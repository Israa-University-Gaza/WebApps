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785EC2EF" w14:textId="77777777" w:rsidTr="00201B2C">
        <w:trPr>
          <w:trHeight w:val="1080"/>
        </w:trPr>
        <w:tc>
          <w:tcPr>
            <w:tcW w:w="2882" w:type="dxa"/>
          </w:tcPr>
          <w:p w14:paraId="676FAD5B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DDDB402" wp14:editId="4D4F93DB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425A5A05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F3C431E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65E78C72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7F03D43E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0F23EC4" w14:textId="0FC65AC9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="0024296E">
              <w:rPr>
                <w:rtl/>
              </w:rPr>
              <w:t xml:space="preserve"> </w:t>
            </w:r>
            <w:r w:rsidR="0024296E" w:rsidRPr="0024296E"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  <w:t>كلية العلوم الطبية</w:t>
            </w:r>
          </w:p>
        </w:tc>
      </w:tr>
    </w:tbl>
    <w:p w14:paraId="666953F1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557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2156"/>
        <w:gridCol w:w="1047"/>
        <w:gridCol w:w="1452"/>
        <w:gridCol w:w="1368"/>
        <w:gridCol w:w="2519"/>
        <w:gridCol w:w="1368"/>
        <w:gridCol w:w="1418"/>
        <w:gridCol w:w="1383"/>
        <w:gridCol w:w="1594"/>
      </w:tblGrid>
      <w:tr w:rsidR="00ED277D" w:rsidRPr="00ED277D" w14:paraId="5ADE9919" w14:textId="77777777" w:rsidTr="006B250F">
        <w:trPr>
          <w:trHeight w:val="458"/>
        </w:trPr>
        <w:tc>
          <w:tcPr>
            <w:tcW w:w="15557" w:type="dxa"/>
            <w:gridSpan w:val="10"/>
          </w:tcPr>
          <w:p w14:paraId="71C62DF9" w14:textId="77777777"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5E5FAB" w:rsidRPr="00ED277D" w14:paraId="2E4B728B" w14:textId="77777777" w:rsidTr="00AC7895">
        <w:tc>
          <w:tcPr>
            <w:tcW w:w="1252" w:type="dxa"/>
          </w:tcPr>
          <w:p w14:paraId="28A446C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156" w:type="dxa"/>
          </w:tcPr>
          <w:p w14:paraId="413CDD78" w14:textId="2C329E1B" w:rsidR="00ED277D" w:rsidRPr="005E5FAB" w:rsidRDefault="00F726BD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الكيمياء العامة -عملي</w:t>
            </w:r>
          </w:p>
        </w:tc>
        <w:tc>
          <w:tcPr>
            <w:tcW w:w="1047" w:type="dxa"/>
          </w:tcPr>
          <w:p w14:paraId="57092ADF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452" w:type="dxa"/>
          </w:tcPr>
          <w:p w14:paraId="15BE8488" w14:textId="78D07416" w:rsidR="00ED277D" w:rsidRPr="005E5FAB" w:rsidRDefault="00F726BD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F726BD"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  <w:t>BMET1114</w:t>
            </w:r>
          </w:p>
        </w:tc>
        <w:tc>
          <w:tcPr>
            <w:tcW w:w="1368" w:type="dxa"/>
          </w:tcPr>
          <w:p w14:paraId="48EF0EE0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19" w:type="dxa"/>
          </w:tcPr>
          <w:p w14:paraId="161A8D6E" w14:textId="1B7890E6" w:rsidR="00ED277D" w:rsidRPr="005E5FAB" w:rsidRDefault="00F726BD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متطلب تخصص</w:t>
            </w:r>
          </w:p>
        </w:tc>
        <w:tc>
          <w:tcPr>
            <w:tcW w:w="1368" w:type="dxa"/>
          </w:tcPr>
          <w:p w14:paraId="13B07793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418" w:type="dxa"/>
          </w:tcPr>
          <w:p w14:paraId="73E8083C" w14:textId="391CA0C1" w:rsidR="00ED277D" w:rsidRPr="005E5FAB" w:rsidRDefault="00F726BD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1383" w:type="dxa"/>
          </w:tcPr>
          <w:p w14:paraId="2790CABA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594" w:type="dxa"/>
          </w:tcPr>
          <w:p w14:paraId="78BE0ED1" w14:textId="23665FFF" w:rsidR="00ED277D" w:rsidRPr="005E5FAB" w:rsidRDefault="005E5FAB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10</w:t>
            </w:r>
          </w:p>
        </w:tc>
      </w:tr>
      <w:tr w:rsidR="005E5FAB" w:rsidRPr="00ED277D" w14:paraId="5A3FDC3B" w14:textId="77777777" w:rsidTr="00AC7895">
        <w:tc>
          <w:tcPr>
            <w:tcW w:w="1252" w:type="dxa"/>
          </w:tcPr>
          <w:p w14:paraId="1F7619D6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156" w:type="dxa"/>
          </w:tcPr>
          <w:p w14:paraId="10C9EA55" w14:textId="32F8EA06" w:rsidR="00ED277D" w:rsidRPr="005E5FAB" w:rsidRDefault="005E5FAB" w:rsidP="0024296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كلية </w:t>
            </w:r>
            <w:r w:rsidR="0024296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العلوم الطبية</w:t>
            </w:r>
          </w:p>
        </w:tc>
        <w:tc>
          <w:tcPr>
            <w:tcW w:w="1047" w:type="dxa"/>
          </w:tcPr>
          <w:p w14:paraId="2D2F6C3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452" w:type="dxa"/>
          </w:tcPr>
          <w:p w14:paraId="0F572957" w14:textId="17EE6296" w:rsidR="00ED277D" w:rsidRPr="005E5FAB" w:rsidRDefault="00F726BD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368" w:type="dxa"/>
          </w:tcPr>
          <w:p w14:paraId="1DD99A4B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19" w:type="dxa"/>
          </w:tcPr>
          <w:p w14:paraId="4000DEC0" w14:textId="7E748DC6" w:rsidR="00AC7895" w:rsidRDefault="00AC7895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لا يوجد</w:t>
            </w:r>
          </w:p>
          <w:p w14:paraId="402D28EE" w14:textId="77777777" w:rsidR="00ED277D" w:rsidRPr="00AC7895" w:rsidRDefault="00ED277D" w:rsidP="00AC7895">
            <w:pPr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368" w:type="dxa"/>
          </w:tcPr>
          <w:p w14:paraId="7C6E4BBB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418" w:type="dxa"/>
          </w:tcPr>
          <w:p w14:paraId="2E5C38ED" w14:textId="07CB2F2B" w:rsidR="00ED277D" w:rsidRPr="005E5FAB" w:rsidRDefault="008A054F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الكيمياء التحليلية - عملي</w:t>
            </w:r>
          </w:p>
        </w:tc>
        <w:tc>
          <w:tcPr>
            <w:tcW w:w="1383" w:type="dxa"/>
          </w:tcPr>
          <w:p w14:paraId="2300967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594" w:type="dxa"/>
          </w:tcPr>
          <w:p w14:paraId="6899402D" w14:textId="2790D55C" w:rsidR="00ED277D" w:rsidRPr="005E5FAB" w:rsidRDefault="005E5FAB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5E5FAB" w:rsidRPr="00ED277D" w14:paraId="453C8FB4" w14:textId="77777777" w:rsidTr="00AC7895">
        <w:tc>
          <w:tcPr>
            <w:tcW w:w="1252" w:type="dxa"/>
          </w:tcPr>
          <w:p w14:paraId="5EF0B420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156" w:type="dxa"/>
          </w:tcPr>
          <w:p w14:paraId="533B10A8" w14:textId="7B4249D0" w:rsidR="00ED277D" w:rsidRPr="005E5FAB" w:rsidRDefault="0024296E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د.عبدالفتاح قرمان</w:t>
            </w:r>
          </w:p>
        </w:tc>
        <w:tc>
          <w:tcPr>
            <w:tcW w:w="1047" w:type="dxa"/>
          </w:tcPr>
          <w:p w14:paraId="1BFADF7D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452" w:type="dxa"/>
          </w:tcPr>
          <w:p w14:paraId="025C8BD1" w14:textId="23E54A6A" w:rsidR="00ED277D" w:rsidRPr="005E5FAB" w:rsidRDefault="005E5FAB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0595828468</w:t>
            </w:r>
          </w:p>
        </w:tc>
        <w:tc>
          <w:tcPr>
            <w:tcW w:w="1368" w:type="dxa"/>
          </w:tcPr>
          <w:p w14:paraId="336C7664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19" w:type="dxa"/>
          </w:tcPr>
          <w:p w14:paraId="6306AD46" w14:textId="2748CF9B" w:rsidR="00ED277D" w:rsidRPr="005E5FAB" w:rsidRDefault="00A77B8D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hyperlink r:id="rId9" w:history="1">
              <w:r w:rsidR="00F726BD" w:rsidRPr="00185F97">
                <w:rPr>
                  <w:rStyle w:val="Hyperlink"/>
                  <w:rFonts w:ascii="Simplified Arabic" w:hAnsi="Simplified Arabic" w:cs="Simplified Arabic"/>
                  <w:b/>
                  <w:bCs/>
                  <w:sz w:val="22"/>
                  <w:szCs w:val="22"/>
                </w:rPr>
                <w:t>bmudallal@israa.edu.ps</w:t>
              </w:r>
            </w:hyperlink>
            <w:r w:rsidR="00F726B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68" w:type="dxa"/>
          </w:tcPr>
          <w:p w14:paraId="12324A32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418" w:type="dxa"/>
          </w:tcPr>
          <w:p w14:paraId="2E552BFE" w14:textId="526CDB26" w:rsidR="00ED277D" w:rsidRPr="005E5FAB" w:rsidRDefault="0024296E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383" w:type="dxa"/>
          </w:tcPr>
          <w:p w14:paraId="14858239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594" w:type="dxa"/>
          </w:tcPr>
          <w:p w14:paraId="60E17B1A" w14:textId="7A5602E9" w:rsidR="00ED277D" w:rsidRPr="005E5FAB" w:rsidRDefault="005E5FAB" w:rsidP="005E5F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الأول</w:t>
            </w:r>
          </w:p>
        </w:tc>
      </w:tr>
      <w:tr w:rsidR="00ED277D" w:rsidRPr="00ED277D" w14:paraId="78123AEE" w14:textId="77777777" w:rsidTr="00AC7895">
        <w:tc>
          <w:tcPr>
            <w:tcW w:w="1252" w:type="dxa"/>
            <w:vAlign w:val="center"/>
          </w:tcPr>
          <w:p w14:paraId="3F61BE83" w14:textId="77777777" w:rsidR="00ED277D" w:rsidRPr="005E5FAB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وصف </w:t>
            </w:r>
            <w:r w:rsidR="006F6DB6"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Pr="005E5FAB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لمساق</w:t>
            </w:r>
          </w:p>
        </w:tc>
        <w:tc>
          <w:tcPr>
            <w:tcW w:w="14305" w:type="dxa"/>
            <w:gridSpan w:val="9"/>
          </w:tcPr>
          <w:p w14:paraId="48E0EDDE" w14:textId="3870B0B2" w:rsidR="00ED277D" w:rsidRPr="00E66CFD" w:rsidRDefault="00E66CFD" w:rsidP="004C713D">
            <w:pPr>
              <w:tabs>
                <w:tab w:val="left" w:pos="509"/>
              </w:tabs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GoBack"/>
            <w:r w:rsidRPr="00E66CFD">
              <w:rPr>
                <w:rFonts w:asciiTheme="majorBidi" w:hAnsiTheme="majorBidi" w:cstheme="majorBidi"/>
                <w:b/>
                <w:bCs/>
                <w:rtl/>
              </w:rPr>
              <w:t>يغطي مساق الكيمياء العملي التقنيات المستخدمة في المختبر الكيميائي</w:t>
            </w:r>
            <w:r w:rsidR="00AC7895"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  <w:r w:rsidRPr="00E66CFD">
              <w:rPr>
                <w:rFonts w:asciiTheme="majorBidi" w:hAnsiTheme="majorBidi" w:cstheme="majorBidi"/>
                <w:b/>
                <w:bCs/>
                <w:rtl/>
              </w:rPr>
              <w:t xml:space="preserve"> بالإضافة إلى مقدمة لكيفية التعامل مع المختبرات ال</w:t>
            </w:r>
            <w:r w:rsidR="00AC7895">
              <w:rPr>
                <w:rFonts w:asciiTheme="majorBidi" w:hAnsiTheme="majorBidi" w:cstheme="majorBidi"/>
                <w:b/>
                <w:bCs/>
                <w:rtl/>
              </w:rPr>
              <w:t>علمية وتحضير المحاليل المختلفة</w:t>
            </w:r>
            <w:r w:rsidR="00AC7895">
              <w:rPr>
                <w:rFonts w:asciiTheme="majorBidi" w:hAnsiTheme="majorBidi" w:cstheme="majorBidi" w:hint="cs"/>
                <w:b/>
                <w:bCs/>
                <w:rtl/>
              </w:rPr>
              <w:t>، ومراعاة</w:t>
            </w:r>
            <w:r w:rsidRPr="00E66CFD">
              <w:rPr>
                <w:rFonts w:asciiTheme="majorBidi" w:hAnsiTheme="majorBidi" w:cstheme="majorBidi"/>
                <w:b/>
                <w:bCs/>
                <w:rtl/>
              </w:rPr>
              <w:t xml:space="preserve"> قواعد الأمان والعناية بالمختبر وآليات الحصول على نتائج دقيقة</w:t>
            </w:r>
            <w:r w:rsidR="00AC7895"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  <w:r w:rsidRPr="00E66CFD">
              <w:rPr>
                <w:rFonts w:asciiTheme="majorBidi" w:hAnsiTheme="majorBidi" w:cstheme="majorBidi"/>
                <w:b/>
                <w:bCs/>
                <w:rtl/>
              </w:rPr>
              <w:t xml:space="preserve"> وكيفية معالجة البيانات بشكل صحيح، و</w:t>
            </w:r>
            <w:r w:rsidR="00AC7895">
              <w:rPr>
                <w:rFonts w:asciiTheme="majorBidi" w:hAnsiTheme="majorBidi" w:cstheme="majorBidi" w:hint="cs"/>
                <w:b/>
                <w:bCs/>
                <w:rtl/>
              </w:rPr>
              <w:t>يتم دمج</w:t>
            </w:r>
            <w:r w:rsidRPr="00E66CFD">
              <w:rPr>
                <w:rFonts w:asciiTheme="majorBidi" w:hAnsiTheme="majorBidi" w:cstheme="majorBidi"/>
                <w:b/>
                <w:bCs/>
                <w:rtl/>
              </w:rPr>
              <w:t xml:space="preserve"> المعرفة النظرية المكتسبة في مساق الكيمياء العامة والمهارات العملية والأساسية</w:t>
            </w:r>
            <w:r w:rsidR="004C713D">
              <w:rPr>
                <w:rFonts w:asciiTheme="majorBidi" w:hAnsiTheme="majorBidi" w:cstheme="majorBidi" w:hint="cs"/>
                <w:b/>
                <w:bCs/>
                <w:rtl/>
              </w:rPr>
              <w:t>.</w:t>
            </w:r>
            <w:bookmarkEnd w:id="0"/>
          </w:p>
        </w:tc>
      </w:tr>
    </w:tbl>
    <w:p w14:paraId="6E6BC221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919"/>
        <w:gridCol w:w="1933"/>
        <w:gridCol w:w="1890"/>
        <w:gridCol w:w="1980"/>
        <w:gridCol w:w="1414"/>
      </w:tblGrid>
      <w:tr w:rsidR="00AD169F" w:rsidRPr="00C121EE" w14:paraId="12907999" w14:textId="77777777" w:rsidTr="00C61AB0">
        <w:tc>
          <w:tcPr>
            <w:tcW w:w="548" w:type="dxa"/>
          </w:tcPr>
          <w:p w14:paraId="37036DFD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14:paraId="199F6272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0A495F51" w14:textId="77777777" w:rsidTr="00C61AB0">
        <w:trPr>
          <w:trHeight w:val="376"/>
        </w:trPr>
        <w:tc>
          <w:tcPr>
            <w:tcW w:w="548" w:type="dxa"/>
            <w:vMerge w:val="restart"/>
          </w:tcPr>
          <w:p w14:paraId="4B958F50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14:paraId="43A7DAC3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1980377F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919" w:type="dxa"/>
            <w:vMerge w:val="restart"/>
            <w:vAlign w:val="center"/>
          </w:tcPr>
          <w:p w14:paraId="66DDAFA4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7217" w:type="dxa"/>
            <w:gridSpan w:val="4"/>
            <w:vAlign w:val="center"/>
          </w:tcPr>
          <w:p w14:paraId="61A822BC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6C7AE2A8" w14:textId="77777777" w:rsidTr="00C61AB0">
        <w:trPr>
          <w:trHeight w:val="419"/>
        </w:trPr>
        <w:tc>
          <w:tcPr>
            <w:tcW w:w="548" w:type="dxa"/>
            <w:vMerge/>
          </w:tcPr>
          <w:p w14:paraId="3BDA51CF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14:paraId="4181528F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14:paraId="1949020E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933" w:type="dxa"/>
            <w:vAlign w:val="center"/>
          </w:tcPr>
          <w:p w14:paraId="20E09F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890" w:type="dxa"/>
            <w:vAlign w:val="center"/>
          </w:tcPr>
          <w:p w14:paraId="6448C96F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vAlign w:val="center"/>
          </w:tcPr>
          <w:p w14:paraId="576499F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14:paraId="49736F1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CA5FDA" w:rsidRPr="00C121EE" w14:paraId="0052708D" w14:textId="77777777" w:rsidTr="00346A2D">
        <w:tc>
          <w:tcPr>
            <w:tcW w:w="548" w:type="dxa"/>
            <w:vAlign w:val="center"/>
          </w:tcPr>
          <w:p w14:paraId="41564489" w14:textId="77777777" w:rsidR="00CA5FDA" w:rsidRPr="00346A2D" w:rsidRDefault="00CA5FDA" w:rsidP="00CA5FDA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860" w:type="dxa"/>
            <w:vAlign w:val="center"/>
          </w:tcPr>
          <w:p w14:paraId="25901F34" w14:textId="75AFF593" w:rsidR="00CA5FDA" w:rsidRPr="00346A2D" w:rsidRDefault="00CA5FDA" w:rsidP="00346A2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346A2D">
              <w:rPr>
                <w:rFonts w:ascii="Simplified Arabic" w:hAnsi="Simplified Arabic" w:cs="Simplified Arabic" w:hint="cs"/>
                <w:b/>
                <w:bCs/>
                <w:rtl/>
              </w:rPr>
              <w:t>معرفة قواعد الأمان داخل المختبرات</w:t>
            </w:r>
            <w:r w:rsidR="00346A2D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وكيفية كتابة التقارير العلمية للتجارب العملية</w:t>
            </w:r>
          </w:p>
        </w:tc>
        <w:tc>
          <w:tcPr>
            <w:tcW w:w="3919" w:type="dxa"/>
            <w:vAlign w:val="center"/>
          </w:tcPr>
          <w:p w14:paraId="2509C2CB" w14:textId="1C81AD2B" w:rsidR="00CA5FDA" w:rsidRPr="00C121EE" w:rsidRDefault="00CA5FDA" w:rsidP="00346A2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</w:t>
            </w:r>
            <w:r w:rsid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تقنية وفنية</w:t>
            </w:r>
            <w:r w:rsidR="00F37519" w:rsidRPr="00F3751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، مهارات عامة</w:t>
            </w:r>
          </w:p>
        </w:tc>
        <w:tc>
          <w:tcPr>
            <w:tcW w:w="1933" w:type="dxa"/>
            <w:vAlign w:val="center"/>
          </w:tcPr>
          <w:p w14:paraId="0282A25E" w14:textId="6E921B10" w:rsidR="00CA5FDA" w:rsidRPr="00C121EE" w:rsidRDefault="00AC7895" w:rsidP="00346A2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يعرف </w:t>
            </w:r>
            <w:r w:rsidR="00CA5FD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قواعد الأمان</w:t>
            </w:r>
          </w:p>
        </w:tc>
        <w:tc>
          <w:tcPr>
            <w:tcW w:w="1890" w:type="dxa"/>
            <w:vAlign w:val="center"/>
          </w:tcPr>
          <w:p w14:paraId="689BA199" w14:textId="1A7C2794" w:rsidR="00CA5FDA" w:rsidRPr="00346A2D" w:rsidRDefault="00346A2D" w:rsidP="00346A2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980" w:type="dxa"/>
            <w:vAlign w:val="center"/>
          </w:tcPr>
          <w:p w14:paraId="3593664B" w14:textId="5CE363E5" w:rsidR="00CA5FDA" w:rsidRPr="00346A2D" w:rsidRDefault="00346A2D" w:rsidP="00346A2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التعامل مع ا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لمواد والأدوات</w:t>
            </w:r>
            <w:r w:rsidRP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بحذر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14" w:type="dxa"/>
            <w:vAlign w:val="center"/>
          </w:tcPr>
          <w:p w14:paraId="72C81173" w14:textId="5BFB36B9" w:rsidR="00CA5FDA" w:rsidRPr="00346A2D" w:rsidRDefault="00346A2D" w:rsidP="00346A2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كتابة التقارير</w:t>
            </w:r>
          </w:p>
        </w:tc>
      </w:tr>
      <w:tr w:rsidR="002A47C3" w:rsidRPr="00C121EE" w14:paraId="780E69E5" w14:textId="77777777" w:rsidTr="00346A2D">
        <w:tc>
          <w:tcPr>
            <w:tcW w:w="548" w:type="dxa"/>
            <w:vAlign w:val="center"/>
          </w:tcPr>
          <w:p w14:paraId="75B489CA" w14:textId="77777777" w:rsidR="002A47C3" w:rsidRPr="00346A2D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860" w:type="dxa"/>
            <w:vAlign w:val="center"/>
          </w:tcPr>
          <w:p w14:paraId="2A170FE8" w14:textId="6E78CB15" w:rsidR="002A47C3" w:rsidRPr="00346A2D" w:rsidRDefault="00CA5FDA" w:rsidP="00346A2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346A2D">
              <w:rPr>
                <w:rFonts w:ascii="Simplified Arabic" w:hAnsi="Simplified Arabic" w:cs="Simplified Arabic" w:hint="cs"/>
                <w:b/>
                <w:bCs/>
                <w:rtl/>
              </w:rPr>
              <w:t>معرفة تقنيات التعامل مع أدوات المختبر</w:t>
            </w:r>
          </w:p>
        </w:tc>
        <w:tc>
          <w:tcPr>
            <w:tcW w:w="3919" w:type="dxa"/>
            <w:vAlign w:val="center"/>
          </w:tcPr>
          <w:p w14:paraId="51CA135E" w14:textId="7D8168EC" w:rsidR="002A47C3" w:rsidRPr="00C121EE" w:rsidRDefault="00346A2D" w:rsidP="00346A2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تقنية وفنية</w:t>
            </w:r>
          </w:p>
        </w:tc>
        <w:tc>
          <w:tcPr>
            <w:tcW w:w="1933" w:type="dxa"/>
            <w:vAlign w:val="center"/>
          </w:tcPr>
          <w:p w14:paraId="5055E00E" w14:textId="0D21E42F" w:rsidR="002A47C3" w:rsidRPr="00346A2D" w:rsidRDefault="00AC7895" w:rsidP="00346A2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يتعرف على </w:t>
            </w:r>
            <w:r w:rsidR="00346A2D" w:rsidRPr="00346A2D">
              <w:rPr>
                <w:rFonts w:ascii="Simplified Arabic" w:hAnsi="Simplified Arabic" w:cs="Simplified Arabic" w:hint="cs"/>
                <w:b/>
                <w:bCs/>
                <w:rtl/>
              </w:rPr>
              <w:t>تقنيات المختبر</w:t>
            </w:r>
          </w:p>
        </w:tc>
        <w:tc>
          <w:tcPr>
            <w:tcW w:w="1890" w:type="dxa"/>
            <w:vAlign w:val="center"/>
          </w:tcPr>
          <w:p w14:paraId="098149F0" w14:textId="68A332F9" w:rsidR="002A47C3" w:rsidRPr="00346A2D" w:rsidRDefault="00346A2D" w:rsidP="00346A2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980" w:type="dxa"/>
            <w:vAlign w:val="center"/>
          </w:tcPr>
          <w:p w14:paraId="3FFE2F4A" w14:textId="1DA0A708" w:rsidR="002A47C3" w:rsidRPr="00346A2D" w:rsidRDefault="00346A2D" w:rsidP="00346A2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استخد</w:t>
            </w:r>
            <w:r w:rsidR="00AC789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</w:t>
            </w:r>
            <w:r w:rsidRP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 الأدوات بطريقة صحيحة</w:t>
            </w:r>
          </w:p>
        </w:tc>
        <w:tc>
          <w:tcPr>
            <w:tcW w:w="1414" w:type="dxa"/>
            <w:vAlign w:val="center"/>
          </w:tcPr>
          <w:p w14:paraId="1568FF14" w14:textId="06069C4E" w:rsidR="002A47C3" w:rsidRPr="00346A2D" w:rsidRDefault="00346A2D" w:rsidP="00346A2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</w:tr>
      <w:tr w:rsidR="00AC7895" w:rsidRPr="00C121EE" w14:paraId="707388E3" w14:textId="77777777" w:rsidTr="00346A2D">
        <w:tc>
          <w:tcPr>
            <w:tcW w:w="548" w:type="dxa"/>
            <w:vAlign w:val="center"/>
          </w:tcPr>
          <w:p w14:paraId="5C0168E8" w14:textId="77777777" w:rsidR="00AC7895" w:rsidRPr="00346A2D" w:rsidRDefault="00AC7895" w:rsidP="00AC789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860" w:type="dxa"/>
            <w:vAlign w:val="center"/>
          </w:tcPr>
          <w:p w14:paraId="3D2269B8" w14:textId="609ACF97" w:rsidR="00AC7895" w:rsidRPr="00346A2D" w:rsidRDefault="00AC7895" w:rsidP="00AC789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معرفة طرق التعرف على المواد الكيميائية بطرق فيزيائية </w:t>
            </w:r>
          </w:p>
        </w:tc>
        <w:tc>
          <w:tcPr>
            <w:tcW w:w="3919" w:type="dxa"/>
            <w:vAlign w:val="center"/>
          </w:tcPr>
          <w:p w14:paraId="6C3E7EB9" w14:textId="41851FF2" w:rsidR="00AC7895" w:rsidRPr="00346A2D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فنية وتقنية، مهارات عامة</w:t>
            </w:r>
          </w:p>
        </w:tc>
        <w:tc>
          <w:tcPr>
            <w:tcW w:w="1933" w:type="dxa"/>
            <w:vAlign w:val="center"/>
          </w:tcPr>
          <w:p w14:paraId="349078F7" w14:textId="3026557B" w:rsidR="00AC7895" w:rsidRPr="00346A2D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تعريف الطرق المستخدمة</w:t>
            </w:r>
          </w:p>
        </w:tc>
        <w:tc>
          <w:tcPr>
            <w:tcW w:w="1890" w:type="dxa"/>
            <w:vAlign w:val="center"/>
          </w:tcPr>
          <w:p w14:paraId="257D7C04" w14:textId="0CA6BCED" w:rsidR="00AC7895" w:rsidRPr="00346A2D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ويقارن بين هذه الطرق وآليات حسابها</w:t>
            </w:r>
          </w:p>
        </w:tc>
        <w:tc>
          <w:tcPr>
            <w:tcW w:w="1980" w:type="dxa"/>
            <w:vAlign w:val="center"/>
          </w:tcPr>
          <w:p w14:paraId="5A0B6896" w14:textId="0A76E6E1" w:rsidR="00AC7895" w:rsidRPr="00346A2D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تنفيذ وتحديد الطريقة المناسبة</w:t>
            </w:r>
          </w:p>
        </w:tc>
        <w:tc>
          <w:tcPr>
            <w:tcW w:w="1414" w:type="dxa"/>
            <w:vAlign w:val="center"/>
          </w:tcPr>
          <w:p w14:paraId="02B8391C" w14:textId="776F7953" w:rsidR="00AC7895" w:rsidRPr="00346A2D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</w:tr>
      <w:tr w:rsidR="00AC7895" w:rsidRPr="00C121EE" w14:paraId="6FD53D6A" w14:textId="77777777" w:rsidTr="00346A2D">
        <w:tc>
          <w:tcPr>
            <w:tcW w:w="548" w:type="dxa"/>
            <w:vAlign w:val="center"/>
          </w:tcPr>
          <w:p w14:paraId="2C189599" w14:textId="77777777" w:rsidR="00AC7895" w:rsidRPr="00346A2D" w:rsidRDefault="00AC7895" w:rsidP="00AC789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860" w:type="dxa"/>
            <w:vAlign w:val="center"/>
          </w:tcPr>
          <w:p w14:paraId="462FE9B2" w14:textId="7AAF2F0F" w:rsidR="00AC7895" w:rsidRPr="00346A2D" w:rsidRDefault="00AC7895" w:rsidP="00AC789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معرفة</w:t>
            </w:r>
            <w:r w:rsidRPr="00346A2D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المواد الكيميائية وإجراء التفاعلات الكيميائية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وتحديد حدوث التفاعل</w:t>
            </w:r>
          </w:p>
        </w:tc>
        <w:tc>
          <w:tcPr>
            <w:tcW w:w="3919" w:type="dxa"/>
            <w:vAlign w:val="center"/>
          </w:tcPr>
          <w:p w14:paraId="372526B5" w14:textId="7E475647" w:rsidR="00AC7895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فنية وتقنية، مهارات عامة</w:t>
            </w:r>
          </w:p>
        </w:tc>
        <w:tc>
          <w:tcPr>
            <w:tcW w:w="1933" w:type="dxa"/>
            <w:vAlign w:val="center"/>
          </w:tcPr>
          <w:p w14:paraId="274ACDD0" w14:textId="49AA197D" w:rsidR="00AC7895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تعريف التفاعلات الكيميائية</w:t>
            </w:r>
          </w:p>
        </w:tc>
        <w:tc>
          <w:tcPr>
            <w:tcW w:w="1890" w:type="dxa"/>
            <w:vAlign w:val="center"/>
          </w:tcPr>
          <w:p w14:paraId="7BC67927" w14:textId="73AA7D34" w:rsidR="00AC7895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ويقارن بين أنواع التفاعلات الكيميائية ونتائجها</w:t>
            </w:r>
          </w:p>
        </w:tc>
        <w:tc>
          <w:tcPr>
            <w:tcW w:w="1980" w:type="dxa"/>
            <w:vAlign w:val="center"/>
          </w:tcPr>
          <w:p w14:paraId="0822D025" w14:textId="441C1C06" w:rsidR="00AC7895" w:rsidRPr="00346A2D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346A2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إجراء التفاعلات الكيميائية</w:t>
            </w:r>
          </w:p>
        </w:tc>
        <w:tc>
          <w:tcPr>
            <w:tcW w:w="1414" w:type="dxa"/>
            <w:vAlign w:val="center"/>
          </w:tcPr>
          <w:p w14:paraId="3A97E266" w14:textId="6167732E" w:rsidR="00AC7895" w:rsidRDefault="00AC7895" w:rsidP="00AC789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</w:tr>
    </w:tbl>
    <w:p w14:paraId="4E78B54E" w14:textId="77777777" w:rsidR="000B7F89" w:rsidRDefault="000B7F89">
      <w:pPr>
        <w:rPr>
          <w:rtl/>
        </w:rPr>
      </w:pPr>
    </w:p>
    <w:p w14:paraId="0C003531" w14:textId="77777777" w:rsidR="00346A2D" w:rsidRDefault="00346A2D">
      <w:pPr>
        <w:rPr>
          <w:rtl/>
        </w:rPr>
      </w:pPr>
    </w:p>
    <w:p w14:paraId="7F055736" w14:textId="77777777" w:rsidR="00346A2D" w:rsidRDefault="00346A2D">
      <w:pPr>
        <w:rPr>
          <w:rtl/>
        </w:rPr>
      </w:pPr>
    </w:p>
    <w:p w14:paraId="0AEFBE96" w14:textId="77777777" w:rsidR="00346A2D" w:rsidRDefault="00346A2D">
      <w:pPr>
        <w:rPr>
          <w:rtl/>
        </w:rPr>
      </w:pPr>
    </w:p>
    <w:p w14:paraId="2A6F3FA9" w14:textId="77777777" w:rsidR="00346A2D" w:rsidRDefault="00346A2D">
      <w:pPr>
        <w:rPr>
          <w:rtl/>
        </w:rPr>
      </w:pPr>
    </w:p>
    <w:p w14:paraId="02DBDF14" w14:textId="77777777" w:rsidR="00346A2D" w:rsidRDefault="00346A2D">
      <w:pPr>
        <w:rPr>
          <w:rtl/>
        </w:rPr>
      </w:pPr>
    </w:p>
    <w:p w14:paraId="07D05957" w14:textId="77777777" w:rsidR="000B7F89" w:rsidRPr="0082778A" w:rsidRDefault="000B7F89">
      <w:pPr>
        <w:rPr>
          <w:sz w:val="2"/>
          <w:szCs w:val="2"/>
          <w:rtl/>
        </w:rPr>
      </w:pPr>
    </w:p>
    <w:p w14:paraId="5F001693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396811CD" w14:textId="77777777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14:paraId="216EF98B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28F889A5" w14:textId="77777777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687FCA2D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097BFEFC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74F1CCD4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7B4BE58F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29B2AB9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6D9772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7557D736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45E83AE9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7928E611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10F09D2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8AE59CF" w14:textId="77777777" w:rsidTr="00C61AB0">
        <w:tc>
          <w:tcPr>
            <w:tcW w:w="548" w:type="dxa"/>
            <w:vMerge/>
            <w:shd w:val="clear" w:color="auto" w:fill="F2F2F2"/>
          </w:tcPr>
          <w:p w14:paraId="61C535F0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65B31E7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23A492C0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7B9E8937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0C030F6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6C727ED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7F77EBB1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3699E88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4979527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4E5C67A8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4A01711F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345D8AF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03A9751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16FC8AE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16A951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20E58764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2087D57B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6159478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54ED8FB1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D7266E" w:rsidRPr="00AB6DD2" w14:paraId="43203F9C" w14:textId="77777777" w:rsidTr="00250121">
        <w:tc>
          <w:tcPr>
            <w:tcW w:w="548" w:type="dxa"/>
            <w:vAlign w:val="center"/>
          </w:tcPr>
          <w:p w14:paraId="13B8323E" w14:textId="77777777" w:rsidR="00D7266E" w:rsidRPr="006802FE" w:rsidRDefault="00D7266E" w:rsidP="00D7266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1C6C3869" w14:textId="2E258170" w:rsidR="00D7266E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7EBCDD59" w14:textId="53C3EB61" w:rsidR="00D7266E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15/09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2E848AEE" w14:textId="4A948FD4" w:rsidR="00D7266E" w:rsidRPr="008A054F" w:rsidRDefault="00D7266E" w:rsidP="00D7266E">
            <w:pPr>
              <w:bidi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Introduction of course &amp; Safety R</w:t>
            </w: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ole </w:t>
            </w:r>
          </w:p>
        </w:tc>
        <w:tc>
          <w:tcPr>
            <w:tcW w:w="630" w:type="dxa"/>
            <w:vAlign w:val="center"/>
          </w:tcPr>
          <w:p w14:paraId="2DD2A002" w14:textId="324683AF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04513483" w14:textId="357E3811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3A583984" w14:textId="4639A211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5A35212" w14:textId="2C0B415D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vAlign w:val="center"/>
          </w:tcPr>
          <w:p w14:paraId="45906391" w14:textId="12C3ADDF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4F488226" w14:textId="12974283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BB5C8CB" w14:textId="2A11B49F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7E4D72E" w14:textId="7BCB6915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11FEBD6" w14:textId="449832C6" w:rsidR="00D7266E" w:rsidRPr="008C4E26" w:rsidRDefault="00D7266E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60A7286A" w14:textId="33DCC412" w:rsidR="00D7266E" w:rsidRPr="008C4E26" w:rsidRDefault="0052284C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07C642C7" w14:textId="643ED94C" w:rsidR="00D7266E" w:rsidRPr="008C4E26" w:rsidRDefault="0052284C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5BFC7EB8" w14:textId="7AA1BBE8" w:rsidR="00D7266E" w:rsidRPr="008C4E26" w:rsidRDefault="0052284C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0963C0E" w14:textId="00A86450" w:rsidR="00D7266E" w:rsidRPr="008C4E26" w:rsidRDefault="0052284C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1E8A8515" w14:textId="5CC1BC0A" w:rsidR="00D7266E" w:rsidRPr="008C4E26" w:rsidRDefault="0052284C" w:rsidP="00D7266E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0DE6B345" w14:textId="77777777" w:rsidTr="00250121">
        <w:tc>
          <w:tcPr>
            <w:tcW w:w="548" w:type="dxa"/>
            <w:vAlign w:val="center"/>
          </w:tcPr>
          <w:p w14:paraId="473525DE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5CFA7DE1" w14:textId="5D142AA9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10BBFE7A" w14:textId="1E29D99B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22/9</w:t>
            </w:r>
          </w:p>
        </w:tc>
        <w:tc>
          <w:tcPr>
            <w:tcW w:w="3052" w:type="dxa"/>
            <w:shd w:val="clear" w:color="auto" w:fill="auto"/>
          </w:tcPr>
          <w:p w14:paraId="171E4AB7" w14:textId="3D4A549C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6802F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Laboratory techniques</w:t>
            </w:r>
          </w:p>
        </w:tc>
        <w:tc>
          <w:tcPr>
            <w:tcW w:w="630" w:type="dxa"/>
            <w:vAlign w:val="center"/>
          </w:tcPr>
          <w:p w14:paraId="00251165" w14:textId="46D768C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29190B09" w14:textId="50DC360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40C92CB7" w14:textId="2B123F5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00C5458C" w14:textId="7614529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B09AFE7" w14:textId="11BA28E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2DADF28F" w14:textId="4FDF4AD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3F1B6D" w14:textId="044AF0A3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610BDAA8" w14:textId="458B44E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ED04E1D" w14:textId="1DE0B94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3851800F" w14:textId="375AA40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29AA8AE7" w14:textId="5A23327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0E9F9663" w14:textId="29B2B7E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1B591EF8" w14:textId="571D0B0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505E31D" w14:textId="0F57B0A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10863388" w14:textId="77777777" w:rsidTr="00250121">
        <w:tc>
          <w:tcPr>
            <w:tcW w:w="548" w:type="dxa"/>
            <w:vAlign w:val="center"/>
          </w:tcPr>
          <w:p w14:paraId="66780879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25EA02D1" w14:textId="69B57C0B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1D7AE53E" w14:textId="468DE254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29/09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0EB942C9" w14:textId="1EC192C3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6802F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Identification of substances: Physical Properties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(Boili</w:t>
            </w: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ng point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solubility</w:t>
            </w: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density determination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630" w:type="dxa"/>
            <w:vAlign w:val="center"/>
          </w:tcPr>
          <w:p w14:paraId="7443C287" w14:textId="04B1DD0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68AA702" w14:textId="36790B6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7035DC34" w14:textId="5CB7D25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5D4DA6FB" w14:textId="130D8F4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vAlign w:val="center"/>
          </w:tcPr>
          <w:p w14:paraId="070BE133" w14:textId="2DBF1A8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6DCB1839" w14:textId="4448181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36D337A" w14:textId="49FE4B8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2F5C9109" w14:textId="0ADF894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D34C536" w14:textId="5130F9D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3C7E7246" w14:textId="2B548BC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59F2B01C" w14:textId="1353003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E5B035A" w14:textId="4846063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149C8417" w14:textId="103E088F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53842B83" w14:textId="3220315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4240770F" w14:textId="77777777" w:rsidTr="00250121">
        <w:tc>
          <w:tcPr>
            <w:tcW w:w="548" w:type="dxa"/>
            <w:vAlign w:val="center"/>
          </w:tcPr>
          <w:p w14:paraId="0773B450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7CD9149C" w14:textId="7264AC5A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2EF8A3AD" w14:textId="4C30943F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06/10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13ABF932" w14:textId="0FF63FAD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802F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Separation of the components of a mixture</w:t>
            </w:r>
          </w:p>
        </w:tc>
        <w:tc>
          <w:tcPr>
            <w:tcW w:w="630" w:type="dxa"/>
            <w:vAlign w:val="center"/>
          </w:tcPr>
          <w:p w14:paraId="4783A25E" w14:textId="0A3F573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1FF8DAA0" w14:textId="3B009A9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  <w:vAlign w:val="center"/>
          </w:tcPr>
          <w:p w14:paraId="28E7E3E0" w14:textId="213757A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31DC13E" w14:textId="6329FEA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vAlign w:val="center"/>
          </w:tcPr>
          <w:p w14:paraId="078B628F" w14:textId="176A72C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950C52B" w14:textId="1CD1045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7AA8C574" w14:textId="3BA410E6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7ABF43E" w14:textId="3CA1E1C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5AC5C72A" w14:textId="5EEC87A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70766B86" w14:textId="6583DB5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0A07E8A5" w14:textId="723C8F7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6C74CA3F" w14:textId="416A2C86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577FB797" w14:textId="36DB072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59B2FA7D" w14:textId="18126F9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1FC4EF49" w14:textId="77777777" w:rsidTr="00250121">
        <w:tc>
          <w:tcPr>
            <w:tcW w:w="548" w:type="dxa"/>
            <w:vAlign w:val="center"/>
          </w:tcPr>
          <w:p w14:paraId="3E2458A2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1369250F" w14:textId="1B34EA4A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43BF5AA2" w14:textId="7EB405A8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13/10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1F04DCCF" w14:textId="75B9386A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Chemical Properties</w:t>
            </w:r>
          </w:p>
        </w:tc>
        <w:tc>
          <w:tcPr>
            <w:tcW w:w="630" w:type="dxa"/>
            <w:vAlign w:val="center"/>
          </w:tcPr>
          <w:p w14:paraId="1897B084" w14:textId="5D1C135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0E5B7E17" w14:textId="191F621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6700EC6E" w14:textId="6403435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297B1B05" w14:textId="6C3ADD1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2C8473C" w14:textId="69C146A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861C063" w14:textId="19A0839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91E458C" w14:textId="20290A6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095ECC74" w14:textId="295E59B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4D62149" w14:textId="331D5C33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75C7A843" w14:textId="0E8358D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078EFBC5" w14:textId="1859366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135D5790" w14:textId="213AECC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7EF4DC1E" w14:textId="0BAF302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12AD5C91" w14:textId="164FAD2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6200D7A4" w14:textId="77777777" w:rsidTr="00250121">
        <w:tc>
          <w:tcPr>
            <w:tcW w:w="548" w:type="dxa"/>
            <w:vAlign w:val="center"/>
          </w:tcPr>
          <w:p w14:paraId="611C775E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1C1C45AA" w14:textId="580CDA72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03A94F8C" w14:textId="5B49F6E4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20/10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115D5799" w14:textId="5DB628CD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Empirical Formula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&amp; Chemical reactions</w:t>
            </w:r>
          </w:p>
        </w:tc>
        <w:tc>
          <w:tcPr>
            <w:tcW w:w="630" w:type="dxa"/>
            <w:vAlign w:val="center"/>
          </w:tcPr>
          <w:p w14:paraId="44F642BA" w14:textId="6E27C45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66AB19D" w14:textId="06A35B2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62C97EC" w14:textId="43ECA73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67CD01F0" w14:textId="68D867E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3ED03FC9" w14:textId="36C06E2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562BD590" w14:textId="3DE495E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6AACE374" w14:textId="6180791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059ED9CC" w14:textId="23A5A37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3A1615DE" w14:textId="0866E96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7C51A64F" w14:textId="5FF4636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63661B89" w14:textId="3189DE3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5F3B33E7" w14:textId="6C99FE1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7D431CA6" w14:textId="5AD703B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12AF168D" w14:textId="09B36F7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780E714B" w14:textId="77777777" w:rsidTr="00250121">
        <w:tc>
          <w:tcPr>
            <w:tcW w:w="548" w:type="dxa"/>
            <w:vAlign w:val="center"/>
          </w:tcPr>
          <w:p w14:paraId="555DA62A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04BC6F34" w14:textId="00251EC9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4C02DE7A" w14:textId="021ACDAD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03/11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251DDE31" w14:textId="249ED462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Midterm exam</w:t>
            </w:r>
          </w:p>
        </w:tc>
        <w:tc>
          <w:tcPr>
            <w:tcW w:w="630" w:type="dxa"/>
            <w:vAlign w:val="center"/>
          </w:tcPr>
          <w:p w14:paraId="05E1B88C" w14:textId="57F9BE2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  <w:vAlign w:val="center"/>
          </w:tcPr>
          <w:p w14:paraId="3F7195EC" w14:textId="2301167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49" w:type="dxa"/>
            <w:vAlign w:val="center"/>
          </w:tcPr>
          <w:p w14:paraId="03914805" w14:textId="7BC8B35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11" w:type="dxa"/>
            <w:vAlign w:val="center"/>
          </w:tcPr>
          <w:p w14:paraId="77848DA7" w14:textId="5D94189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14:paraId="333B3575" w14:textId="7AB82B9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1170" w:type="dxa"/>
            <w:vAlign w:val="center"/>
          </w:tcPr>
          <w:p w14:paraId="017E91AA" w14:textId="4BC8917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19" w:type="dxa"/>
            <w:vAlign w:val="center"/>
          </w:tcPr>
          <w:p w14:paraId="6FA6D729" w14:textId="0E8E423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  <w:vAlign w:val="center"/>
          </w:tcPr>
          <w:p w14:paraId="6E9926C5" w14:textId="5DF21F5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14:paraId="04714815" w14:textId="6F148B8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</w:tcPr>
          <w:p w14:paraId="08E7127E" w14:textId="250C1E2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93DF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</w:tcPr>
          <w:p w14:paraId="23BD1C7B" w14:textId="5CECD45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93DF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30" w:type="dxa"/>
          </w:tcPr>
          <w:p w14:paraId="28FA50B5" w14:textId="049C081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93DF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1" w:type="dxa"/>
          </w:tcPr>
          <w:p w14:paraId="25F7082C" w14:textId="70EE5FE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93DF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30" w:type="dxa"/>
          </w:tcPr>
          <w:p w14:paraId="1101405A" w14:textId="03E2C23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93DF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50121" w:rsidRPr="00AB6DD2" w14:paraId="18918297" w14:textId="77777777" w:rsidTr="00250121">
        <w:tc>
          <w:tcPr>
            <w:tcW w:w="548" w:type="dxa"/>
            <w:vAlign w:val="center"/>
          </w:tcPr>
          <w:p w14:paraId="5D1D37B7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44EF4FDB" w14:textId="2B1AB08E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2BD75F60" w14:textId="4771CC92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03/11</w:t>
            </w:r>
          </w:p>
        </w:tc>
        <w:tc>
          <w:tcPr>
            <w:tcW w:w="3052" w:type="dxa"/>
            <w:shd w:val="clear" w:color="auto" w:fill="auto"/>
            <w:vAlign w:val="center"/>
          </w:tcPr>
          <w:p w14:paraId="00729F0D" w14:textId="12CA688B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Chemical reactions in aqueous solution</w:t>
            </w:r>
          </w:p>
        </w:tc>
        <w:tc>
          <w:tcPr>
            <w:tcW w:w="630" w:type="dxa"/>
            <w:vAlign w:val="center"/>
          </w:tcPr>
          <w:p w14:paraId="484C598A" w14:textId="157F737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413D63B" w14:textId="557DF26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780E653B" w14:textId="5BC82BA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5B4E736E" w14:textId="55D6A28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BAF2B7C" w14:textId="31D8B8C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3A241CCC" w14:textId="1C2A884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1671958E" w14:textId="66CC9C5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E831B17" w14:textId="447C1AD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6B3052B" w14:textId="0238961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3CDA04DC" w14:textId="3D96802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12F93548" w14:textId="111EF66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7D7DB7F6" w14:textId="6AB6490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5B074A08" w14:textId="05B72CA6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1B003E0" w14:textId="43C7F31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42BFDB1F" w14:textId="77777777" w:rsidTr="00B61636">
        <w:tc>
          <w:tcPr>
            <w:tcW w:w="548" w:type="dxa"/>
            <w:shd w:val="clear" w:color="auto" w:fill="FFFFFF"/>
            <w:vAlign w:val="center"/>
          </w:tcPr>
          <w:p w14:paraId="214BA902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6E9F7682" w14:textId="39F3FF85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76924FAF" w14:textId="73C1C8CA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10/11</w:t>
            </w:r>
          </w:p>
        </w:tc>
        <w:tc>
          <w:tcPr>
            <w:tcW w:w="3052" w:type="dxa"/>
            <w:shd w:val="clear" w:color="auto" w:fill="FFFFFF"/>
            <w:vAlign w:val="center"/>
          </w:tcPr>
          <w:p w14:paraId="6607F385" w14:textId="71DB4305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Solutions preparation </w:t>
            </w:r>
          </w:p>
        </w:tc>
        <w:tc>
          <w:tcPr>
            <w:tcW w:w="630" w:type="dxa"/>
            <w:shd w:val="clear" w:color="auto" w:fill="FFFFFF"/>
            <w:vAlign w:val="center"/>
          </w:tcPr>
          <w:p w14:paraId="5A161466" w14:textId="78599D8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1C197A27" w14:textId="20FDFC6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  <w:vAlign w:val="center"/>
          </w:tcPr>
          <w:p w14:paraId="186FEFA1" w14:textId="4AC978C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  <w:shd w:val="clear" w:color="auto" w:fill="FFFFFF"/>
            <w:vAlign w:val="center"/>
          </w:tcPr>
          <w:p w14:paraId="1948B594" w14:textId="2E2A3C76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56AAA30" w14:textId="623689B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380FA87D" w14:textId="68804D5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4BBF8DF7" w14:textId="5295EEDF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0EB60C4F" w14:textId="681EAEF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7902E26D" w14:textId="4FE32CC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7EB5647B" w14:textId="51BFE75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0FDCD0AD" w14:textId="34A15043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  <w:vAlign w:val="center"/>
          </w:tcPr>
          <w:p w14:paraId="253E386B" w14:textId="6E1C1E5A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5F0723DB" w14:textId="5F389E9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  <w:vAlign w:val="center"/>
          </w:tcPr>
          <w:p w14:paraId="2FF7713C" w14:textId="68C55813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77D20E58" w14:textId="77777777" w:rsidTr="00B61636">
        <w:tc>
          <w:tcPr>
            <w:tcW w:w="548" w:type="dxa"/>
            <w:shd w:val="clear" w:color="auto" w:fill="FFFFFF"/>
            <w:vAlign w:val="center"/>
          </w:tcPr>
          <w:p w14:paraId="5546034F" w14:textId="77777777" w:rsidR="00250121" w:rsidRPr="006802FE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79F9DFBD" w14:textId="609E6190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02094109" w14:textId="77777777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  <w:vAlign w:val="center"/>
          </w:tcPr>
          <w:p w14:paraId="3810B4FC" w14:textId="01C4418F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802F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Titration Reaction</w:t>
            </w:r>
          </w:p>
        </w:tc>
        <w:tc>
          <w:tcPr>
            <w:tcW w:w="630" w:type="dxa"/>
            <w:shd w:val="clear" w:color="auto" w:fill="FFFFFF"/>
            <w:vAlign w:val="center"/>
          </w:tcPr>
          <w:p w14:paraId="73FC02A9" w14:textId="255E452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25FEF971" w14:textId="2C8E905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  <w:vAlign w:val="center"/>
          </w:tcPr>
          <w:p w14:paraId="41B43B31" w14:textId="1CDD4CB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shd w:val="clear" w:color="auto" w:fill="FFFFFF"/>
            <w:vAlign w:val="center"/>
          </w:tcPr>
          <w:p w14:paraId="3A4FAA28" w14:textId="70D4F00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D3F94D4" w14:textId="614DBA8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2B3D49C1" w14:textId="1D24637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6943488D" w14:textId="5CF9CF3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55434873" w14:textId="7C2AA25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113F4DF4" w14:textId="593A87A5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449E4BE1" w14:textId="4A1A8F6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07D1C019" w14:textId="2B90DAC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  <w:vAlign w:val="center"/>
          </w:tcPr>
          <w:p w14:paraId="14C32BE4" w14:textId="47C5653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1E779522" w14:textId="1A29E3B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  <w:vAlign w:val="center"/>
          </w:tcPr>
          <w:p w14:paraId="6CA101E1" w14:textId="75D0BCDF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5AB326CE" w14:textId="77777777" w:rsidTr="00250121">
        <w:tc>
          <w:tcPr>
            <w:tcW w:w="548" w:type="dxa"/>
            <w:vAlign w:val="center"/>
          </w:tcPr>
          <w:p w14:paraId="507D3EAD" w14:textId="77777777" w:rsidR="00250121" w:rsidRPr="00221806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6FDA64A9" w14:textId="3711BFC2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2854A43A" w14:textId="77777777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522D1039" w14:textId="2A5B7CC8" w:rsidR="00250121" w:rsidRPr="008A054F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Synthesis of Aspirin</w:t>
            </w:r>
          </w:p>
        </w:tc>
        <w:tc>
          <w:tcPr>
            <w:tcW w:w="630" w:type="dxa"/>
            <w:vAlign w:val="center"/>
          </w:tcPr>
          <w:p w14:paraId="25D43BAB" w14:textId="34093DC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A01C43E" w14:textId="61947B52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10D27669" w14:textId="184BEC2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75156598" w14:textId="33B0701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50E7750C" w14:textId="7DFA65DF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5A823EE0" w14:textId="1808AA0B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51B2F855" w14:textId="768FEBB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9EDB05D" w14:textId="0AA33D2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E93D7AC" w14:textId="3572A74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58C5ACF0" w14:textId="77FD49D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328849A8" w14:textId="6F25E639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317E7D09" w14:textId="7AC8FF5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5C8F954A" w14:textId="5411FF41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0B5F1B9E" w14:textId="63EAAD66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3318635E" w14:textId="77777777" w:rsidTr="00250121">
        <w:tc>
          <w:tcPr>
            <w:tcW w:w="548" w:type="dxa"/>
            <w:vAlign w:val="center"/>
          </w:tcPr>
          <w:p w14:paraId="25E4A5B2" w14:textId="77777777" w:rsidR="00250121" w:rsidRPr="00221806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4FB576FA" w14:textId="3EF64547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7FA24270" w14:textId="77777777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0EDBB8ED" w14:textId="12CEE085" w:rsidR="00250121" w:rsidRPr="00AB6DD2" w:rsidRDefault="00250121" w:rsidP="00250121">
            <w:pPr>
              <w:bidi w:val="0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A054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Flame test</w:t>
            </w:r>
          </w:p>
        </w:tc>
        <w:tc>
          <w:tcPr>
            <w:tcW w:w="630" w:type="dxa"/>
            <w:vAlign w:val="center"/>
          </w:tcPr>
          <w:p w14:paraId="1E5227DA" w14:textId="12C7D701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50CFA22C" w14:textId="178FF5E4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  <w:vAlign w:val="center"/>
          </w:tcPr>
          <w:p w14:paraId="488D52DE" w14:textId="08D8EBF8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70B0E32A" w14:textId="04E14F28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D07BE43" w14:textId="0A231420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3D1B01DB" w14:textId="1F702B5C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50230F84" w14:textId="0A51B64D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6C171670" w14:textId="336CB3CA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CC4BE93" w14:textId="0A8701B8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C4E2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32CFD8DB" w14:textId="4B06F055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6ABF2006" w14:textId="1BFE020F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13C778C" w14:textId="0BF993D1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47C308E1" w14:textId="517A52A7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20388378" w14:textId="3D0AFB98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250121" w:rsidRPr="00AB6DD2" w14:paraId="509CDAA2" w14:textId="77777777" w:rsidTr="00250121">
        <w:tc>
          <w:tcPr>
            <w:tcW w:w="548" w:type="dxa"/>
            <w:vAlign w:val="center"/>
          </w:tcPr>
          <w:p w14:paraId="49A8DFA5" w14:textId="77777777" w:rsidR="00250121" w:rsidRPr="00221806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6E989641" w14:textId="08CC796E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6EC9293B" w14:textId="77777777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363FB2BF" w14:textId="22F83E96" w:rsidR="00250121" w:rsidRPr="00AE0D7E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AE0D7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Final practical exam </w:t>
            </w:r>
          </w:p>
        </w:tc>
        <w:tc>
          <w:tcPr>
            <w:tcW w:w="630" w:type="dxa"/>
            <w:vAlign w:val="center"/>
          </w:tcPr>
          <w:p w14:paraId="44B91C08" w14:textId="53897A6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  <w:vAlign w:val="center"/>
          </w:tcPr>
          <w:p w14:paraId="0C754629" w14:textId="5C292CBD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49" w:type="dxa"/>
            <w:vAlign w:val="center"/>
          </w:tcPr>
          <w:p w14:paraId="0A1151EA" w14:textId="32A62368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11" w:type="dxa"/>
            <w:vAlign w:val="center"/>
          </w:tcPr>
          <w:p w14:paraId="55802844" w14:textId="52A65EA3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14:paraId="3095A3A1" w14:textId="0500E92E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1170" w:type="dxa"/>
            <w:vAlign w:val="center"/>
          </w:tcPr>
          <w:p w14:paraId="77B312AE" w14:textId="2D3C273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19" w:type="dxa"/>
            <w:vAlign w:val="center"/>
          </w:tcPr>
          <w:p w14:paraId="2BE08A15" w14:textId="2CA9DC60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  <w:vAlign w:val="center"/>
          </w:tcPr>
          <w:p w14:paraId="601E1E9E" w14:textId="0B78121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</w:tcPr>
          <w:p w14:paraId="7E898F2D" w14:textId="6CF1DE2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</w:tcPr>
          <w:p w14:paraId="7E46B43E" w14:textId="74F9EBEC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</w:tcPr>
          <w:p w14:paraId="797DBB4F" w14:textId="552FE436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30" w:type="dxa"/>
          </w:tcPr>
          <w:p w14:paraId="6787D197" w14:textId="6AA6E60F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1" w:type="dxa"/>
          </w:tcPr>
          <w:p w14:paraId="60806C7D" w14:textId="3D0B6914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30" w:type="dxa"/>
          </w:tcPr>
          <w:p w14:paraId="39CEE10F" w14:textId="7D29B077" w:rsidR="00250121" w:rsidRPr="008C4E26" w:rsidRDefault="00250121" w:rsidP="00250121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50121" w:rsidRPr="00AB6DD2" w14:paraId="63962270" w14:textId="77777777" w:rsidTr="00250121">
        <w:tc>
          <w:tcPr>
            <w:tcW w:w="548" w:type="dxa"/>
            <w:vAlign w:val="center"/>
          </w:tcPr>
          <w:p w14:paraId="2C7C5F0E" w14:textId="77777777" w:rsidR="00250121" w:rsidRPr="00221806" w:rsidRDefault="00250121" w:rsidP="00250121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3A576CA2" w14:textId="275B3320" w:rsidR="00250121" w:rsidRPr="00AB6DD2" w:rsidRDefault="00250121" w:rsidP="0025012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900" w:type="dxa"/>
            <w:vAlign w:val="center"/>
          </w:tcPr>
          <w:p w14:paraId="46EF66CE" w14:textId="77777777" w:rsidR="00250121" w:rsidRPr="00250121" w:rsidRDefault="00250121" w:rsidP="002501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6947D283" w14:textId="12D6F092" w:rsidR="00250121" w:rsidRPr="00AE0D7E" w:rsidRDefault="00250121" w:rsidP="00250121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Final exams</w:t>
            </w:r>
          </w:p>
        </w:tc>
        <w:tc>
          <w:tcPr>
            <w:tcW w:w="630" w:type="dxa"/>
            <w:vAlign w:val="center"/>
          </w:tcPr>
          <w:p w14:paraId="0363D817" w14:textId="2AA910F8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  <w:vAlign w:val="center"/>
          </w:tcPr>
          <w:p w14:paraId="28659E6F" w14:textId="32FCB8CF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49" w:type="dxa"/>
            <w:vAlign w:val="center"/>
          </w:tcPr>
          <w:p w14:paraId="5D7BC504" w14:textId="244AB850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11" w:type="dxa"/>
            <w:vAlign w:val="center"/>
          </w:tcPr>
          <w:p w14:paraId="7042093C" w14:textId="618DAA1B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14:paraId="30693A62" w14:textId="0EFE4C40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1170" w:type="dxa"/>
            <w:vAlign w:val="center"/>
          </w:tcPr>
          <w:p w14:paraId="4FF1978B" w14:textId="77B924B2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19" w:type="dxa"/>
            <w:vAlign w:val="center"/>
          </w:tcPr>
          <w:p w14:paraId="024F9674" w14:textId="185AAD36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  <w:vAlign w:val="center"/>
          </w:tcPr>
          <w:p w14:paraId="424B8348" w14:textId="69B3B493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</w:tcPr>
          <w:p w14:paraId="65F84243" w14:textId="15E45E14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0" w:type="dxa"/>
          </w:tcPr>
          <w:p w14:paraId="001304C5" w14:textId="32DCA197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720" w:type="dxa"/>
          </w:tcPr>
          <w:p w14:paraId="74AAB9C7" w14:textId="2952DAF6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30" w:type="dxa"/>
          </w:tcPr>
          <w:p w14:paraId="54A5FAAF" w14:textId="1FD4AD5C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811" w:type="dxa"/>
          </w:tcPr>
          <w:p w14:paraId="7E8EE8B5" w14:textId="79CB091E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30" w:type="dxa"/>
          </w:tcPr>
          <w:p w14:paraId="4B825F7D" w14:textId="4363CD13" w:rsidR="00250121" w:rsidRPr="008C4E26" w:rsidRDefault="00250121" w:rsidP="00250121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3B7D5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</w:tbl>
    <w:p w14:paraId="58E10169" w14:textId="77777777" w:rsidR="000B7F89" w:rsidRDefault="000B7F89">
      <w:pPr>
        <w:rPr>
          <w:sz w:val="8"/>
          <w:szCs w:val="8"/>
          <w:rtl/>
        </w:rPr>
      </w:pPr>
    </w:p>
    <w:p w14:paraId="5AD7BBE6" w14:textId="77777777" w:rsidR="00AE0D7E" w:rsidRPr="0082778A" w:rsidRDefault="00AE0D7E">
      <w:pPr>
        <w:rPr>
          <w:sz w:val="8"/>
          <w:szCs w:val="8"/>
        </w:rPr>
      </w:pPr>
    </w:p>
    <w:p w14:paraId="4B00105B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14:paraId="6590AA01" w14:textId="77777777" w:rsidTr="00C61AB0">
        <w:tc>
          <w:tcPr>
            <w:tcW w:w="3245" w:type="dxa"/>
          </w:tcPr>
          <w:p w14:paraId="5C804C86" w14:textId="77777777"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410485E0" w14:textId="3B97312E" w:rsidR="0082778A" w:rsidRPr="00AE0D7E" w:rsidRDefault="00AE0D7E">
            <w:pPr>
              <w:rPr>
                <w:b/>
                <w:bCs/>
                <w:rtl/>
              </w:rPr>
            </w:pPr>
            <w:r w:rsidRPr="00AE0D7E">
              <w:rPr>
                <w:b/>
                <w:bCs/>
                <w:rtl/>
              </w:rPr>
              <w:t>الكيمياء العامة عملي</w:t>
            </w:r>
          </w:p>
        </w:tc>
      </w:tr>
      <w:tr w:rsidR="0082778A" w14:paraId="78F0BF8C" w14:textId="77777777" w:rsidTr="00C61AB0">
        <w:tc>
          <w:tcPr>
            <w:tcW w:w="3245" w:type="dxa"/>
          </w:tcPr>
          <w:p w14:paraId="79D6DB13" w14:textId="77777777"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429F6BA0" w14:textId="4CCE3A2C" w:rsidR="0082778A" w:rsidRDefault="003F29D8" w:rsidP="0052284C">
            <w:r>
              <w:t>Practical</w:t>
            </w:r>
            <w:r w:rsidR="0052284C">
              <w:t xml:space="preserve"> general chemistry lab manual</w:t>
            </w:r>
            <w:r>
              <w:t xml:space="preserve"> </w:t>
            </w:r>
          </w:p>
        </w:tc>
      </w:tr>
    </w:tbl>
    <w:p w14:paraId="46F169AD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14:paraId="58C85F66" w14:textId="77777777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14:paraId="366FE997" w14:textId="77777777"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lastRenderedPageBreak/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14:paraId="7E61143A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14:paraId="6D51F51F" w14:textId="22A69E5F"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اختبار </w:t>
            </w:r>
            <w:r w:rsidR="005B2BE2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عملي</w:t>
            </w:r>
          </w:p>
        </w:tc>
        <w:tc>
          <w:tcPr>
            <w:tcW w:w="2969" w:type="dxa"/>
            <w:vMerge w:val="restart"/>
            <w:vAlign w:val="center"/>
          </w:tcPr>
          <w:p w14:paraId="7C35906F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2DF2DB00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14:paraId="79CCCF22" w14:textId="77777777" w:rsidTr="00C61AB0">
        <w:trPr>
          <w:trHeight w:val="387"/>
          <w:jc w:val="center"/>
        </w:trPr>
        <w:tc>
          <w:tcPr>
            <w:tcW w:w="2617" w:type="dxa"/>
            <w:vMerge/>
          </w:tcPr>
          <w:p w14:paraId="1A00A213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14:paraId="25567A76" w14:textId="77777777"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14:paraId="01A4C641" w14:textId="77777777"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14:paraId="295666BC" w14:textId="77777777"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14:paraId="72AFF9D6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14:paraId="64106D48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14:paraId="653D3FFE" w14:textId="77777777"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14:paraId="3A9FE0BB" w14:textId="77777777" w:rsidTr="00C61AB0">
        <w:trPr>
          <w:jc w:val="center"/>
        </w:trPr>
        <w:tc>
          <w:tcPr>
            <w:tcW w:w="2617" w:type="dxa"/>
            <w:vMerge/>
          </w:tcPr>
          <w:p w14:paraId="41333FB7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14:paraId="66202CC4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14:paraId="7B623A82" w14:textId="77777777"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14:paraId="026B8F3B" w14:textId="77777777"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14:paraId="7362839A" w14:textId="6FA314AF" w:rsidR="00813D4B" w:rsidRPr="00813D4B" w:rsidRDefault="00E54E36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20 </w:t>
            </w:r>
            <w:r w:rsidRPr="00813D4B">
              <w:rPr>
                <w:rFonts w:hint="cs"/>
                <w:b/>
                <w:bCs/>
                <w:sz w:val="18"/>
                <w:szCs w:val="18"/>
                <w:rtl/>
              </w:rPr>
              <w:t>درجة</w:t>
            </w:r>
          </w:p>
        </w:tc>
        <w:tc>
          <w:tcPr>
            <w:tcW w:w="2969" w:type="dxa"/>
          </w:tcPr>
          <w:p w14:paraId="255F9B7E" w14:textId="2A42C54B" w:rsidR="00813D4B" w:rsidRPr="00813D4B" w:rsidRDefault="00E54E36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50 </w:t>
            </w:r>
            <w:r w:rsidRPr="00813D4B">
              <w:rPr>
                <w:rFonts w:hint="cs"/>
                <w:b/>
                <w:bCs/>
                <w:sz w:val="18"/>
                <w:szCs w:val="18"/>
                <w:rtl/>
              </w:rPr>
              <w:t>درجة</w:t>
            </w:r>
          </w:p>
        </w:tc>
        <w:tc>
          <w:tcPr>
            <w:tcW w:w="1954" w:type="dxa"/>
          </w:tcPr>
          <w:p w14:paraId="5FDCF495" w14:textId="77777777"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14:paraId="227D2F4A" w14:textId="77777777" w:rsidR="00AD169F" w:rsidRPr="00E66CFD" w:rsidRDefault="00AD169F" w:rsidP="00813D4B">
      <w:pPr>
        <w:shd w:val="clear" w:color="auto" w:fill="FFFFFF"/>
        <w:jc w:val="center"/>
        <w:rPr>
          <w:b/>
          <w:bCs/>
          <w:sz w:val="20"/>
          <w:szCs w:val="20"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14:paraId="029F746E" w14:textId="77777777" w:rsidTr="00C61AB0">
        <w:tc>
          <w:tcPr>
            <w:tcW w:w="2070" w:type="dxa"/>
          </w:tcPr>
          <w:p w14:paraId="378BFD0E" w14:textId="77777777"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1077CD64" w14:textId="77777777"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14:paraId="5F0F3DDB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14:paraId="66C4F42A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14:paraId="2CD7E7E5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14:paraId="71E80099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14:paraId="6C6BE790" w14:textId="77777777"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228F16FD" w14:textId="77777777" w:rsidTr="00C61AB0">
        <w:tc>
          <w:tcPr>
            <w:tcW w:w="2070" w:type="dxa"/>
            <w:vAlign w:val="center"/>
          </w:tcPr>
          <w:p w14:paraId="3A424FD7" w14:textId="77777777"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14:paraId="1CFDC792" w14:textId="77777777"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14:paraId="4EDDFC10" w14:textId="15B973EC" w:rsidR="00D77F3D" w:rsidRDefault="0024296E" w:rsidP="00E62959">
            <w:pPr>
              <w:jc w:val="center"/>
              <w:rPr>
                <w:b/>
                <w:bCs/>
                <w:rtl/>
              </w:rPr>
            </w:pPr>
            <w:r w:rsidRPr="0024296E">
              <w:rPr>
                <w:b/>
                <w:bCs/>
                <w:rtl/>
              </w:rPr>
              <w:t>د.عبدالفتاح قرمان</w:t>
            </w:r>
          </w:p>
          <w:p w14:paraId="351BCB5A" w14:textId="77777777"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14:paraId="065517DC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14:paraId="09811670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14:paraId="38466D0D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14:paraId="00D26591" w14:textId="77777777"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66719AEF" w14:textId="77777777" w:rsidR="00934899" w:rsidRPr="00E66CFD" w:rsidRDefault="00934899" w:rsidP="00934899">
      <w:pPr>
        <w:shd w:val="clear" w:color="auto" w:fill="FFFFFF"/>
        <w:rPr>
          <w:b/>
          <w:bCs/>
          <w:sz w:val="8"/>
          <w:szCs w:val="8"/>
          <w:u w:val="single"/>
        </w:rPr>
      </w:pPr>
    </w:p>
    <w:p w14:paraId="2F51C2EA" w14:textId="77777777" w:rsidR="00D76850" w:rsidRPr="005B2BE2" w:rsidRDefault="00D76850" w:rsidP="00934899">
      <w:pPr>
        <w:shd w:val="clear" w:color="auto" w:fill="FFFFFF"/>
        <w:rPr>
          <w:b/>
          <w:bCs/>
          <w:sz w:val="12"/>
          <w:szCs w:val="12"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39D2D590" w14:textId="77777777" w:rsidTr="00C53326">
        <w:tc>
          <w:tcPr>
            <w:tcW w:w="14174" w:type="dxa"/>
          </w:tcPr>
          <w:p w14:paraId="6EAF655E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59D0C999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6857CD20" w14:textId="77777777" w:rsidR="00934899" w:rsidRPr="00E66CFD" w:rsidRDefault="00934899" w:rsidP="00934899">
      <w:pPr>
        <w:shd w:val="clear" w:color="auto" w:fill="FFFFFF"/>
        <w:rPr>
          <w:b/>
          <w:bCs/>
          <w:sz w:val="20"/>
          <w:szCs w:val="20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4661D272" w14:textId="77777777" w:rsidTr="00C53326">
        <w:tc>
          <w:tcPr>
            <w:tcW w:w="14174" w:type="dxa"/>
          </w:tcPr>
          <w:p w14:paraId="0B654056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31D349E3" w14:textId="77777777" w:rsidR="00934899" w:rsidRPr="00E66CFD" w:rsidRDefault="00934899" w:rsidP="00934899">
      <w:pPr>
        <w:shd w:val="clear" w:color="auto" w:fill="FFFFFF"/>
        <w:rPr>
          <w:b/>
          <w:bCs/>
          <w:sz w:val="18"/>
          <w:szCs w:val="18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038051A4" w14:textId="77777777" w:rsidTr="00C53326">
        <w:tc>
          <w:tcPr>
            <w:tcW w:w="14174" w:type="dxa"/>
          </w:tcPr>
          <w:p w14:paraId="11C66794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6CC8AEE2" w14:textId="77777777" w:rsidR="00934899" w:rsidRPr="00E66CFD" w:rsidRDefault="00934899" w:rsidP="00934899">
      <w:pPr>
        <w:shd w:val="clear" w:color="auto" w:fill="FFFFFF"/>
        <w:rPr>
          <w:b/>
          <w:bCs/>
          <w:sz w:val="18"/>
          <w:szCs w:val="18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14:paraId="4FCFB77C" w14:textId="77777777" w:rsidTr="00C53326">
        <w:tc>
          <w:tcPr>
            <w:tcW w:w="14174" w:type="dxa"/>
          </w:tcPr>
          <w:p w14:paraId="69E9F7A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EBEF1C0" w14:textId="77777777" w:rsidR="00934899" w:rsidRPr="00E66CFD" w:rsidRDefault="00934899" w:rsidP="00934899">
      <w:pPr>
        <w:shd w:val="clear" w:color="auto" w:fill="FFFFFF"/>
        <w:rPr>
          <w:b/>
          <w:bCs/>
          <w:sz w:val="16"/>
          <w:szCs w:val="16"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14:paraId="66A535B2" w14:textId="77777777" w:rsidTr="00C53326">
        <w:tc>
          <w:tcPr>
            <w:tcW w:w="14148" w:type="dxa"/>
          </w:tcPr>
          <w:p w14:paraId="2E4D4D8F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6B09EA31" w14:textId="77777777" w:rsidR="00934899" w:rsidRPr="005B2BE2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16"/>
          <w:szCs w:val="16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14:paraId="6864F19C" w14:textId="77777777" w:rsidTr="00C53326">
        <w:tc>
          <w:tcPr>
            <w:tcW w:w="14148" w:type="dxa"/>
          </w:tcPr>
          <w:p w14:paraId="766A55A7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0395D6F3" w14:textId="77777777" w:rsidR="00934899" w:rsidRPr="005B2BE2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12"/>
          <w:szCs w:val="12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14:paraId="61201F34" w14:textId="77777777" w:rsidTr="00D77F3D">
        <w:tc>
          <w:tcPr>
            <w:tcW w:w="14138" w:type="dxa"/>
          </w:tcPr>
          <w:p w14:paraId="2663E39F" w14:textId="77777777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202F33AA" w14:textId="5855B64B" w:rsidR="00AC7895" w:rsidRDefault="00AC7895" w:rsidP="005B2BE2">
      <w:pPr>
        <w:shd w:val="clear" w:color="auto" w:fill="FFFFFF"/>
        <w:rPr>
          <w:b/>
          <w:bCs/>
          <w:sz w:val="10"/>
          <w:szCs w:val="10"/>
          <w:rtl/>
        </w:rPr>
      </w:pPr>
    </w:p>
    <w:p w14:paraId="6B3F493D" w14:textId="77777777" w:rsidR="00AC7895" w:rsidRDefault="00AC7895">
      <w:pPr>
        <w:bidi w:val="0"/>
        <w:rPr>
          <w:b/>
          <w:bCs/>
          <w:sz w:val="10"/>
          <w:szCs w:val="10"/>
          <w:rtl/>
        </w:rPr>
      </w:pPr>
      <w:r>
        <w:rPr>
          <w:b/>
          <w:bCs/>
          <w:sz w:val="10"/>
          <w:szCs w:val="10"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AC7895" w:rsidRPr="0088694D" w14:paraId="1E0DBDD0" w14:textId="77777777" w:rsidTr="00250121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E99BDF" w14:textId="363A9503" w:rsidR="00AC7895" w:rsidRPr="006450FD" w:rsidRDefault="00AC7895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 w:rsidR="00250121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الكيمياء العامة - عملي</w:t>
            </w:r>
          </w:p>
        </w:tc>
      </w:tr>
      <w:tr w:rsidR="00AC7895" w:rsidRPr="0088694D" w14:paraId="41D74A4C" w14:textId="77777777" w:rsidTr="00250121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0379B86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617AE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AC7895" w:rsidRPr="0088694D" w14:paraId="3EDF765A" w14:textId="77777777" w:rsidTr="00250121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4A2883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70120CC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1543203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060F7941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والعملية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AAB7620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AC7895" w:rsidRPr="0088694D" w14:paraId="681B33D6" w14:textId="77777777" w:rsidTr="00250121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CC3489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3E083D71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5D29F170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2D204A47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4ACE518C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AC7895" w:rsidRPr="0088694D" w14:paraId="4CFED07D" w14:textId="77777777" w:rsidTr="00250121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6A0799F" w14:textId="77777777" w:rsidR="00AC7895" w:rsidRPr="006450FD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566C3A6" w14:textId="77777777" w:rsidR="00AC7895" w:rsidRPr="00223451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26C6695" w14:textId="77777777" w:rsidR="00AC7895" w:rsidRPr="00223451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3A85393" w14:textId="77777777" w:rsidR="00AC7895" w:rsidRPr="00223451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B9AE208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FDE0627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39ED751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FB70D66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89ED21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25AD41F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1886787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F87DB6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FB7686" w14:textId="77777777" w:rsidR="00AC7895" w:rsidRPr="00A56000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A56000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250121" w:rsidRPr="0088694D" w14:paraId="5744D745" w14:textId="77777777" w:rsidTr="00250121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13522" w14:textId="77777777" w:rsidR="00250121" w:rsidRPr="006450FD" w:rsidRDefault="00250121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3E81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ABCF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0F60EA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5B20D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C434F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FF1C7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306BA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C1B9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599DD" w14:textId="31933D1A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B450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E32A8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2A4FD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</w:tr>
      <w:tr w:rsidR="00250121" w:rsidRPr="0088694D" w14:paraId="06892859" w14:textId="77777777" w:rsidTr="00250121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363D0" w14:textId="77777777" w:rsidR="00250121" w:rsidRPr="006450FD" w:rsidRDefault="00250121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8CBB3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B6126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DAE7D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FDD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F9F0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35632D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79E9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39AD6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7F09E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68E07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377F5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5DF4E7" w14:textId="77777777" w:rsidR="00250121" w:rsidRPr="00802587" w:rsidRDefault="00250121" w:rsidP="00250121">
            <w:pPr>
              <w:jc w:val="center"/>
              <w:rPr>
                <w:color w:val="FF0000"/>
              </w:rPr>
            </w:pPr>
          </w:p>
        </w:tc>
      </w:tr>
      <w:tr w:rsidR="00250121" w:rsidRPr="0088694D" w14:paraId="46ABA9FF" w14:textId="77777777" w:rsidTr="00250121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D9D6C" w14:textId="77777777" w:rsidR="00250121" w:rsidRPr="006450FD" w:rsidRDefault="00250121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0FD4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4F874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3C5C13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507E4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7823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09E467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C2FD6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1E93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5D493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102E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6318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7C53E8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</w:p>
        </w:tc>
      </w:tr>
      <w:tr w:rsidR="00250121" w:rsidRPr="0088694D" w14:paraId="578CB95D" w14:textId="77777777" w:rsidTr="00250121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576C0" w14:textId="77777777" w:rsidR="00250121" w:rsidRPr="006450FD" w:rsidRDefault="00250121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978CB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E3CE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F2A6E" w14:textId="2463BAF1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A92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5C05C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3163CA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DF21C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D8B7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FB554" w14:textId="143CCA36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30FB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FE26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6ADF" w14:textId="6A7C9C0A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250121" w:rsidRPr="0088694D" w14:paraId="0B99F7F6" w14:textId="77777777" w:rsidTr="00250121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00225" w14:textId="77777777" w:rsidR="00250121" w:rsidRPr="006450FD" w:rsidRDefault="00250121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F2BB9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095C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CEE4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D19AA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77BC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D42D22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42FEB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F178D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73325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1F1C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42E62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6B6C" w14:textId="497B113C" w:rsidR="00250121" w:rsidRPr="00802587" w:rsidRDefault="00250121" w:rsidP="00250121">
            <w:pPr>
              <w:jc w:val="center"/>
              <w:rPr>
                <w:color w:val="FF0000"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250121" w:rsidRPr="0088694D" w14:paraId="3A3EE8F5" w14:textId="77777777" w:rsidTr="00250121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A573C" w14:textId="77777777" w:rsidR="00250121" w:rsidRPr="006450FD" w:rsidRDefault="00250121" w:rsidP="00250121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15B7B" w14:textId="77777777" w:rsidR="00250121" w:rsidRPr="006A28B1" w:rsidRDefault="00250121" w:rsidP="00250121">
            <w:pPr>
              <w:jc w:val="center"/>
              <w:rPr>
                <w:color w:val="000000" w:themeColor="text1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F70DA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915A3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0022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E85C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E07D2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EBA71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288A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70569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7475C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999CB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DE6DF" w14:textId="77777777" w:rsidR="00250121" w:rsidRPr="006A28B1" w:rsidRDefault="00250121" w:rsidP="00250121">
            <w:pPr>
              <w:jc w:val="center"/>
              <w:rPr>
                <w:color w:val="000000" w:themeColor="text1"/>
              </w:rPr>
            </w:pPr>
          </w:p>
        </w:tc>
      </w:tr>
    </w:tbl>
    <w:p w14:paraId="56ECDFE2" w14:textId="1A7BC0B8" w:rsidR="00AC7895" w:rsidRDefault="00AC7895" w:rsidP="005B2BE2">
      <w:pPr>
        <w:shd w:val="clear" w:color="auto" w:fill="FFFFFF"/>
        <w:rPr>
          <w:b/>
          <w:bCs/>
          <w:sz w:val="10"/>
          <w:szCs w:val="10"/>
          <w:rtl/>
        </w:rPr>
      </w:pPr>
    </w:p>
    <w:p w14:paraId="500C5687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7F722D19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84C1DF6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46EAEF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50EA1A6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61853FA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D183DCF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1288B4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8FABBFB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96D052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54B70AA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FA0B508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E0B455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08571EB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7BFEC43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DB3D53C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29109F4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71BE030F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34C3AA1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3FD15FC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EF2F379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5D65DC9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FC0E996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4C69BDD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4019C24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ED3124A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0C3DED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AB861CD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D8F23FE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663D6CD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236BE8C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78C3B48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FE0C416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4F348E3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4928ECA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9B1BADD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93A9F3A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828A082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D6E256D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332A6C7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F83E680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7E814DD6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7DC3301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916338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2F20F0B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2EBED2A5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D15E39F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77ED56F4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648A3906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7E616463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4DA92F3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76A2717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5212F160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AC14327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467242E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4E35176C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07AA326C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189D11C9" w14:textId="275D0884" w:rsidR="00AC7895" w:rsidRDefault="00AC7895" w:rsidP="00AC7895">
      <w:pPr>
        <w:rPr>
          <w:sz w:val="10"/>
          <w:szCs w:val="10"/>
          <w:rtl/>
        </w:rPr>
      </w:pPr>
    </w:p>
    <w:p w14:paraId="163D1FCE" w14:textId="77777777" w:rsidR="00AC7895" w:rsidRPr="00AC7895" w:rsidRDefault="00AC7895" w:rsidP="00AC7895">
      <w:pPr>
        <w:rPr>
          <w:sz w:val="10"/>
          <w:szCs w:val="10"/>
          <w:rtl/>
        </w:rPr>
      </w:pPr>
    </w:p>
    <w:p w14:paraId="371C7B08" w14:textId="41F9CC9F" w:rsidR="00AC7895" w:rsidRDefault="00AC7895" w:rsidP="00AC7895">
      <w:pPr>
        <w:rPr>
          <w:sz w:val="10"/>
          <w:szCs w:val="10"/>
          <w:rtl/>
        </w:rPr>
      </w:pPr>
    </w:p>
    <w:p w14:paraId="272BBEBD" w14:textId="533D0E35" w:rsidR="00AC7895" w:rsidRDefault="00AC7895" w:rsidP="00AC7895">
      <w:pPr>
        <w:rPr>
          <w:sz w:val="10"/>
          <w:szCs w:val="10"/>
          <w:rtl/>
        </w:rPr>
      </w:pPr>
    </w:p>
    <w:p w14:paraId="6856DEEB" w14:textId="77777777" w:rsidR="00AC7895" w:rsidRDefault="00AC7895">
      <w:pPr>
        <w:bidi w:val="0"/>
        <w:rPr>
          <w:sz w:val="10"/>
          <w:szCs w:val="10"/>
          <w:rtl/>
        </w:rPr>
      </w:pPr>
      <w:r>
        <w:rPr>
          <w:sz w:val="10"/>
          <w:szCs w:val="10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AC7895" w14:paraId="5C1D3EE4" w14:textId="77777777" w:rsidTr="00AC7895">
        <w:tc>
          <w:tcPr>
            <w:tcW w:w="14174" w:type="dxa"/>
            <w:gridSpan w:val="14"/>
            <w:vAlign w:val="center"/>
          </w:tcPr>
          <w:p w14:paraId="6D4A72A6" w14:textId="5BE9A9D7" w:rsidR="00AC7895" w:rsidRPr="00BB0B5D" w:rsidRDefault="00AC7895" w:rsidP="00AC789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</w:t>
            </w:r>
            <w:r w:rsidR="00250121">
              <w:rPr>
                <w:rFonts w:cs="Simplified Arabic" w:hint="cs"/>
                <w:b/>
                <w:bCs/>
                <w:sz w:val="32"/>
                <w:szCs w:val="32"/>
                <w:rtl/>
              </w:rPr>
              <w:t>كيمياء العامة - عملي</w:t>
            </w:r>
          </w:p>
        </w:tc>
      </w:tr>
      <w:tr w:rsidR="00AC7895" w14:paraId="06E6B0B7" w14:textId="77777777" w:rsidTr="00AC7895">
        <w:tc>
          <w:tcPr>
            <w:tcW w:w="3183" w:type="dxa"/>
            <w:gridSpan w:val="2"/>
            <w:vAlign w:val="center"/>
          </w:tcPr>
          <w:p w14:paraId="6902A2F1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2531E9E5" w14:textId="77777777" w:rsidR="00AC7895" w:rsidRPr="00BB0B5D" w:rsidRDefault="00AC7895" w:rsidP="00AC789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AC7895" w14:paraId="7D24B20F" w14:textId="77777777" w:rsidTr="00AC7895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5B160AA3" w14:textId="77777777" w:rsidR="00AC7895" w:rsidRPr="00223451" w:rsidRDefault="00AC7895" w:rsidP="00AC7895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77A2E4DB" w14:textId="77777777" w:rsidR="00AC7895" w:rsidRPr="008B0EDF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3F329700" w14:textId="77777777" w:rsidR="00AC7895" w:rsidRPr="008B0EDF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12D7B524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4CED4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A36EC3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6811FCA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1517B093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48DDB990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AC7895" w14:paraId="33FBDD29" w14:textId="77777777" w:rsidTr="00AC7895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03CFE71C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59E1C1D0" w14:textId="77777777" w:rsidR="00AC7895" w:rsidRPr="008B0EDF" w:rsidRDefault="00AC7895" w:rsidP="00AC789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44D51B9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E9006DC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3663F6B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AC7895" w14:paraId="4CE4FC65" w14:textId="77777777" w:rsidTr="00AC7895">
        <w:tc>
          <w:tcPr>
            <w:tcW w:w="2188" w:type="dxa"/>
            <w:vAlign w:val="center"/>
          </w:tcPr>
          <w:p w14:paraId="6060473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898A9D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43B9C640" w14:textId="77777777" w:rsidR="00AC7895" w:rsidRPr="00C77455" w:rsidRDefault="00AC7895" w:rsidP="00AC7895">
            <w:pPr>
              <w:jc w:val="center"/>
              <w:rPr>
                <w:rFonts w:ascii="Cambria" w:hAnsi="Cambria"/>
                <w:color w:val="000000" w:themeColor="text1"/>
                <w:sz w:val="28"/>
                <w:szCs w:val="28"/>
                <w:rtl/>
              </w:rPr>
            </w:pPr>
            <w:r w:rsidRPr="00C77455">
              <w:rPr>
                <w:rFonts w:ascii="Cambria" w:hAnsi="Cambria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48F750DA" w14:textId="77777777" w:rsidR="00AC7895" w:rsidRPr="00C77455" w:rsidRDefault="00AC7895" w:rsidP="00AC7895">
            <w:pPr>
              <w:jc w:val="center"/>
              <w:rPr>
                <w:rFonts w:ascii="Cambria" w:hAnsi="Cambria"/>
                <w:color w:val="000000" w:themeColor="text1"/>
                <w:sz w:val="28"/>
                <w:szCs w:val="28"/>
                <w:rtl/>
              </w:rPr>
            </w:pPr>
            <w:r w:rsidRPr="00C77455">
              <w:rPr>
                <w:rFonts w:ascii="Cambria" w:hAnsi="Cambria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52E59F99" w14:textId="77777777" w:rsidR="00AC7895" w:rsidRPr="00C77455" w:rsidRDefault="00AC7895" w:rsidP="00AC7895">
            <w:pPr>
              <w:jc w:val="center"/>
              <w:rPr>
                <w:rFonts w:ascii="Cambria" w:hAnsi="Cambria"/>
                <w:color w:val="000000" w:themeColor="text1"/>
                <w:sz w:val="28"/>
                <w:szCs w:val="28"/>
                <w:rtl/>
              </w:rPr>
            </w:pPr>
            <w:r w:rsidRPr="00C77455">
              <w:rPr>
                <w:rFonts w:ascii="Cambria" w:hAnsi="Cambria" w:hint="cs"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4E2899B5" w14:textId="77777777" w:rsidR="00AC7895" w:rsidRPr="00C7745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 w:rsidRPr="00C77455"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069D8887" w14:textId="77777777" w:rsidR="00AC7895" w:rsidRPr="00C7745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 w:rsidRPr="00C77455"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648B595D" w14:textId="77777777" w:rsidR="00AC7895" w:rsidRPr="00C7745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 w:rsidRPr="00C77455"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50F03913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2ACA642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170BBE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CE56C4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1878A89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67E8111A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AC7895" w14:paraId="1518CBB8" w14:textId="77777777" w:rsidTr="00AC7895">
        <w:tc>
          <w:tcPr>
            <w:tcW w:w="2188" w:type="dxa"/>
            <w:vAlign w:val="center"/>
          </w:tcPr>
          <w:p w14:paraId="07B38264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0C9DE5B0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5</w:t>
            </w:r>
          </w:p>
        </w:tc>
        <w:tc>
          <w:tcPr>
            <w:tcW w:w="1170" w:type="dxa"/>
            <w:vAlign w:val="center"/>
          </w:tcPr>
          <w:p w14:paraId="20813C9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18FF75A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50817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A83CC94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4C50D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63C6F4F1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2AFA66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78FA9FE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D79305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D3F725D" w14:textId="3D9F2DE4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2613129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4BCABD4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AC7895" w14:paraId="73DA297B" w14:textId="77777777" w:rsidTr="00AC7895">
        <w:tc>
          <w:tcPr>
            <w:tcW w:w="2188" w:type="dxa"/>
            <w:vAlign w:val="center"/>
          </w:tcPr>
          <w:p w14:paraId="734C144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48B3D298" w14:textId="6033C0D4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35A2FE8A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490BCE7F" w14:textId="7D0A6EE9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64FDBA39" w14:textId="07665D00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4DDFF9C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A3FAE3" w14:textId="6C835E35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44DC89A4" w14:textId="6504D7C0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5B9934B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F89208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AB1F47E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FD85FA" w14:textId="688AA8CD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6409997E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F52502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AC7895" w14:paraId="51754FB4" w14:textId="77777777" w:rsidTr="00AC7895">
        <w:tc>
          <w:tcPr>
            <w:tcW w:w="2188" w:type="dxa"/>
            <w:vAlign w:val="center"/>
          </w:tcPr>
          <w:p w14:paraId="137645C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 xml:space="preserve">اختبار قصير </w:t>
            </w:r>
          </w:p>
        </w:tc>
        <w:tc>
          <w:tcPr>
            <w:tcW w:w="995" w:type="dxa"/>
            <w:vAlign w:val="center"/>
          </w:tcPr>
          <w:p w14:paraId="3B60958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5</w:t>
            </w:r>
          </w:p>
        </w:tc>
        <w:tc>
          <w:tcPr>
            <w:tcW w:w="1170" w:type="dxa"/>
            <w:vAlign w:val="center"/>
          </w:tcPr>
          <w:p w14:paraId="03551D8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735ABAC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7ABD46DA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A541E31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817278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4B5424D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615E17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0773CCA" w14:textId="2F1C854C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963F1D1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A40AFF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EACB80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31BED8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AC7895" w14:paraId="4BF05C0F" w14:textId="77777777" w:rsidTr="00AC7895">
        <w:tc>
          <w:tcPr>
            <w:tcW w:w="2188" w:type="dxa"/>
            <w:vAlign w:val="center"/>
          </w:tcPr>
          <w:p w14:paraId="1C7F948B" w14:textId="3EAC67A5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عملي نهائي</w:t>
            </w:r>
          </w:p>
        </w:tc>
        <w:tc>
          <w:tcPr>
            <w:tcW w:w="995" w:type="dxa"/>
            <w:vAlign w:val="center"/>
          </w:tcPr>
          <w:p w14:paraId="65725E67" w14:textId="1AE79ED0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6F9C8150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219C97B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253516C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16758A1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4BFDB6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1F50B9C3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6F34248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D42B931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3C78284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6C338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ADBF6D6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3995220" w14:textId="09D659A1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AC7895" w14:paraId="249CE6D3" w14:textId="77777777" w:rsidTr="00AC7895">
        <w:tc>
          <w:tcPr>
            <w:tcW w:w="2188" w:type="dxa"/>
            <w:vAlign w:val="center"/>
          </w:tcPr>
          <w:p w14:paraId="5F087B65" w14:textId="77110479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 w:rsidRPr="00AC7895">
              <w:rPr>
                <w:rFonts w:cs="Simplified Arabic" w:hint="cs"/>
                <w:sz w:val="28"/>
                <w:szCs w:val="28"/>
                <w:rtl/>
              </w:rPr>
              <w:t>اختبار تحريري نهائي</w:t>
            </w:r>
          </w:p>
        </w:tc>
        <w:tc>
          <w:tcPr>
            <w:tcW w:w="995" w:type="dxa"/>
            <w:vAlign w:val="center"/>
          </w:tcPr>
          <w:p w14:paraId="6372CAA0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50</w:t>
            </w:r>
          </w:p>
        </w:tc>
        <w:tc>
          <w:tcPr>
            <w:tcW w:w="1170" w:type="dxa"/>
            <w:vAlign w:val="center"/>
          </w:tcPr>
          <w:p w14:paraId="45D43C68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7A1E4B4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773AD96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7B332F0" w14:textId="05D5D0C6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0B5F808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FF9126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114344BF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112B3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0274987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E3C741E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3F85F5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002C06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AC7895" w14:paraId="13CBE59F" w14:textId="77777777" w:rsidTr="00AC7895">
        <w:tc>
          <w:tcPr>
            <w:tcW w:w="2188" w:type="dxa"/>
            <w:vAlign w:val="center"/>
          </w:tcPr>
          <w:p w14:paraId="324FEA9F" w14:textId="77777777" w:rsidR="00AC7895" w:rsidRPr="00A446EA" w:rsidRDefault="00AC7895" w:rsidP="00AC789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EE8918E" w14:textId="77777777" w:rsidR="00AC7895" w:rsidRPr="00A446EA" w:rsidRDefault="00AC7895" w:rsidP="00AC7895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B24CC7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4DC540A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4D584D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9414674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838D11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6BA505A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4A93CE0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B912F58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D2383B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AC41389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F2E6262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1812DEE" w14:textId="77777777" w:rsidR="00AC7895" w:rsidRDefault="00AC7895" w:rsidP="00AC7895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61108EA4" w14:textId="77777777" w:rsidR="00934899" w:rsidRPr="00AC7895" w:rsidRDefault="00934899" w:rsidP="00AC7895">
      <w:pPr>
        <w:rPr>
          <w:sz w:val="10"/>
          <w:szCs w:val="10"/>
          <w:rtl/>
        </w:rPr>
      </w:pPr>
    </w:p>
    <w:sectPr w:rsidR="00934899" w:rsidRPr="00AC7895" w:rsidSect="00201B2C">
      <w:footerReference w:type="default" r:id="rId10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5E6D7" w14:textId="77777777" w:rsidR="00A77B8D" w:rsidRDefault="00A77B8D" w:rsidP="002B17B3">
      <w:r>
        <w:separator/>
      </w:r>
    </w:p>
  </w:endnote>
  <w:endnote w:type="continuationSeparator" w:id="0">
    <w:p w14:paraId="719F920F" w14:textId="77777777" w:rsidR="00A77B8D" w:rsidRDefault="00A77B8D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7F0E5" w14:textId="77777777" w:rsidR="00AC7895" w:rsidRDefault="00AC789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C713D">
      <w:rPr>
        <w:noProof/>
        <w:rtl/>
      </w:rPr>
      <w:t>1</w:t>
    </w:r>
    <w:r>
      <w:rPr>
        <w:noProof/>
      </w:rPr>
      <w:fldChar w:fldCharType="end"/>
    </w:r>
  </w:p>
  <w:p w14:paraId="12C1581C" w14:textId="77777777" w:rsidR="00AC7895" w:rsidRDefault="00AC78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2332E" w14:textId="77777777" w:rsidR="00A77B8D" w:rsidRDefault="00A77B8D" w:rsidP="002B17B3">
      <w:r>
        <w:separator/>
      </w:r>
    </w:p>
  </w:footnote>
  <w:footnote w:type="continuationSeparator" w:id="0">
    <w:p w14:paraId="6F2A1369" w14:textId="77777777" w:rsidR="00A77B8D" w:rsidRDefault="00A77B8D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0F"/>
    <w:rsid w:val="00004A42"/>
    <w:rsid w:val="00006A89"/>
    <w:rsid w:val="000661DC"/>
    <w:rsid w:val="0008786F"/>
    <w:rsid w:val="000A51EF"/>
    <w:rsid w:val="000B7F89"/>
    <w:rsid w:val="000C6002"/>
    <w:rsid w:val="000D2708"/>
    <w:rsid w:val="000F3D78"/>
    <w:rsid w:val="00125779"/>
    <w:rsid w:val="00184603"/>
    <w:rsid w:val="00191804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4296E"/>
    <w:rsid w:val="00250121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34DA1"/>
    <w:rsid w:val="0034672B"/>
    <w:rsid w:val="00346A2D"/>
    <w:rsid w:val="0035080A"/>
    <w:rsid w:val="00377468"/>
    <w:rsid w:val="00385E68"/>
    <w:rsid w:val="003A53E6"/>
    <w:rsid w:val="003A574F"/>
    <w:rsid w:val="003B5B06"/>
    <w:rsid w:val="003D79E2"/>
    <w:rsid w:val="003F29D8"/>
    <w:rsid w:val="003F4010"/>
    <w:rsid w:val="00414288"/>
    <w:rsid w:val="004638C0"/>
    <w:rsid w:val="00476EC0"/>
    <w:rsid w:val="004B674E"/>
    <w:rsid w:val="004C713D"/>
    <w:rsid w:val="00503146"/>
    <w:rsid w:val="005073A6"/>
    <w:rsid w:val="005125B0"/>
    <w:rsid w:val="0052284C"/>
    <w:rsid w:val="0052491A"/>
    <w:rsid w:val="005574A2"/>
    <w:rsid w:val="005B2BE2"/>
    <w:rsid w:val="005B622E"/>
    <w:rsid w:val="005C0605"/>
    <w:rsid w:val="005E5FAB"/>
    <w:rsid w:val="00616E5B"/>
    <w:rsid w:val="00645BC1"/>
    <w:rsid w:val="006802FE"/>
    <w:rsid w:val="006B250F"/>
    <w:rsid w:val="006B3423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B32B6"/>
    <w:rsid w:val="007D3070"/>
    <w:rsid w:val="00813D4B"/>
    <w:rsid w:val="008244D7"/>
    <w:rsid w:val="0082778A"/>
    <w:rsid w:val="0083455C"/>
    <w:rsid w:val="008A054F"/>
    <w:rsid w:val="008A7E86"/>
    <w:rsid w:val="008C4E26"/>
    <w:rsid w:val="0090570A"/>
    <w:rsid w:val="0093440A"/>
    <w:rsid w:val="00934899"/>
    <w:rsid w:val="00950984"/>
    <w:rsid w:val="009573DF"/>
    <w:rsid w:val="0097415C"/>
    <w:rsid w:val="009912E2"/>
    <w:rsid w:val="009950F7"/>
    <w:rsid w:val="009D3F34"/>
    <w:rsid w:val="009E4AC4"/>
    <w:rsid w:val="009F71AE"/>
    <w:rsid w:val="00A07056"/>
    <w:rsid w:val="00A277C9"/>
    <w:rsid w:val="00A520DC"/>
    <w:rsid w:val="00A77B8D"/>
    <w:rsid w:val="00A87BD5"/>
    <w:rsid w:val="00AB6DD2"/>
    <w:rsid w:val="00AC7895"/>
    <w:rsid w:val="00AD169F"/>
    <w:rsid w:val="00AE0D7E"/>
    <w:rsid w:val="00AE4436"/>
    <w:rsid w:val="00B1083E"/>
    <w:rsid w:val="00B548EA"/>
    <w:rsid w:val="00B60E36"/>
    <w:rsid w:val="00B84CAC"/>
    <w:rsid w:val="00B97398"/>
    <w:rsid w:val="00BA2354"/>
    <w:rsid w:val="00BA414F"/>
    <w:rsid w:val="00BA5B18"/>
    <w:rsid w:val="00BC2E37"/>
    <w:rsid w:val="00BC45B7"/>
    <w:rsid w:val="00BC4CA6"/>
    <w:rsid w:val="00BE4A9E"/>
    <w:rsid w:val="00C121EE"/>
    <w:rsid w:val="00C53326"/>
    <w:rsid w:val="00C61AB0"/>
    <w:rsid w:val="00C67FE4"/>
    <w:rsid w:val="00C73353"/>
    <w:rsid w:val="00C832FB"/>
    <w:rsid w:val="00CA5FDA"/>
    <w:rsid w:val="00CB7F32"/>
    <w:rsid w:val="00CD44F5"/>
    <w:rsid w:val="00CE4F10"/>
    <w:rsid w:val="00CF4D04"/>
    <w:rsid w:val="00D142DB"/>
    <w:rsid w:val="00D7266E"/>
    <w:rsid w:val="00D76850"/>
    <w:rsid w:val="00D77F3D"/>
    <w:rsid w:val="00D95C9C"/>
    <w:rsid w:val="00DD007A"/>
    <w:rsid w:val="00DD1892"/>
    <w:rsid w:val="00DD2740"/>
    <w:rsid w:val="00E17D17"/>
    <w:rsid w:val="00E31704"/>
    <w:rsid w:val="00E37651"/>
    <w:rsid w:val="00E42BFE"/>
    <w:rsid w:val="00E54E36"/>
    <w:rsid w:val="00E57D07"/>
    <w:rsid w:val="00E60E6B"/>
    <w:rsid w:val="00E62959"/>
    <w:rsid w:val="00E66CFD"/>
    <w:rsid w:val="00E87967"/>
    <w:rsid w:val="00EA5990"/>
    <w:rsid w:val="00EB4BF0"/>
    <w:rsid w:val="00ED277D"/>
    <w:rsid w:val="00EF2BAD"/>
    <w:rsid w:val="00F011EE"/>
    <w:rsid w:val="00F0465A"/>
    <w:rsid w:val="00F33044"/>
    <w:rsid w:val="00F37519"/>
    <w:rsid w:val="00F42F49"/>
    <w:rsid w:val="00F726BD"/>
    <w:rsid w:val="00F93A72"/>
    <w:rsid w:val="00FA7AFA"/>
    <w:rsid w:val="00FB14E7"/>
    <w:rsid w:val="00FC7993"/>
    <w:rsid w:val="00FD721C"/>
    <w:rsid w:val="00FE102D"/>
    <w:rsid w:val="00FE4C4B"/>
    <w:rsid w:val="00FF472E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4F08D6"/>
  <w15:chartTrackingRefBased/>
  <w15:docId w15:val="{4C5BAFD7-75ED-4199-8DAC-F3AC2CB5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a0"/>
    <w:rsid w:val="00F72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mudallal@israa.edu.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min\Desktop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85F74-DF53-4DA3-8980-8F43E47F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</TotalTime>
  <Pages>5</Pages>
  <Words>1008</Words>
  <Characters>4418</Characters>
  <Application>Microsoft Office Word</Application>
  <DocSecurity>0</DocSecurity>
  <Lines>883</Lines>
  <Paragraphs>602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2</cp:revision>
  <cp:lastPrinted>2019-09-19T06:17:00Z</cp:lastPrinted>
  <dcterms:created xsi:type="dcterms:W3CDTF">2020-10-02T09:50:00Z</dcterms:created>
  <dcterms:modified xsi:type="dcterms:W3CDTF">2020-10-02T09:50:00Z</dcterms:modified>
</cp:coreProperties>
</file>