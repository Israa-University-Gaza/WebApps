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1204"/>
        <w:bidiVisual/>
        <w:tblW w:w="15472" w:type="dxa"/>
        <w:tblLook w:val="04A0" w:firstRow="1" w:lastRow="0" w:firstColumn="1" w:lastColumn="0" w:noHBand="0" w:noVBand="1"/>
      </w:tblPr>
      <w:tblGrid>
        <w:gridCol w:w="2882"/>
        <w:gridCol w:w="3143"/>
        <w:gridCol w:w="9447"/>
      </w:tblGrid>
      <w:tr w:rsidR="002B5B64" w:rsidRPr="00C121EE" w:rsidTr="00201B2C">
        <w:trPr>
          <w:trHeight w:val="1080"/>
        </w:trPr>
        <w:tc>
          <w:tcPr>
            <w:tcW w:w="2882" w:type="dxa"/>
          </w:tcPr>
          <w:p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:rsidR="002B5B64" w:rsidRPr="00C121EE" w:rsidRDefault="009573DF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  <w:r w:rsidR="002B5B64" w:rsidRPr="00C121EE">
              <w:rPr>
                <w:b/>
                <w:bCs/>
                <w:sz w:val="32"/>
                <w:szCs w:val="32"/>
              </w:rPr>
              <w:t>niversity</w:t>
            </w:r>
            <w:r w:rsidR="00947B7A">
              <w:rPr>
                <w:b/>
                <w:bCs/>
                <w:sz w:val="32"/>
                <w:szCs w:val="32"/>
              </w:rPr>
              <w:t xml:space="preserve"> </w:t>
            </w:r>
            <w:r w:rsidR="002B5B64" w:rsidRPr="00C121EE">
              <w:rPr>
                <w:b/>
                <w:bCs/>
                <w:sz w:val="32"/>
                <w:szCs w:val="32"/>
              </w:rPr>
              <w:t>Israa</w:t>
            </w:r>
          </w:p>
          <w:p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:rsidR="002B5B64" w:rsidRPr="006F6DB6" w:rsidRDefault="002B5B64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:rsidR="002B5B64" w:rsidRPr="00C121EE" w:rsidRDefault="006F6DB6" w:rsidP="006F6DB6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 w:rsidRPr="006F6DB6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كلية المهن الصحية</w:t>
            </w:r>
          </w:p>
        </w:tc>
      </w:tr>
    </w:tbl>
    <w:p w:rsidR="00C73353" w:rsidRPr="002A47C3" w:rsidRDefault="009573DF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tbl>
      <w:tblPr>
        <w:bidiVisual/>
        <w:tblW w:w="15670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432"/>
        <w:gridCol w:w="1065"/>
        <w:gridCol w:w="1373"/>
        <w:gridCol w:w="1297"/>
        <w:gridCol w:w="2172"/>
        <w:gridCol w:w="1541"/>
        <w:gridCol w:w="1006"/>
        <w:gridCol w:w="1770"/>
        <w:gridCol w:w="1722"/>
      </w:tblGrid>
      <w:tr w:rsidR="00ED277D" w:rsidRPr="00ED277D" w:rsidTr="00C61AB0">
        <w:trPr>
          <w:trHeight w:val="458"/>
        </w:trPr>
        <w:tc>
          <w:tcPr>
            <w:tcW w:w="15670" w:type="dxa"/>
            <w:gridSpan w:val="10"/>
          </w:tcPr>
          <w:p w:rsidR="00ED277D" w:rsidRPr="00ED277D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ED277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خطة وتوصيف مساق</w:t>
            </w:r>
          </w:p>
        </w:tc>
      </w:tr>
      <w:tr w:rsidR="0034664A" w:rsidRPr="00ED277D" w:rsidTr="00C61AB0">
        <w:tc>
          <w:tcPr>
            <w:tcW w:w="1336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اسم المساق</w:t>
            </w:r>
          </w:p>
        </w:tc>
        <w:tc>
          <w:tcPr>
            <w:tcW w:w="2582" w:type="dxa"/>
          </w:tcPr>
          <w:p w:rsidR="00ED277D" w:rsidRPr="00ED277D" w:rsidRDefault="00F91854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ادارة المختبرات والجودة</w:t>
            </w:r>
          </w:p>
        </w:tc>
        <w:tc>
          <w:tcPr>
            <w:tcW w:w="1081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المساق</w:t>
            </w:r>
          </w:p>
        </w:tc>
        <w:tc>
          <w:tcPr>
            <w:tcW w:w="1373" w:type="dxa"/>
          </w:tcPr>
          <w:p w:rsidR="00ED277D" w:rsidRPr="00ED277D" w:rsidRDefault="00F91854" w:rsidP="00F9185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 w:rsidRPr="00F91854">
              <w:rPr>
                <w:rFonts w:ascii="Simplified Arabic" w:hAnsi="Simplified Arabic" w:cs="Simplified Arabic"/>
                <w:sz w:val="22"/>
                <w:szCs w:val="22"/>
              </w:rPr>
              <w:t>BMET4222</w:t>
            </w:r>
          </w:p>
        </w:tc>
        <w:tc>
          <w:tcPr>
            <w:tcW w:w="1343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نوع المساق</w:t>
            </w:r>
          </w:p>
        </w:tc>
        <w:tc>
          <w:tcPr>
            <w:tcW w:w="1603" w:type="dxa"/>
          </w:tcPr>
          <w:p w:rsidR="00ED277D" w:rsidRPr="00ED277D" w:rsidRDefault="00717AC5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متطلب تخصص</w:t>
            </w:r>
            <w:r w:rsidR="00887F3F">
              <w:rPr>
                <w:rFonts w:ascii="Simplified Arabic" w:hAnsi="Simplified Arabic" w:cs="Simplified Arabic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610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070" w:type="dxa"/>
          </w:tcPr>
          <w:p w:rsidR="00ED277D" w:rsidRPr="00ED277D" w:rsidRDefault="00021789" w:rsidP="00DC0FA0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6</w:t>
            </w:r>
          </w:p>
        </w:tc>
        <w:tc>
          <w:tcPr>
            <w:tcW w:w="1855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محاضرات المساق</w:t>
            </w:r>
          </w:p>
        </w:tc>
        <w:tc>
          <w:tcPr>
            <w:tcW w:w="1817" w:type="dxa"/>
          </w:tcPr>
          <w:p w:rsidR="00ED277D" w:rsidRPr="00ED277D" w:rsidRDefault="00AD05A5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14</w:t>
            </w:r>
          </w:p>
        </w:tc>
      </w:tr>
      <w:tr w:rsidR="0034664A" w:rsidRPr="00ED277D" w:rsidTr="00C61AB0">
        <w:tc>
          <w:tcPr>
            <w:tcW w:w="1336" w:type="dxa"/>
          </w:tcPr>
          <w:p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لقسم</w:t>
            </w:r>
          </w:p>
        </w:tc>
        <w:tc>
          <w:tcPr>
            <w:tcW w:w="2582" w:type="dxa"/>
          </w:tcPr>
          <w:p w:rsidR="00ED277D" w:rsidRPr="00ED277D" w:rsidRDefault="005E2940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الطب المخبري</w:t>
            </w:r>
          </w:p>
        </w:tc>
        <w:tc>
          <w:tcPr>
            <w:tcW w:w="1081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التخصص</w:t>
            </w:r>
          </w:p>
        </w:tc>
        <w:tc>
          <w:tcPr>
            <w:tcW w:w="1373" w:type="dxa"/>
          </w:tcPr>
          <w:p w:rsidR="00ED277D" w:rsidRPr="00ED277D" w:rsidRDefault="005E2940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الطب المخبري</w:t>
            </w:r>
          </w:p>
        </w:tc>
        <w:tc>
          <w:tcPr>
            <w:tcW w:w="1343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1603" w:type="dxa"/>
          </w:tcPr>
          <w:p w:rsidR="00ED277D" w:rsidRPr="00ED277D" w:rsidRDefault="000C0173" w:rsidP="000C0173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-</w:t>
            </w:r>
          </w:p>
        </w:tc>
        <w:tc>
          <w:tcPr>
            <w:tcW w:w="1610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اللاح</w:t>
            </w:r>
            <w:r w:rsidRPr="006B4FC0">
              <w:rPr>
                <w:rFonts w:ascii="Simplified Arabic" w:hAnsi="Simplified Arabic" w:cs="Simplified Arabic" w:hint="eastAsia"/>
                <w:b/>
                <w:bCs/>
                <w:sz w:val="22"/>
                <w:szCs w:val="22"/>
                <w:rtl/>
              </w:rPr>
              <w:t>ق</w:t>
            </w:r>
          </w:p>
        </w:tc>
        <w:tc>
          <w:tcPr>
            <w:tcW w:w="1070" w:type="dxa"/>
          </w:tcPr>
          <w:p w:rsidR="00ED277D" w:rsidRPr="00ED277D" w:rsidRDefault="00951D59" w:rsidP="00951D5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-</w:t>
            </w:r>
          </w:p>
        </w:tc>
        <w:tc>
          <w:tcPr>
            <w:tcW w:w="1855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1817" w:type="dxa"/>
          </w:tcPr>
          <w:p w:rsidR="00ED277D" w:rsidRPr="00ED277D" w:rsidRDefault="00AD05A5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2</w:t>
            </w:r>
            <w:r w:rsidR="00717AC5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</w:t>
            </w:r>
          </w:p>
        </w:tc>
      </w:tr>
      <w:tr w:rsidR="0034664A" w:rsidRPr="00ED277D" w:rsidTr="00C61AB0">
        <w:tc>
          <w:tcPr>
            <w:tcW w:w="1336" w:type="dxa"/>
          </w:tcPr>
          <w:p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</w:t>
            </w:r>
            <w:r w:rsidR="00CD44F5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محاضر</w:t>
            </w:r>
          </w:p>
        </w:tc>
        <w:tc>
          <w:tcPr>
            <w:tcW w:w="2582" w:type="dxa"/>
          </w:tcPr>
          <w:p w:rsidR="00ED277D" w:rsidRPr="00ED277D" w:rsidRDefault="00DE187A" w:rsidP="00DF7F0C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د.</w:t>
            </w:r>
            <w:r w:rsidR="00EC52C9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</w:t>
            </w:r>
            <w:r w:rsidR="00DF7F0C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فاتن عليان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081" w:type="dxa"/>
          </w:tcPr>
          <w:p w:rsidR="00ED277D" w:rsidRPr="006B4FC0" w:rsidRDefault="006F6DB6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جوال </w:t>
            </w:r>
          </w:p>
        </w:tc>
        <w:tc>
          <w:tcPr>
            <w:tcW w:w="1373" w:type="dxa"/>
          </w:tcPr>
          <w:p w:rsidR="00ED277D" w:rsidRPr="00ED277D" w:rsidRDefault="00AD05A5" w:rsidP="00DF7F0C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059</w:t>
            </w:r>
            <w:r w:rsidR="00DF7F0C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9282379</w:t>
            </w:r>
          </w:p>
        </w:tc>
        <w:tc>
          <w:tcPr>
            <w:tcW w:w="1343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بريد </w:t>
            </w:r>
            <w:r w:rsid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إ</w:t>
            </w: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لكتروني</w:t>
            </w:r>
          </w:p>
        </w:tc>
        <w:tc>
          <w:tcPr>
            <w:tcW w:w="1603" w:type="dxa"/>
          </w:tcPr>
          <w:p w:rsidR="00ED277D" w:rsidRPr="00ED277D" w:rsidRDefault="0034664A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f</w:t>
            </w:r>
            <w:r w:rsidR="00DF7F0C">
              <w:rPr>
                <w:rFonts w:ascii="Simplified Arabic" w:hAnsi="Simplified Arabic" w:cs="Simplified Arabic"/>
                <w:sz w:val="22"/>
                <w:szCs w:val="22"/>
              </w:rPr>
              <w:t>aten48</w:t>
            </w:r>
            <w:r w:rsidR="00AD05A5">
              <w:rPr>
                <w:rFonts w:ascii="Simplified Arabic" w:hAnsi="Simplified Arabic" w:cs="Simplified Arabic"/>
                <w:sz w:val="22"/>
                <w:szCs w:val="22"/>
              </w:rPr>
              <w:t>@hotmail.com</w:t>
            </w:r>
          </w:p>
        </w:tc>
        <w:tc>
          <w:tcPr>
            <w:tcW w:w="1610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1070" w:type="dxa"/>
          </w:tcPr>
          <w:p w:rsidR="00ED277D" w:rsidRPr="00ED277D" w:rsidRDefault="00ED277D" w:rsidP="008F0D65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1855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1817" w:type="dxa"/>
          </w:tcPr>
          <w:p w:rsidR="00ED277D" w:rsidRPr="00ED277D" w:rsidRDefault="00DE187A" w:rsidP="00AD05A5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الفصل الدراسي </w:t>
            </w:r>
            <w:r w:rsidR="00AD05A5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الثاني</w:t>
            </w:r>
          </w:p>
        </w:tc>
      </w:tr>
      <w:tr w:rsidR="00ED277D" w:rsidRPr="00ED277D" w:rsidTr="00C61AB0">
        <w:tc>
          <w:tcPr>
            <w:tcW w:w="1336" w:type="dxa"/>
            <w:vAlign w:val="center"/>
          </w:tcPr>
          <w:p w:rsidR="00ED277D" w:rsidRPr="00ED277D" w:rsidRDefault="00ED277D" w:rsidP="00D77F3D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وصف </w:t>
            </w:r>
            <w:r w:rsidR="006F6DB6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</w:t>
            </w: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لمساق</w:t>
            </w:r>
          </w:p>
        </w:tc>
        <w:tc>
          <w:tcPr>
            <w:tcW w:w="14334" w:type="dxa"/>
            <w:gridSpan w:val="9"/>
          </w:tcPr>
          <w:p w:rsidR="000C78C3" w:rsidRPr="00EF3552" w:rsidRDefault="00B841A2" w:rsidP="00B86768">
            <w:pPr>
              <w:spacing w:before="60" w:after="60"/>
              <w:jc w:val="both"/>
              <w:rPr>
                <w:rFonts w:ascii="Open Sans" w:hAnsi="Open Sans"/>
                <w:color w:val="333333"/>
                <w:sz w:val="23"/>
                <w:szCs w:val="23"/>
                <w:shd w:val="clear" w:color="auto" w:fill="FFFFFF"/>
                <w:rtl/>
              </w:rPr>
            </w:pPr>
            <w:r w:rsidRPr="00B841A2"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يهدف هذا المساق إلى تعليم الطلاب </w:t>
            </w:r>
            <w:r w:rsidR="00965D12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المفاهيم الادارية </w:t>
            </w:r>
            <w:r w:rsidR="0034664A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</w:t>
            </w:r>
            <w:r w:rsidR="003E7EC7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تنظيم و</w:t>
            </w:r>
            <w:r w:rsidRPr="00B841A2">
              <w:rPr>
                <w:rFonts w:ascii="Simplified Arabic" w:hAnsi="Simplified Arabic" w:cs="Simplified Arabic"/>
                <w:sz w:val="22"/>
                <w:szCs w:val="22"/>
                <w:rtl/>
              </w:rPr>
              <w:t>إدارة المختبرات</w:t>
            </w:r>
            <w:r w:rsidR="00E4580C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الطبية</w:t>
            </w:r>
            <w:r w:rsidR="00196B22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من حيث</w:t>
            </w:r>
            <w:r w:rsidR="00196B22" w:rsidRPr="00196B22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تحديد</w:t>
            </w:r>
            <w:r w:rsidR="00196B22" w:rsidRPr="00196B22"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 </w:t>
            </w:r>
            <w:r w:rsidR="00196B22" w:rsidRPr="00196B22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المسؤوليات</w:t>
            </w:r>
            <w:r w:rsidR="00196B22" w:rsidRPr="00196B22"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 </w:t>
            </w:r>
            <w:r w:rsidR="00196B22" w:rsidRPr="00196B22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و</w:t>
            </w:r>
            <w:r w:rsidR="00E4580C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الهرم </w:t>
            </w:r>
            <w:r w:rsidR="005848A3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الاداري،</w:t>
            </w:r>
            <w:r w:rsidR="00751231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كذلك</w:t>
            </w:r>
            <w:r w:rsidRPr="00B841A2"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 التخطيط والتنظيم وتصميم المختبرات</w:t>
            </w:r>
            <w:r w:rsidR="00F77B63" w:rsidRPr="00F77B63"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 من حيث سعة المكان والغرف</w:t>
            </w:r>
            <w:r w:rsidR="0061525E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والتهوية</w:t>
            </w:r>
            <w:r w:rsidR="00F77B63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</w:t>
            </w:r>
            <w:r w:rsidRPr="00B841A2">
              <w:rPr>
                <w:rFonts w:ascii="Simplified Arabic" w:hAnsi="Simplified Arabic" w:cs="Simplified Arabic"/>
                <w:sz w:val="22"/>
                <w:szCs w:val="22"/>
                <w:rtl/>
              </w:rPr>
              <w:t>وتجهيز</w:t>
            </w:r>
            <w:r w:rsidR="0061525E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المختبرات بالمعدات </w:t>
            </w:r>
            <w:r w:rsidRPr="00B841A2">
              <w:rPr>
                <w:rFonts w:ascii="Simplified Arabic" w:hAnsi="Simplified Arabic" w:cs="Simplified Arabic"/>
                <w:sz w:val="22"/>
                <w:szCs w:val="22"/>
                <w:rtl/>
              </w:rPr>
              <w:t>الطبية والتعريف بسياسات ادارة المختبرات والسيطرة النوعية لقياس كفاءة المختبرات</w:t>
            </w:r>
            <w:r w:rsidRPr="00B841A2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ودقة نتائج التحاليل</w:t>
            </w:r>
            <w:r w:rsidR="003E7EC7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وضوابطه</w:t>
            </w:r>
            <w:r w:rsidR="00172173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وحل المشاكل خلال العمل المخبري</w:t>
            </w:r>
            <w:r w:rsidRPr="00B841A2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،</w:t>
            </w:r>
            <w:r w:rsidR="00316695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</w:t>
            </w:r>
            <w:r w:rsidR="00DB3271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والتدريب عل</w:t>
            </w:r>
            <w:r w:rsidR="00957C73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ى </w:t>
            </w:r>
            <w:r w:rsidR="005848A3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الطرق</w:t>
            </w:r>
            <w:r w:rsidR="00957C73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السليمة </w:t>
            </w:r>
            <w:r w:rsidR="00D234D1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للتوثيق </w:t>
            </w:r>
            <w:r w:rsidR="00CF31CC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والسجلات</w:t>
            </w:r>
            <w:r w:rsidR="00B86768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المخبرية</w:t>
            </w:r>
            <w:r w:rsidR="00AD0142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</w:t>
            </w:r>
            <w:r w:rsidRPr="00B841A2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بالإضافة الى </w:t>
            </w:r>
            <w:r w:rsidRPr="00B841A2">
              <w:rPr>
                <w:rFonts w:ascii="Simplified Arabic" w:hAnsi="Simplified Arabic" w:cs="Simplified Arabic"/>
                <w:sz w:val="22"/>
                <w:szCs w:val="22"/>
                <w:rtl/>
              </w:rPr>
              <w:t>بناء خطة لتطبيق معايير الجودة</w:t>
            </w:r>
            <w:r w:rsidR="004E19F5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العالمية</w:t>
            </w:r>
            <w:r w:rsidRPr="00B841A2"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 ومبادئ السلامة </w:t>
            </w:r>
            <w:r w:rsidRPr="00B841A2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المهنية.</w:t>
            </w:r>
            <w:r w:rsidR="003A6D36" w:rsidRPr="003A6D36">
              <w:rPr>
                <w:rFonts w:ascii="Open Sans" w:hAnsi="Open Sans"/>
                <w:color w:val="333333"/>
                <w:sz w:val="23"/>
                <w:szCs w:val="23"/>
                <w:shd w:val="clear" w:color="auto" w:fill="FFFFFF"/>
                <w:rtl/>
              </w:rPr>
              <w:t xml:space="preserve"> </w:t>
            </w:r>
          </w:p>
        </w:tc>
      </w:tr>
    </w:tbl>
    <w:p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2238"/>
        <w:gridCol w:w="2552"/>
        <w:gridCol w:w="2268"/>
        <w:gridCol w:w="2835"/>
        <w:gridCol w:w="2126"/>
        <w:gridCol w:w="2977"/>
      </w:tblGrid>
      <w:tr w:rsidR="00AD169F" w:rsidRPr="00C121EE" w:rsidTr="00C61AB0">
        <w:tc>
          <w:tcPr>
            <w:tcW w:w="548" w:type="dxa"/>
          </w:tcPr>
          <w:p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996" w:type="dxa"/>
            <w:gridSpan w:val="6"/>
          </w:tcPr>
          <w:p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221806" w:rsidRPr="00C121EE" w:rsidTr="00052B18">
        <w:trPr>
          <w:trHeight w:val="376"/>
        </w:trPr>
        <w:tc>
          <w:tcPr>
            <w:tcW w:w="548" w:type="dxa"/>
            <w:vMerge w:val="restart"/>
          </w:tcPr>
          <w:p w:rsidR="00221806" w:rsidRPr="00C121EE" w:rsidRDefault="009573D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2238" w:type="dxa"/>
            <w:vMerge w:val="restart"/>
            <w:vAlign w:val="center"/>
          </w:tcPr>
          <w:p w:rsidR="00221806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:rsidR="005C0605" w:rsidRPr="009573DF" w:rsidRDefault="005C0605" w:rsidP="005C060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2552" w:type="dxa"/>
            <w:vMerge w:val="restart"/>
            <w:vAlign w:val="center"/>
          </w:tcPr>
          <w:p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  <w:tc>
          <w:tcPr>
            <w:tcW w:w="10206" w:type="dxa"/>
            <w:gridSpan w:val="4"/>
            <w:vAlign w:val="center"/>
          </w:tcPr>
          <w:p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نوع مخرجات التعليم (مختصر)</w:t>
            </w:r>
          </w:p>
        </w:tc>
      </w:tr>
      <w:tr w:rsidR="002A47C3" w:rsidRPr="00C121EE" w:rsidTr="00732454">
        <w:trPr>
          <w:trHeight w:val="419"/>
        </w:trPr>
        <w:tc>
          <w:tcPr>
            <w:tcW w:w="548" w:type="dxa"/>
            <w:vMerge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  <w:vMerge/>
            <w:vAlign w:val="center"/>
          </w:tcPr>
          <w:p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552" w:type="dxa"/>
            <w:vMerge/>
            <w:vAlign w:val="center"/>
          </w:tcPr>
          <w:p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268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2835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2126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2977" w:type="dxa"/>
          </w:tcPr>
          <w:p w:rsidR="002A47C3" w:rsidRPr="009573DF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مهارات عامة </w:t>
            </w:r>
          </w:p>
        </w:tc>
      </w:tr>
      <w:tr w:rsidR="002A47C3" w:rsidRPr="00C121EE" w:rsidTr="00732454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</w:tcPr>
          <w:p w:rsidR="002A47C3" w:rsidRPr="00C121EE" w:rsidRDefault="00A23DEF" w:rsidP="00EF305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فهم  التعريفات</w:t>
            </w:r>
            <w:r w:rsidR="00EF3059">
              <w:rPr>
                <w:rFonts w:ascii="Simplified Arabic" w:hAnsi="Simplified Arabic" w:cs="Simplified Arabic" w:hint="cs"/>
                <w:rtl/>
              </w:rPr>
              <w:t xml:space="preserve"> والمصطلحات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017376">
              <w:rPr>
                <w:rFonts w:ascii="Simplified Arabic" w:hAnsi="Simplified Arabic" w:cs="Simplified Arabic" w:hint="cs"/>
                <w:rtl/>
              </w:rPr>
              <w:t xml:space="preserve"> الأساسية في علم </w:t>
            </w:r>
            <w:r w:rsidR="00EF3059">
              <w:rPr>
                <w:rFonts w:ascii="Simplified Arabic" w:hAnsi="Simplified Arabic" w:cs="Simplified Arabic" w:hint="cs"/>
                <w:rtl/>
              </w:rPr>
              <w:t>ادارة المختبرات والجودة</w:t>
            </w:r>
            <w:r w:rsidR="00017376">
              <w:rPr>
                <w:rFonts w:ascii="Simplified Arabic" w:hAnsi="Simplified Arabic" w:cs="Simplified Arabic" w:hint="cs"/>
                <w:rtl/>
              </w:rPr>
              <w:t xml:space="preserve">  </w:t>
            </w:r>
          </w:p>
        </w:tc>
        <w:tc>
          <w:tcPr>
            <w:tcW w:w="2552" w:type="dxa"/>
          </w:tcPr>
          <w:p w:rsidR="002A47C3" w:rsidRPr="00C121EE" w:rsidRDefault="002E414C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معرفة وفهم , مهارات ذهنية ,مهارات تقنية وفنية,  مهارات عامة .</w:t>
            </w:r>
          </w:p>
        </w:tc>
        <w:tc>
          <w:tcPr>
            <w:tcW w:w="2268" w:type="dxa"/>
          </w:tcPr>
          <w:p w:rsidR="002A47C3" w:rsidRPr="00C121EE" w:rsidRDefault="002E414C" w:rsidP="00F40903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تحديد </w:t>
            </w:r>
            <w:r w:rsidR="00017376">
              <w:rPr>
                <w:rFonts w:ascii="Simplified Arabic" w:hAnsi="Simplified Arabic" w:cs="Simplified Arabic" w:hint="cs"/>
                <w:rtl/>
              </w:rPr>
              <w:t>المصطلحات والتعريفات الأساسية</w:t>
            </w:r>
            <w:r>
              <w:rPr>
                <w:rFonts w:ascii="Simplified Arabic" w:hAnsi="Simplified Arabic" w:cs="Simplified Arabic" w:hint="cs"/>
                <w:rtl/>
              </w:rPr>
              <w:t xml:space="preserve">  </w:t>
            </w:r>
          </w:p>
        </w:tc>
        <w:tc>
          <w:tcPr>
            <w:tcW w:w="2835" w:type="dxa"/>
          </w:tcPr>
          <w:p w:rsidR="002A47C3" w:rsidRPr="00C121EE" w:rsidRDefault="00602CE8" w:rsidP="00F40903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اعتماد طريقة العصف الذهني والتحليل</w:t>
            </w:r>
            <w:r w:rsidR="0018612B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2126" w:type="dxa"/>
          </w:tcPr>
          <w:p w:rsidR="002A47C3" w:rsidRPr="00C121EE" w:rsidRDefault="0018612B" w:rsidP="008704E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اتقان المهارات المهنية الأساسية والحديثة في مجال </w:t>
            </w:r>
            <w:r w:rsidR="008704E2">
              <w:rPr>
                <w:rFonts w:ascii="Simplified Arabic" w:hAnsi="Simplified Arabic" w:cs="Simplified Arabic" w:hint="cs"/>
                <w:rtl/>
              </w:rPr>
              <w:t>ادارة المختبرات و جودتها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2977" w:type="dxa"/>
          </w:tcPr>
          <w:p w:rsidR="002A47C3" w:rsidRPr="00C121EE" w:rsidRDefault="0018612B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استخدام المصادر المختلفة للحصول على المعارف والمعلومات </w:t>
            </w:r>
          </w:p>
        </w:tc>
      </w:tr>
      <w:tr w:rsidR="002A47C3" w:rsidRPr="00C121EE" w:rsidTr="00732454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</w:tcPr>
          <w:p w:rsidR="002A47C3" w:rsidRPr="00732454" w:rsidRDefault="00EE75A9" w:rsidP="006809A5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بناء خطة تنفيذية</w:t>
            </w:r>
            <w:r w:rsidR="00E127A9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</w:t>
            </w:r>
            <w:r w:rsidR="006809A5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لمراقبة </w:t>
            </w:r>
            <w:r w:rsidR="00E440C4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جودة العمل المخبري و</w:t>
            </w:r>
            <w:r w:rsidR="00FB0E3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وتحسين الخدمة </w:t>
            </w:r>
            <w:r w:rsidR="006809A5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الصحية</w:t>
            </w:r>
            <w:r w:rsidR="00E440C4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552" w:type="dxa"/>
          </w:tcPr>
          <w:p w:rsidR="002A47C3" w:rsidRPr="00C121EE" w:rsidRDefault="00A96E1B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معرفة وفهم , مهارات ذهنية ,مهارات تقنية وفنية,  مهارات عامة</w:t>
            </w:r>
          </w:p>
        </w:tc>
        <w:tc>
          <w:tcPr>
            <w:tcW w:w="2268" w:type="dxa"/>
          </w:tcPr>
          <w:p w:rsidR="002A47C3" w:rsidRPr="00C121EE" w:rsidRDefault="00722B3D" w:rsidP="00722B3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تجويد العمل المخبري</w:t>
            </w:r>
            <w:r w:rsidR="009B66F4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2835" w:type="dxa"/>
          </w:tcPr>
          <w:p w:rsidR="002A47C3" w:rsidRPr="00C121EE" w:rsidRDefault="00560001" w:rsidP="00D077F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560001">
              <w:rPr>
                <w:rFonts w:ascii="Simplified Arabic" w:hAnsi="Simplified Arabic" w:cs="Simplified Arabic" w:hint="cs"/>
                <w:rtl/>
              </w:rPr>
              <w:t xml:space="preserve">استخدام تكنولوجيا المعلومات بما يخدم الممارسة المهنية في مجال </w:t>
            </w:r>
            <w:r w:rsidR="00D077FE">
              <w:rPr>
                <w:rFonts w:ascii="Simplified Arabic" w:hAnsi="Simplified Arabic" w:cs="Simplified Arabic" w:hint="cs"/>
                <w:rtl/>
              </w:rPr>
              <w:t>الجودة</w:t>
            </w:r>
          </w:p>
        </w:tc>
        <w:tc>
          <w:tcPr>
            <w:tcW w:w="2126" w:type="dxa"/>
          </w:tcPr>
          <w:p w:rsidR="002A47C3" w:rsidRPr="00C121EE" w:rsidRDefault="00A5521A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التواصل الفعال بأنواعه واشكاله المخ</w:t>
            </w:r>
            <w:r w:rsidR="00771F6A">
              <w:rPr>
                <w:rFonts w:ascii="Simplified Arabic" w:hAnsi="Simplified Arabic" w:cs="Simplified Arabic" w:hint="cs"/>
                <w:rtl/>
              </w:rPr>
              <w:t>ت</w:t>
            </w:r>
            <w:r>
              <w:rPr>
                <w:rFonts w:ascii="Simplified Arabic" w:hAnsi="Simplified Arabic" w:cs="Simplified Arabic" w:hint="cs"/>
                <w:rtl/>
              </w:rPr>
              <w:t xml:space="preserve">لفة . ادارة الوقت بكفاءة عالية . </w:t>
            </w:r>
          </w:p>
        </w:tc>
        <w:tc>
          <w:tcPr>
            <w:tcW w:w="2977" w:type="dxa"/>
          </w:tcPr>
          <w:p w:rsidR="002A47C3" w:rsidRPr="00C121EE" w:rsidRDefault="00A40DE5" w:rsidP="00A916A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A40DE5">
              <w:rPr>
                <w:rFonts w:ascii="Simplified Arabic" w:hAnsi="Simplified Arabic" w:cs="Simplified Arabic" w:hint="cs"/>
                <w:rtl/>
              </w:rPr>
              <w:t xml:space="preserve">استخدام تكنولوجيا المعلومات </w:t>
            </w:r>
            <w:r w:rsidR="00A916AF">
              <w:rPr>
                <w:rFonts w:ascii="Simplified Arabic" w:hAnsi="Simplified Arabic" w:cs="Simplified Arabic" w:hint="cs"/>
                <w:rtl/>
              </w:rPr>
              <w:t>و</w:t>
            </w:r>
            <w:r w:rsidRPr="00A40DE5">
              <w:rPr>
                <w:rFonts w:ascii="Simplified Arabic" w:hAnsi="Simplified Arabic" w:cs="Simplified Arabic" w:hint="cs"/>
                <w:rtl/>
              </w:rPr>
              <w:t>تحديد الاحتياجات</w:t>
            </w:r>
          </w:p>
        </w:tc>
      </w:tr>
      <w:tr w:rsidR="002A47C3" w:rsidRPr="00C121EE" w:rsidTr="00732454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</w:tcPr>
          <w:p w:rsidR="002A47C3" w:rsidRPr="00C121EE" w:rsidRDefault="00C209BD" w:rsidP="00A35FC2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C209BD">
              <w:rPr>
                <w:rFonts w:ascii="Simplified Arabic" w:hAnsi="Simplified Arabic" w:cs="Simplified Arabic"/>
                <w:rtl/>
              </w:rPr>
              <w:t xml:space="preserve">اكتساب المهارات اللازمة لتنفيذ برامج الجودة ونشر ثقافة الجودة في كافة أقسام </w:t>
            </w:r>
            <w:r w:rsidRPr="00C209BD">
              <w:rPr>
                <w:rFonts w:ascii="Simplified Arabic" w:hAnsi="Simplified Arabic" w:cs="Simplified Arabic"/>
                <w:rtl/>
              </w:rPr>
              <w:lastRenderedPageBreak/>
              <w:t>المختبرات الطبية</w:t>
            </w:r>
          </w:p>
        </w:tc>
        <w:tc>
          <w:tcPr>
            <w:tcW w:w="2552" w:type="dxa"/>
          </w:tcPr>
          <w:p w:rsidR="002A47C3" w:rsidRPr="00C121EE" w:rsidRDefault="00D77719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lastRenderedPageBreak/>
              <w:t xml:space="preserve">معرفة وفهم , مهارات ذهنية ,مهارات تقنية وفنية,  مهارات عامة . </w:t>
            </w:r>
          </w:p>
        </w:tc>
        <w:tc>
          <w:tcPr>
            <w:tcW w:w="2268" w:type="dxa"/>
          </w:tcPr>
          <w:p w:rsidR="002A47C3" w:rsidRPr="00C121EE" w:rsidRDefault="00A40A27" w:rsidP="00722B3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التأكيد</w:t>
            </w:r>
            <w:r w:rsidR="009B66F4">
              <w:rPr>
                <w:rFonts w:ascii="Simplified Arabic" w:hAnsi="Simplified Arabic" w:cs="Simplified Arabic" w:hint="cs"/>
                <w:rtl/>
              </w:rPr>
              <w:t xml:space="preserve"> على السلامة المهنية</w:t>
            </w:r>
            <w:r>
              <w:rPr>
                <w:rFonts w:ascii="Simplified Arabic" w:hAnsi="Simplified Arabic" w:cs="Simplified Arabic" w:hint="cs"/>
                <w:rtl/>
              </w:rPr>
              <w:t xml:space="preserve"> اثناء التعامل مع الاجهزة المخبرية</w:t>
            </w:r>
            <w:r w:rsidR="009B66F4"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D77719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2835" w:type="dxa"/>
          </w:tcPr>
          <w:p w:rsidR="002A47C3" w:rsidRPr="00C121EE" w:rsidRDefault="00D077FE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استخدام فرق العمل </w:t>
            </w:r>
          </w:p>
        </w:tc>
        <w:tc>
          <w:tcPr>
            <w:tcW w:w="2126" w:type="dxa"/>
          </w:tcPr>
          <w:p w:rsidR="002A47C3" w:rsidRPr="00C121EE" w:rsidRDefault="00DC2A3D" w:rsidP="0070728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استكشاف وتوظيف التقنيات الجديدة في </w:t>
            </w:r>
            <w:r w:rsidR="0070728F">
              <w:rPr>
                <w:rFonts w:ascii="Simplified Arabic" w:hAnsi="Simplified Arabic" w:cs="Simplified Arabic" w:hint="cs"/>
                <w:rtl/>
              </w:rPr>
              <w:t>الجودة</w:t>
            </w:r>
          </w:p>
        </w:tc>
        <w:tc>
          <w:tcPr>
            <w:tcW w:w="2977" w:type="dxa"/>
          </w:tcPr>
          <w:p w:rsidR="002A47C3" w:rsidRPr="00C121EE" w:rsidRDefault="00A916AF" w:rsidP="00A916A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الالتزام</w:t>
            </w:r>
            <w:r w:rsidR="00DC2A3D"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0260E9">
              <w:rPr>
                <w:rFonts w:ascii="Simplified Arabic" w:hAnsi="Simplified Arabic" w:cs="Simplified Arabic" w:hint="cs"/>
                <w:rtl/>
              </w:rPr>
              <w:t>بقواعد وانظمة المهنة</w:t>
            </w:r>
          </w:p>
        </w:tc>
      </w:tr>
      <w:tr w:rsidR="002A47C3" w:rsidRPr="00C121EE" w:rsidTr="00732454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</w:tcPr>
          <w:p w:rsidR="002A47C3" w:rsidRPr="00C121EE" w:rsidRDefault="00D77719" w:rsidP="0015281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فهم ومعرفة </w:t>
            </w:r>
            <w:r w:rsidR="005C6D4C" w:rsidRPr="005C6D4C">
              <w:rPr>
                <w:rFonts w:ascii="Simplified Arabic" w:hAnsi="Simplified Arabic" w:cs="Simplified Arabic"/>
                <w:rtl/>
              </w:rPr>
              <w:t xml:space="preserve">إجراءات </w:t>
            </w:r>
            <w:r w:rsidR="00A31AC2">
              <w:rPr>
                <w:rFonts w:ascii="Simplified Arabic" w:hAnsi="Simplified Arabic" w:cs="Simplified Arabic" w:hint="cs"/>
                <w:rtl/>
              </w:rPr>
              <w:t xml:space="preserve">السيطرة النوعية </w:t>
            </w:r>
            <w:r w:rsidR="0015281E">
              <w:rPr>
                <w:rFonts w:ascii="Simplified Arabic" w:hAnsi="Simplified Arabic" w:cs="Simplified Arabic" w:hint="cs"/>
                <w:rtl/>
              </w:rPr>
              <w:t xml:space="preserve">في جميع جوانب </w:t>
            </w:r>
            <w:r w:rsidR="005C6D4C" w:rsidRPr="005C6D4C">
              <w:rPr>
                <w:rFonts w:ascii="Simplified Arabic" w:hAnsi="Simplified Arabic" w:cs="Simplified Arabic"/>
                <w:rtl/>
              </w:rPr>
              <w:t>جودة المختبر</w:t>
            </w:r>
          </w:p>
        </w:tc>
        <w:tc>
          <w:tcPr>
            <w:tcW w:w="2552" w:type="dxa"/>
          </w:tcPr>
          <w:p w:rsidR="002A47C3" w:rsidRPr="00C121EE" w:rsidRDefault="00D77719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وفهم , مهارات ذهنية ,مهارات تقنية وفنية,  مهارات عامة </w:t>
            </w:r>
          </w:p>
        </w:tc>
        <w:tc>
          <w:tcPr>
            <w:tcW w:w="2268" w:type="dxa"/>
          </w:tcPr>
          <w:p w:rsidR="002A47C3" w:rsidRPr="00C121EE" w:rsidRDefault="00FF7900" w:rsidP="004D4E9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تحديد</w:t>
            </w:r>
            <w:r w:rsidR="00A53D39"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4D4E92">
              <w:rPr>
                <w:rFonts w:ascii="Simplified Arabic" w:hAnsi="Simplified Arabic" w:cs="Simplified Arabic" w:hint="cs"/>
                <w:rtl/>
              </w:rPr>
              <w:t xml:space="preserve">الاجراءات اللازمة  </w:t>
            </w:r>
            <w:r w:rsidR="00F13E59">
              <w:rPr>
                <w:rFonts w:ascii="Simplified Arabic" w:hAnsi="Simplified Arabic" w:cs="Simplified Arabic" w:hint="cs"/>
                <w:rtl/>
              </w:rPr>
              <w:t>للوصول الى جودة نوعية مخبرية عالية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A53D39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2835" w:type="dxa"/>
          </w:tcPr>
          <w:p w:rsidR="002A47C3" w:rsidRPr="00C121EE" w:rsidRDefault="00FF7900" w:rsidP="00E46D01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تقييم المهارات المحددة كالملاحظة , التحقيق , ربط الحقائق , تسجيل المع</w:t>
            </w:r>
            <w:r w:rsidR="00E46D01">
              <w:rPr>
                <w:rFonts w:ascii="Simplified Arabic" w:hAnsi="Simplified Arabic" w:cs="Simplified Arabic" w:hint="cs"/>
                <w:rtl/>
              </w:rPr>
              <w:t>ل</w:t>
            </w:r>
            <w:r>
              <w:rPr>
                <w:rFonts w:ascii="Simplified Arabic" w:hAnsi="Simplified Arabic" w:cs="Simplified Arabic" w:hint="cs"/>
                <w:rtl/>
              </w:rPr>
              <w:t xml:space="preserve">ومات </w:t>
            </w:r>
          </w:p>
        </w:tc>
        <w:tc>
          <w:tcPr>
            <w:tcW w:w="2126" w:type="dxa"/>
          </w:tcPr>
          <w:p w:rsidR="002A47C3" w:rsidRPr="00C121EE" w:rsidRDefault="000260E9" w:rsidP="0070728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ورقة عمل </w:t>
            </w:r>
            <w:r w:rsidR="00390865">
              <w:rPr>
                <w:rFonts w:ascii="Simplified Arabic" w:hAnsi="Simplified Arabic" w:cs="Simplified Arabic" w:hint="cs"/>
                <w:rtl/>
              </w:rPr>
              <w:t xml:space="preserve">للإجراءات التصحيحية </w:t>
            </w:r>
          </w:p>
        </w:tc>
        <w:tc>
          <w:tcPr>
            <w:tcW w:w="2977" w:type="dxa"/>
          </w:tcPr>
          <w:p w:rsidR="002A47C3" w:rsidRPr="00C121EE" w:rsidRDefault="00E35439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تكوين فرق</w:t>
            </w:r>
            <w:r w:rsidR="000A6884">
              <w:rPr>
                <w:rFonts w:ascii="Simplified Arabic" w:hAnsi="Simplified Arabic" w:cs="Simplified Arabic" w:hint="cs"/>
                <w:rtl/>
              </w:rPr>
              <w:t xml:space="preserve"> عمل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</w:tr>
      <w:tr w:rsidR="002A47C3" w:rsidRPr="00C121EE" w:rsidTr="00732454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</w:tcPr>
          <w:p w:rsidR="002A47C3" w:rsidRPr="00C121EE" w:rsidRDefault="00EA681C" w:rsidP="00F15A23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</w:t>
            </w:r>
            <w:r w:rsidR="00F15A23">
              <w:rPr>
                <w:rFonts w:ascii="Simplified Arabic" w:hAnsi="Simplified Arabic" w:cs="Simplified Arabic" w:hint="cs"/>
                <w:rtl/>
              </w:rPr>
              <w:t>ة</w:t>
            </w:r>
            <w:r w:rsidR="00F15A23" w:rsidRPr="00F15A23">
              <w:rPr>
                <w:rFonts w:ascii="Simplified Arabic" w:hAnsi="Simplified Arabic" w:cs="Simplified Arabic"/>
                <w:rtl/>
              </w:rPr>
              <w:t xml:space="preserve"> التخطيط والتنظيم والمتابعة</w:t>
            </w:r>
            <w:r w:rsidR="00F15A23" w:rsidRPr="00F15A23"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F15A23">
              <w:rPr>
                <w:rFonts w:ascii="Simplified Arabic" w:hAnsi="Simplified Arabic" w:cs="Simplified Arabic" w:hint="cs"/>
                <w:rtl/>
              </w:rPr>
              <w:t>ل</w:t>
            </w:r>
            <w:r w:rsidR="00E441AE" w:rsidRPr="00E441AE">
              <w:rPr>
                <w:rFonts w:ascii="Simplified Arabic" w:hAnsi="Simplified Arabic" w:cs="Simplified Arabic"/>
                <w:rtl/>
              </w:rPr>
              <w:t>مطابقة</w:t>
            </w:r>
            <w:r w:rsidR="00E441AE">
              <w:rPr>
                <w:rFonts w:ascii="Simplified Arabic" w:hAnsi="Simplified Arabic" w:cs="Simplified Arabic" w:hint="cs"/>
                <w:rtl/>
              </w:rPr>
              <w:t xml:space="preserve"> معايير </w:t>
            </w:r>
            <w:r w:rsidR="00F15A23">
              <w:rPr>
                <w:rFonts w:ascii="Simplified Arabic" w:hAnsi="Simplified Arabic" w:cs="Simplified Arabic" w:hint="cs"/>
                <w:rtl/>
              </w:rPr>
              <w:t>الجودة العالمية</w:t>
            </w:r>
          </w:p>
        </w:tc>
        <w:tc>
          <w:tcPr>
            <w:tcW w:w="2552" w:type="dxa"/>
          </w:tcPr>
          <w:p w:rsidR="002A47C3" w:rsidRPr="00C121EE" w:rsidRDefault="005D493D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وفهم , مهارات ذهنية ,مهارات تقنية وفنية,  مهارات عامة </w:t>
            </w:r>
          </w:p>
        </w:tc>
        <w:tc>
          <w:tcPr>
            <w:tcW w:w="2268" w:type="dxa"/>
          </w:tcPr>
          <w:p w:rsidR="002A47C3" w:rsidRPr="00C121EE" w:rsidRDefault="005D493D" w:rsidP="00FA110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تحديد </w:t>
            </w:r>
            <w:r w:rsidR="00FA110F">
              <w:rPr>
                <w:rFonts w:ascii="Simplified Arabic" w:hAnsi="Simplified Arabic" w:cs="Simplified Arabic" w:hint="cs"/>
                <w:rtl/>
              </w:rPr>
              <w:t xml:space="preserve">الاجراءات المتبعة في الجودة التصحيحية 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2835" w:type="dxa"/>
          </w:tcPr>
          <w:p w:rsidR="002A47C3" w:rsidRPr="00C121EE" w:rsidRDefault="00057414" w:rsidP="00E46D01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اتقان المهارات المهنية الاساسية في مجال </w:t>
            </w:r>
            <w:r w:rsidR="00E46D01">
              <w:rPr>
                <w:rFonts w:ascii="Simplified Arabic" w:hAnsi="Simplified Arabic" w:cs="Simplified Arabic" w:hint="cs"/>
                <w:rtl/>
              </w:rPr>
              <w:t>الجودة</w:t>
            </w:r>
          </w:p>
        </w:tc>
        <w:tc>
          <w:tcPr>
            <w:tcW w:w="2126" w:type="dxa"/>
          </w:tcPr>
          <w:p w:rsidR="002A47C3" w:rsidRPr="00C121EE" w:rsidRDefault="00113B2C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توفير بيئة مناسبة </w:t>
            </w:r>
          </w:p>
        </w:tc>
        <w:tc>
          <w:tcPr>
            <w:tcW w:w="2977" w:type="dxa"/>
          </w:tcPr>
          <w:p w:rsidR="002A47C3" w:rsidRPr="00C121EE" w:rsidRDefault="00E4014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التحفيز الابداعي من خلال المنافسة</w:t>
            </w:r>
          </w:p>
        </w:tc>
      </w:tr>
      <w:tr w:rsidR="002A47C3" w:rsidRPr="00C121EE" w:rsidTr="00732454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</w:tcPr>
          <w:p w:rsidR="002A47C3" w:rsidRPr="00C121EE" w:rsidRDefault="00C209BD" w:rsidP="00286C67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تعلم</w:t>
            </w:r>
            <w:r w:rsidR="00286C67">
              <w:rPr>
                <w:rFonts w:ascii="Simplified Arabic" w:hAnsi="Simplified Arabic" w:cs="Simplified Arabic" w:hint="cs"/>
                <w:rtl/>
              </w:rPr>
              <w:t xml:space="preserve"> طرق توثيق</w:t>
            </w:r>
            <w:r w:rsidR="00495E30" w:rsidRPr="00495E30">
              <w:rPr>
                <w:rFonts w:ascii="Simplified Arabic" w:hAnsi="Simplified Arabic" w:cs="Simplified Arabic"/>
                <w:rtl/>
              </w:rPr>
              <w:t xml:space="preserve"> ومراقبة السجلات</w:t>
            </w:r>
            <w:r w:rsidR="00E65972"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286C67">
              <w:rPr>
                <w:rFonts w:ascii="Simplified Arabic" w:hAnsi="Simplified Arabic" w:cs="Simplified Arabic" w:hint="cs"/>
                <w:rtl/>
              </w:rPr>
              <w:t>المخبرية</w:t>
            </w:r>
            <w:r w:rsidR="00057414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2552" w:type="dxa"/>
          </w:tcPr>
          <w:p w:rsidR="002A47C3" w:rsidRPr="00C121EE" w:rsidRDefault="00057414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معرفة وفهم , مهارات ذهنية ,مهارات تقنية وفنية,  مهارات عامة .</w:t>
            </w:r>
          </w:p>
        </w:tc>
        <w:tc>
          <w:tcPr>
            <w:tcW w:w="2268" w:type="dxa"/>
          </w:tcPr>
          <w:p w:rsidR="002A47C3" w:rsidRPr="00C121EE" w:rsidRDefault="00D31DF2" w:rsidP="00D31DF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التعريف بالسجلات التوثيقية في المختبرات وكيفية التدوين الصحيح فيها  </w:t>
            </w:r>
          </w:p>
        </w:tc>
        <w:tc>
          <w:tcPr>
            <w:tcW w:w="2835" w:type="dxa"/>
          </w:tcPr>
          <w:p w:rsidR="002A47C3" w:rsidRPr="00C121EE" w:rsidRDefault="00057414" w:rsidP="00E46D01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تنفيذ </w:t>
            </w:r>
            <w:r w:rsidR="00E46D01">
              <w:rPr>
                <w:rFonts w:ascii="Simplified Arabic" w:hAnsi="Simplified Arabic" w:cs="Simplified Arabic" w:hint="cs"/>
                <w:rtl/>
              </w:rPr>
              <w:t>طرق التوثيق باستخدام نماذج الجودة</w:t>
            </w:r>
            <w:r w:rsidR="002F6E5B">
              <w:rPr>
                <w:rFonts w:ascii="Simplified Arabic" w:hAnsi="Simplified Arabic" w:cs="Simplified Arabic" w:hint="cs"/>
                <w:rtl/>
              </w:rPr>
              <w:t xml:space="preserve"> المخبرية</w:t>
            </w:r>
          </w:p>
        </w:tc>
        <w:tc>
          <w:tcPr>
            <w:tcW w:w="2126" w:type="dxa"/>
          </w:tcPr>
          <w:p w:rsidR="002A47C3" w:rsidRPr="00C121EE" w:rsidRDefault="00057414" w:rsidP="00A40F2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ينجز </w:t>
            </w:r>
            <w:r w:rsidR="00A40F22">
              <w:rPr>
                <w:rFonts w:ascii="Simplified Arabic" w:hAnsi="Simplified Arabic" w:cs="Simplified Arabic" w:hint="cs"/>
                <w:rtl/>
              </w:rPr>
              <w:t>ورقة</w:t>
            </w:r>
            <w:r>
              <w:rPr>
                <w:rFonts w:ascii="Simplified Arabic" w:hAnsi="Simplified Arabic" w:cs="Simplified Arabic" w:hint="cs"/>
                <w:rtl/>
              </w:rPr>
              <w:t xml:space="preserve"> عمل</w:t>
            </w:r>
            <w:r w:rsidR="007E60E5">
              <w:rPr>
                <w:rFonts w:ascii="Simplified Arabic" w:hAnsi="Simplified Arabic" w:cs="Simplified Arabic" w:hint="cs"/>
                <w:rtl/>
              </w:rPr>
              <w:t xml:space="preserve"> خاصة </w:t>
            </w:r>
            <w:r w:rsidR="008E179E">
              <w:rPr>
                <w:rFonts w:ascii="Simplified Arabic" w:hAnsi="Simplified Arabic" w:cs="Simplified Arabic" w:hint="cs"/>
                <w:rtl/>
              </w:rPr>
              <w:t>بالجودة</w:t>
            </w:r>
          </w:p>
        </w:tc>
        <w:tc>
          <w:tcPr>
            <w:tcW w:w="2977" w:type="dxa"/>
          </w:tcPr>
          <w:p w:rsidR="002A47C3" w:rsidRPr="00C121EE" w:rsidRDefault="00E40143" w:rsidP="00E40143">
            <w:pPr>
              <w:tabs>
                <w:tab w:val="left" w:pos="509"/>
                <w:tab w:val="left" w:pos="691"/>
                <w:tab w:val="center" w:pos="1380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/>
                <w:rtl/>
              </w:rPr>
              <w:tab/>
            </w:r>
            <w:r w:rsidR="00423675">
              <w:rPr>
                <w:rFonts w:ascii="Simplified Arabic" w:hAnsi="Simplified Arabic" w:cs="Simplified Arabic" w:hint="cs"/>
                <w:rtl/>
              </w:rPr>
              <w:t>تشجيع البحث العلمي</w:t>
            </w:r>
          </w:p>
        </w:tc>
      </w:tr>
      <w:tr w:rsidR="002A47C3" w:rsidRPr="00C121EE" w:rsidTr="00732454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</w:tcPr>
          <w:p w:rsidR="002A47C3" w:rsidRPr="00C121EE" w:rsidRDefault="0074662B" w:rsidP="00CA5E3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التحسين </w:t>
            </w:r>
            <w:r w:rsidR="006145CB">
              <w:rPr>
                <w:rFonts w:ascii="Simplified Arabic" w:hAnsi="Simplified Arabic" w:cs="Simplified Arabic" w:hint="cs"/>
                <w:rtl/>
              </w:rPr>
              <w:t>المستمر</w:t>
            </w:r>
            <w:r>
              <w:rPr>
                <w:rFonts w:ascii="Simplified Arabic" w:hAnsi="Simplified Arabic" w:cs="Simplified Arabic" w:hint="cs"/>
                <w:rtl/>
              </w:rPr>
              <w:t xml:space="preserve"> في فعالية</w:t>
            </w:r>
            <w:r w:rsidR="006145CB"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AF43A9" w:rsidRPr="00AF43A9">
              <w:rPr>
                <w:rFonts w:ascii="Simplified Arabic" w:hAnsi="Simplified Arabic" w:cs="Simplified Arabic"/>
                <w:rtl/>
              </w:rPr>
              <w:t>نظام إدارة الجودة</w:t>
            </w:r>
            <w:r w:rsidR="00B73D5D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2552" w:type="dxa"/>
          </w:tcPr>
          <w:p w:rsidR="002A47C3" w:rsidRPr="00C121EE" w:rsidRDefault="00B73D5D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معرفة وفهم , مهارات ذهنية ,مهارات تقنية وفنية,  مهارات عامة .</w:t>
            </w:r>
          </w:p>
        </w:tc>
        <w:tc>
          <w:tcPr>
            <w:tcW w:w="2268" w:type="dxa"/>
          </w:tcPr>
          <w:p w:rsidR="002A47C3" w:rsidRPr="00C121EE" w:rsidRDefault="000756B5" w:rsidP="000756B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صقل وتشجيع </w:t>
            </w:r>
            <w:r w:rsidR="00B73D5D">
              <w:rPr>
                <w:rFonts w:ascii="Simplified Arabic" w:hAnsi="Simplified Arabic" w:cs="Simplified Arabic" w:hint="cs"/>
                <w:rtl/>
              </w:rPr>
              <w:t xml:space="preserve">مهارات </w:t>
            </w:r>
            <w:r w:rsidR="00B425C2">
              <w:rPr>
                <w:rFonts w:ascii="Simplified Arabic" w:hAnsi="Simplified Arabic" w:cs="Simplified Arabic" w:hint="cs"/>
                <w:rtl/>
              </w:rPr>
              <w:t>ت</w:t>
            </w:r>
            <w:r w:rsidR="00833EE3">
              <w:rPr>
                <w:rFonts w:ascii="Simplified Arabic" w:hAnsi="Simplified Arabic" w:cs="Simplified Arabic" w:hint="cs"/>
                <w:rtl/>
              </w:rPr>
              <w:t>جويد وتحسين</w:t>
            </w:r>
            <w:r w:rsidR="00B425C2">
              <w:rPr>
                <w:rFonts w:ascii="Simplified Arabic" w:hAnsi="Simplified Arabic" w:cs="Simplified Arabic" w:hint="cs"/>
                <w:rtl/>
              </w:rPr>
              <w:t xml:space="preserve"> الخدمات المخبرية</w:t>
            </w:r>
          </w:p>
        </w:tc>
        <w:tc>
          <w:tcPr>
            <w:tcW w:w="2835" w:type="dxa"/>
          </w:tcPr>
          <w:p w:rsidR="002A47C3" w:rsidRPr="00C121EE" w:rsidRDefault="00F26672" w:rsidP="002F6E5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العمل في فريق . ادارة الوقت بكفاءة وفعالية , وضع قواعد و مؤشرات </w:t>
            </w:r>
            <w:r w:rsidR="002F6E5B">
              <w:rPr>
                <w:rFonts w:ascii="Simplified Arabic" w:hAnsi="Simplified Arabic" w:cs="Simplified Arabic" w:hint="cs"/>
                <w:rtl/>
              </w:rPr>
              <w:t>للتحسين المخبري</w:t>
            </w:r>
          </w:p>
        </w:tc>
        <w:tc>
          <w:tcPr>
            <w:tcW w:w="2126" w:type="dxa"/>
          </w:tcPr>
          <w:p w:rsidR="002A47C3" w:rsidRPr="00C121EE" w:rsidRDefault="00F26672" w:rsidP="0088339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بناء </w:t>
            </w:r>
            <w:r w:rsidR="00B67B53">
              <w:rPr>
                <w:rFonts w:ascii="Simplified Arabic" w:hAnsi="Simplified Arabic" w:cs="Simplified Arabic" w:hint="cs"/>
                <w:rtl/>
              </w:rPr>
              <w:t>خطة معينة في نظام تحسين ال</w:t>
            </w:r>
            <w:r w:rsidR="0088339E">
              <w:rPr>
                <w:rFonts w:ascii="Simplified Arabic" w:hAnsi="Simplified Arabic" w:cs="Simplified Arabic" w:hint="cs"/>
                <w:rtl/>
              </w:rPr>
              <w:t>ج</w:t>
            </w:r>
            <w:r w:rsidR="00B67B53">
              <w:rPr>
                <w:rFonts w:ascii="Simplified Arabic" w:hAnsi="Simplified Arabic" w:cs="Simplified Arabic" w:hint="cs"/>
                <w:rtl/>
              </w:rPr>
              <w:t>ودة</w:t>
            </w:r>
          </w:p>
        </w:tc>
        <w:tc>
          <w:tcPr>
            <w:tcW w:w="2977" w:type="dxa"/>
          </w:tcPr>
          <w:p w:rsidR="002A47C3" w:rsidRPr="00C121EE" w:rsidRDefault="00F26672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القدرة على العمل و الالتزام بالمسؤولية </w:t>
            </w:r>
          </w:p>
        </w:tc>
      </w:tr>
    </w:tbl>
    <w:p w:rsidR="000B7F89" w:rsidRDefault="000B7F89">
      <w:pPr>
        <w:rPr>
          <w:rtl/>
        </w:rPr>
      </w:pPr>
    </w:p>
    <w:p w:rsidR="000B7F89" w:rsidRPr="0082778A" w:rsidRDefault="000B7F89">
      <w:pPr>
        <w:rPr>
          <w:sz w:val="2"/>
          <w:szCs w:val="2"/>
          <w:rtl/>
        </w:rPr>
      </w:pPr>
    </w:p>
    <w:p w:rsidR="000B7F89" w:rsidRPr="0082778A" w:rsidRDefault="000B7F89">
      <w:pPr>
        <w:rPr>
          <w:sz w:val="2"/>
          <w:szCs w:val="2"/>
        </w:rPr>
      </w:pPr>
    </w:p>
    <w:tbl>
      <w:tblPr>
        <w:bidiVisual/>
        <w:tblW w:w="15750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567"/>
        <w:gridCol w:w="1109"/>
        <w:gridCol w:w="3052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221806" w:rsidRPr="00AB6DD2" w:rsidTr="00C61AB0">
        <w:tc>
          <w:tcPr>
            <w:tcW w:w="15750" w:type="dxa"/>
            <w:gridSpan w:val="18"/>
            <w:shd w:val="clear" w:color="auto" w:fill="F2F2F2"/>
            <w:vAlign w:val="center"/>
          </w:tcPr>
          <w:p w:rsidR="00221806" w:rsidRPr="00221806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مصفوفة التعليم والتعلم</w:t>
            </w:r>
          </w:p>
        </w:tc>
      </w:tr>
      <w:tr w:rsidR="005073A6" w:rsidRPr="00AB6DD2" w:rsidTr="00F21D65">
        <w:tc>
          <w:tcPr>
            <w:tcW w:w="582" w:type="dxa"/>
            <w:vMerge w:val="restart"/>
            <w:shd w:val="clear" w:color="auto" w:fill="F2F2F2"/>
            <w:textDirection w:val="btLr"/>
            <w:vAlign w:val="center"/>
          </w:tcPr>
          <w:p w:rsidR="005073A6" w:rsidRPr="009573DF" w:rsidRDefault="005073A6" w:rsidP="009573DF">
            <w:pPr>
              <w:ind w:left="113" w:right="113"/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الأسبوع</w:t>
            </w:r>
          </w:p>
        </w:tc>
        <w:tc>
          <w:tcPr>
            <w:tcW w:w="567" w:type="dxa"/>
            <w:vMerge w:val="restart"/>
            <w:shd w:val="clear" w:color="auto" w:fill="F2F2F2"/>
            <w:vAlign w:val="center"/>
          </w:tcPr>
          <w:p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اليوم</w:t>
            </w:r>
          </w:p>
        </w:tc>
        <w:tc>
          <w:tcPr>
            <w:tcW w:w="1109" w:type="dxa"/>
            <w:vMerge w:val="restart"/>
            <w:shd w:val="clear" w:color="auto" w:fill="F2F2F2"/>
            <w:vAlign w:val="center"/>
          </w:tcPr>
          <w:p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التاريخ</w:t>
            </w:r>
          </w:p>
        </w:tc>
        <w:tc>
          <w:tcPr>
            <w:tcW w:w="3052" w:type="dxa"/>
            <w:vMerge w:val="restart"/>
            <w:shd w:val="clear" w:color="auto" w:fill="F2F2F2"/>
            <w:vAlign w:val="center"/>
          </w:tcPr>
          <w:p w:rsidR="005073A6" w:rsidRPr="009573DF" w:rsidRDefault="005073A6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مخرجات المحاضرة</w:t>
            </w:r>
          </w:p>
          <w:p w:rsidR="005073A6" w:rsidRPr="009573DF" w:rsidRDefault="005073A6" w:rsidP="00645BC1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التعليم والتعلم</w:t>
            </w:r>
          </w:p>
          <w:p w:rsidR="005073A6" w:rsidRPr="009573DF" w:rsidRDefault="005073A6" w:rsidP="00AB6DD2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التقويم المرحلية</w:t>
            </w:r>
          </w:p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</w:tr>
      <w:tr w:rsidR="002A47C3" w:rsidRPr="00AB6DD2" w:rsidTr="00F21D65">
        <w:tc>
          <w:tcPr>
            <w:tcW w:w="582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1109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vMerge/>
            <w:shd w:val="clear" w:color="auto" w:fill="F2F2F2"/>
            <w:vAlign w:val="center"/>
          </w:tcPr>
          <w:p w:rsidR="002A47C3" w:rsidRPr="005073A6" w:rsidRDefault="002A47C3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EF650C" w:rsidRPr="00AB6DD2" w:rsidTr="00F21D65">
        <w:trPr>
          <w:trHeight w:val="532"/>
        </w:trPr>
        <w:tc>
          <w:tcPr>
            <w:tcW w:w="582" w:type="dxa"/>
            <w:vAlign w:val="center"/>
          </w:tcPr>
          <w:p w:rsidR="00EF650C" w:rsidRPr="00221806" w:rsidRDefault="00EF650C" w:rsidP="007271F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</w:tcPr>
          <w:p w:rsidR="00EF650C" w:rsidRPr="009D43B7" w:rsidRDefault="00EF650C" w:rsidP="007271FC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9D43B7">
              <w:rPr>
                <w:rFonts w:ascii="Blackadder ITC" w:hAnsi="Blackadder ITC" w:cs="Simplified Arabic" w:hint="cs"/>
                <w:sz w:val="16"/>
                <w:szCs w:val="16"/>
                <w:rtl/>
              </w:rPr>
              <w:t>الاثنين</w:t>
            </w:r>
          </w:p>
        </w:tc>
        <w:tc>
          <w:tcPr>
            <w:tcW w:w="1109" w:type="dxa"/>
          </w:tcPr>
          <w:p w:rsidR="00EF650C" w:rsidRPr="003B7658" w:rsidRDefault="00D8478B" w:rsidP="007271FC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>3/2/2020</w:t>
            </w:r>
          </w:p>
        </w:tc>
        <w:tc>
          <w:tcPr>
            <w:tcW w:w="3052" w:type="dxa"/>
            <w:shd w:val="clear" w:color="auto" w:fill="auto"/>
          </w:tcPr>
          <w:p w:rsidR="00EF650C" w:rsidRPr="00DB4D77" w:rsidRDefault="00EA5F49" w:rsidP="00A76B3C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  <w:r w:rsidRPr="00DB4D77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>مبادئ</w:t>
            </w:r>
            <w:r w:rsidR="00EF650C" w:rsidRPr="00DB4D77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 xml:space="preserve"> أساسية في </w:t>
            </w:r>
            <w:r w:rsidR="00A76B3C" w:rsidRPr="00DB4D77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>ادارة وجودة المختبرات</w:t>
            </w:r>
            <w:r w:rsidR="00EF650C" w:rsidRPr="00DB4D77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630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</w:tcPr>
          <w:p w:rsidR="00EF650C" w:rsidRPr="007271FC" w:rsidRDefault="00BD7485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11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</w:tcPr>
          <w:p w:rsidR="00EF650C" w:rsidRPr="007271FC" w:rsidRDefault="00493DD2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1</w:t>
            </w:r>
          </w:p>
        </w:tc>
        <w:tc>
          <w:tcPr>
            <w:tcW w:w="810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</w:tcPr>
          <w:p w:rsidR="00EF650C" w:rsidRPr="007271FC" w:rsidRDefault="00507987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811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B15929" w:rsidRPr="00AB6DD2" w:rsidTr="00F21D65">
        <w:trPr>
          <w:trHeight w:val="542"/>
        </w:trPr>
        <w:tc>
          <w:tcPr>
            <w:tcW w:w="582" w:type="dxa"/>
            <w:vAlign w:val="center"/>
          </w:tcPr>
          <w:p w:rsidR="00B15929" w:rsidRPr="00221806" w:rsidRDefault="00B15929" w:rsidP="007271F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</w:tcPr>
          <w:p w:rsidR="00B15929" w:rsidRPr="009D43B7" w:rsidRDefault="00B15929" w:rsidP="007271FC">
            <w:pPr>
              <w:rPr>
                <w:sz w:val="16"/>
                <w:szCs w:val="16"/>
              </w:rPr>
            </w:pPr>
          </w:p>
          <w:p w:rsidR="00B15929" w:rsidRPr="009D43B7" w:rsidRDefault="007070FA" w:rsidP="007271FC">
            <w:pPr>
              <w:rPr>
                <w:sz w:val="16"/>
                <w:szCs w:val="16"/>
              </w:rPr>
            </w:pPr>
            <w:r w:rsidRPr="009D43B7">
              <w:rPr>
                <w:rFonts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09" w:type="dxa"/>
          </w:tcPr>
          <w:p w:rsidR="00B15929" w:rsidRPr="003B7658" w:rsidRDefault="00D8478B" w:rsidP="008F0D65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>8/2/2020</w:t>
            </w:r>
          </w:p>
        </w:tc>
        <w:tc>
          <w:tcPr>
            <w:tcW w:w="3052" w:type="dxa"/>
            <w:shd w:val="clear" w:color="auto" w:fill="auto"/>
          </w:tcPr>
          <w:p w:rsidR="00B15929" w:rsidRPr="00DB4D77" w:rsidRDefault="0001701A" w:rsidP="00EA5F49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  <w:r w:rsidRPr="00DB4D77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 xml:space="preserve">مصطلحات </w:t>
            </w:r>
            <w:r w:rsidR="00EA5F49" w:rsidRPr="00DB4D77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>جودة المختبرات الطبية</w:t>
            </w:r>
          </w:p>
        </w:tc>
        <w:tc>
          <w:tcPr>
            <w:tcW w:w="630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</w:tcPr>
          <w:p w:rsidR="00B15929" w:rsidRPr="007271FC" w:rsidRDefault="00B930ED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11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</w:tcPr>
          <w:p w:rsidR="00B15929" w:rsidRPr="007271FC" w:rsidRDefault="00493DD2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000A7E" w:rsidRPr="00AB6DD2" w:rsidTr="00F21D65">
        <w:tc>
          <w:tcPr>
            <w:tcW w:w="582" w:type="dxa"/>
            <w:vMerge w:val="restart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 w:val="restart"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</w:p>
          <w:p w:rsidR="00000A7E" w:rsidRPr="009D43B7" w:rsidRDefault="00000A7E" w:rsidP="00000A7E">
            <w:pPr>
              <w:rPr>
                <w:sz w:val="16"/>
                <w:szCs w:val="16"/>
              </w:rPr>
            </w:pPr>
            <w:r w:rsidRPr="009D43B7">
              <w:rPr>
                <w:rFonts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09" w:type="dxa"/>
            <w:vMerge w:val="restart"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>15/2/2020</w:t>
            </w:r>
          </w:p>
        </w:tc>
        <w:tc>
          <w:tcPr>
            <w:tcW w:w="3052" w:type="dxa"/>
            <w:vMerge w:val="restart"/>
            <w:shd w:val="clear" w:color="auto" w:fill="auto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  <w:r w:rsidRPr="00DB4D77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 xml:space="preserve">تصميم المختبرات الطبية وتنظيمها   </w:t>
            </w:r>
          </w:p>
        </w:tc>
        <w:tc>
          <w:tcPr>
            <w:tcW w:w="630" w:type="dxa"/>
            <w:vMerge w:val="restart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vMerge w:val="restart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vMerge w:val="restart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vMerge w:val="restart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000A7E" w:rsidRPr="00AB6DD2" w:rsidTr="00F21D65">
        <w:tc>
          <w:tcPr>
            <w:tcW w:w="582" w:type="dxa"/>
            <w:vMerge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</w:p>
        </w:tc>
        <w:tc>
          <w:tcPr>
            <w:tcW w:w="1109" w:type="dxa"/>
            <w:vMerge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3052" w:type="dxa"/>
            <w:vMerge/>
            <w:shd w:val="clear" w:color="auto" w:fill="auto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</w:p>
        </w:tc>
        <w:tc>
          <w:tcPr>
            <w:tcW w:w="630" w:type="dxa"/>
            <w:vMerge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vMerge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vMerge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vMerge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000A7E" w:rsidRPr="00AB6DD2" w:rsidTr="00F21D65">
        <w:tc>
          <w:tcPr>
            <w:tcW w:w="582" w:type="dxa"/>
            <w:vMerge w:val="restart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 w:val="restart"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  <w:r w:rsidRPr="009D43B7">
              <w:rPr>
                <w:rFonts w:ascii="Blackadder ITC" w:hAnsi="Blackadder ITC" w:cs="Simplified Arabic"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09" w:type="dxa"/>
            <w:vMerge w:val="restart"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>22/2/2020</w:t>
            </w:r>
          </w:p>
        </w:tc>
        <w:tc>
          <w:tcPr>
            <w:tcW w:w="3052" w:type="dxa"/>
            <w:vMerge w:val="restart"/>
            <w:shd w:val="clear" w:color="auto" w:fill="auto"/>
          </w:tcPr>
          <w:p w:rsidR="00000A7E" w:rsidRPr="00DB4D77" w:rsidRDefault="00000A7E" w:rsidP="00000A7E">
            <w:pPr>
              <w:rPr>
                <w:sz w:val="18"/>
                <w:szCs w:val="18"/>
              </w:rPr>
            </w:pPr>
            <w:r w:rsidRPr="00DB4D77">
              <w:rPr>
                <w:rFonts w:hint="cs"/>
                <w:sz w:val="18"/>
                <w:szCs w:val="18"/>
                <w:rtl/>
              </w:rPr>
              <w:t xml:space="preserve">ادارة الاجهزة و المعدات  المخبرية  </w:t>
            </w:r>
          </w:p>
        </w:tc>
        <w:tc>
          <w:tcPr>
            <w:tcW w:w="630" w:type="dxa"/>
            <w:vMerge w:val="restart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vMerge w:val="restart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vMerge w:val="restart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1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000A7E" w:rsidRPr="00AB6DD2" w:rsidTr="00F21D65">
        <w:tc>
          <w:tcPr>
            <w:tcW w:w="582" w:type="dxa"/>
            <w:vMerge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</w:p>
        </w:tc>
        <w:tc>
          <w:tcPr>
            <w:tcW w:w="1109" w:type="dxa"/>
            <w:vMerge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3052" w:type="dxa"/>
            <w:vMerge/>
            <w:shd w:val="clear" w:color="auto" w:fill="auto"/>
          </w:tcPr>
          <w:p w:rsidR="00000A7E" w:rsidRPr="00DB4D77" w:rsidRDefault="00000A7E" w:rsidP="00000A7E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vMerge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vMerge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000A7E" w:rsidRPr="00AB6DD2" w:rsidTr="00F21D65">
        <w:tc>
          <w:tcPr>
            <w:tcW w:w="582" w:type="dxa"/>
            <w:vMerge w:val="restart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 w:val="restart"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  <w:r w:rsidRPr="009D43B7">
              <w:rPr>
                <w:rFonts w:ascii="Blackadder ITC" w:hAnsi="Blackadder ITC" w:cs="Simplified Arabic"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09" w:type="dxa"/>
            <w:vMerge w:val="restart"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>29/2/2020</w:t>
            </w:r>
          </w:p>
        </w:tc>
        <w:tc>
          <w:tcPr>
            <w:tcW w:w="3052" w:type="dxa"/>
            <w:vMerge w:val="restart"/>
            <w:shd w:val="clear" w:color="auto" w:fill="auto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  <w:r w:rsidRPr="00DB4D77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 xml:space="preserve"> التدريب على برامج مراقبة و صيانة الاجهزة المخبرية</w:t>
            </w:r>
          </w:p>
        </w:tc>
        <w:tc>
          <w:tcPr>
            <w:tcW w:w="630" w:type="dxa"/>
            <w:vMerge w:val="restart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vMerge w:val="restart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1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000A7E" w:rsidRPr="00AB6DD2" w:rsidTr="00F21D65">
        <w:tc>
          <w:tcPr>
            <w:tcW w:w="582" w:type="dxa"/>
            <w:vMerge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</w:p>
        </w:tc>
        <w:tc>
          <w:tcPr>
            <w:tcW w:w="1109" w:type="dxa"/>
            <w:vMerge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3052" w:type="dxa"/>
            <w:vMerge/>
            <w:shd w:val="clear" w:color="auto" w:fill="auto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</w:p>
        </w:tc>
        <w:tc>
          <w:tcPr>
            <w:tcW w:w="630" w:type="dxa"/>
            <w:vMerge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vMerge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000A7E" w:rsidRPr="00AB6DD2" w:rsidTr="00F21D65">
        <w:tc>
          <w:tcPr>
            <w:tcW w:w="582" w:type="dxa"/>
            <w:vMerge w:val="restart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 w:val="restart"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  <w:r w:rsidRPr="009D43B7">
              <w:rPr>
                <w:rFonts w:ascii="Blackadder ITC" w:hAnsi="Blackadder ITC" w:cs="Simplified Arabic"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09" w:type="dxa"/>
            <w:vMerge w:val="restart"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>7/3/2020</w:t>
            </w:r>
          </w:p>
        </w:tc>
        <w:tc>
          <w:tcPr>
            <w:tcW w:w="3052" w:type="dxa"/>
            <w:vMerge w:val="restart"/>
            <w:shd w:val="clear" w:color="auto" w:fill="auto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  <w:r w:rsidRPr="00DB4D77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>ادارة العينات المخبرية و التعامل الصحيح معها</w:t>
            </w:r>
          </w:p>
        </w:tc>
        <w:tc>
          <w:tcPr>
            <w:tcW w:w="630" w:type="dxa"/>
            <w:vMerge w:val="restart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vMerge w:val="restart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000A7E" w:rsidRPr="00AB6DD2" w:rsidTr="00F21D65">
        <w:tc>
          <w:tcPr>
            <w:tcW w:w="582" w:type="dxa"/>
            <w:vMerge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</w:p>
        </w:tc>
        <w:tc>
          <w:tcPr>
            <w:tcW w:w="1109" w:type="dxa"/>
            <w:vMerge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3052" w:type="dxa"/>
            <w:vMerge/>
            <w:shd w:val="clear" w:color="auto" w:fill="auto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</w:p>
        </w:tc>
        <w:tc>
          <w:tcPr>
            <w:tcW w:w="630" w:type="dxa"/>
            <w:vMerge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vMerge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000A7E" w:rsidRPr="00AB6DD2" w:rsidTr="00F21D65">
        <w:tc>
          <w:tcPr>
            <w:tcW w:w="582" w:type="dxa"/>
            <w:vMerge w:val="restart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 w:val="restart"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  <w:r w:rsidRPr="009D43B7">
              <w:rPr>
                <w:rFonts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09" w:type="dxa"/>
            <w:vMerge w:val="restart"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>14/3/2020</w:t>
            </w:r>
          </w:p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3052" w:type="dxa"/>
            <w:vMerge w:val="restart"/>
            <w:shd w:val="clear" w:color="auto" w:fill="auto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  <w:r w:rsidRPr="00DB4D77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>الاجراءات الصحيحة قبل وبعد الفحوصات</w:t>
            </w:r>
          </w:p>
        </w:tc>
        <w:tc>
          <w:tcPr>
            <w:tcW w:w="630" w:type="dxa"/>
            <w:vMerge w:val="restart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vMerge w:val="restart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000A7E" w:rsidRPr="00AB6DD2" w:rsidTr="0035315C">
        <w:tc>
          <w:tcPr>
            <w:tcW w:w="582" w:type="dxa"/>
            <w:vMerge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</w:p>
        </w:tc>
        <w:tc>
          <w:tcPr>
            <w:tcW w:w="1109" w:type="dxa"/>
            <w:vMerge/>
            <w:shd w:val="clear" w:color="auto" w:fill="FFFFFF"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3052" w:type="dxa"/>
            <w:vMerge/>
            <w:shd w:val="clear" w:color="auto" w:fill="auto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000A7E" w:rsidRPr="00AB6DD2" w:rsidTr="0035315C">
        <w:trPr>
          <w:trHeight w:val="540"/>
        </w:trPr>
        <w:tc>
          <w:tcPr>
            <w:tcW w:w="582" w:type="dxa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567" w:type="dxa"/>
          </w:tcPr>
          <w:p w:rsidR="00000A7E" w:rsidRPr="009D43B7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9D43B7">
              <w:rPr>
                <w:rFonts w:ascii="Blackadder ITC" w:hAnsi="Blackadder ITC" w:cs="Simplified Arabic"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09" w:type="dxa"/>
            <w:shd w:val="clear" w:color="auto" w:fill="FFFFFF"/>
          </w:tcPr>
          <w:p w:rsidR="00000A7E" w:rsidRPr="003B7658" w:rsidRDefault="00A14F03" w:rsidP="00A14F03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>21/3/2020</w:t>
            </w:r>
          </w:p>
        </w:tc>
        <w:tc>
          <w:tcPr>
            <w:tcW w:w="3052" w:type="dxa"/>
            <w:tcBorders>
              <w:bottom w:val="single" w:sz="4" w:space="0" w:color="auto"/>
            </w:tcBorders>
            <w:shd w:val="clear" w:color="auto" w:fill="auto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DB4D77"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امتحان نصف الفصل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000A7E" w:rsidRPr="00AB6DD2" w:rsidTr="00F21D65">
        <w:tc>
          <w:tcPr>
            <w:tcW w:w="582" w:type="dxa"/>
            <w:vMerge w:val="restart"/>
            <w:shd w:val="clear" w:color="auto" w:fill="FFFFFF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567" w:type="dxa"/>
            <w:vMerge w:val="restart"/>
            <w:shd w:val="clear" w:color="auto" w:fill="FFFFFF"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  <w:r w:rsidRPr="009D43B7">
              <w:rPr>
                <w:rFonts w:ascii="Blackadder ITC" w:hAnsi="Blackadder ITC" w:cs="Simplified Arabic"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09" w:type="dxa"/>
            <w:vMerge w:val="restart"/>
            <w:shd w:val="clear" w:color="auto" w:fill="FFFFFF"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>28/3/2020</w:t>
            </w:r>
          </w:p>
        </w:tc>
        <w:tc>
          <w:tcPr>
            <w:tcW w:w="3052" w:type="dxa"/>
            <w:tcBorders>
              <w:bottom w:val="nil"/>
            </w:tcBorders>
            <w:shd w:val="clear" w:color="auto" w:fill="FFFFFF"/>
          </w:tcPr>
          <w:p w:rsidR="00000A7E" w:rsidRPr="00DB4D77" w:rsidRDefault="00000A7E" w:rsidP="00000A7E">
            <w:pPr>
              <w:rPr>
                <w:rFonts w:ascii="Blackadder ITC" w:hAnsi="Blackadder ITC" w:cs="Simplified Arabic"/>
                <w:sz w:val="18"/>
                <w:szCs w:val="18"/>
                <w:rtl/>
              </w:rPr>
            </w:pPr>
            <w:r w:rsidRPr="00DB4D77">
              <w:rPr>
                <w:rFonts w:ascii="Blackadder ITC" w:hAnsi="Blackadder ITC" w:cs="Simplified Arabic" w:hint="cs"/>
                <w:sz w:val="18"/>
                <w:szCs w:val="18"/>
                <w:rtl/>
              </w:rPr>
              <w:t>مفاهيم ومصطلحات مراقبة الجودة</w:t>
            </w:r>
          </w:p>
        </w:tc>
        <w:tc>
          <w:tcPr>
            <w:tcW w:w="63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000A7E" w:rsidRPr="00AB6DD2" w:rsidTr="00F21D65">
        <w:tc>
          <w:tcPr>
            <w:tcW w:w="582" w:type="dxa"/>
            <w:vMerge/>
            <w:shd w:val="clear" w:color="auto" w:fill="FFFFFF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  <w:shd w:val="clear" w:color="auto" w:fill="FFFFFF"/>
          </w:tcPr>
          <w:p w:rsidR="00000A7E" w:rsidRPr="009D43B7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1109" w:type="dxa"/>
            <w:vMerge/>
            <w:shd w:val="clear" w:color="auto" w:fill="FFFFFF"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00A7E" w:rsidRPr="00DB4D77" w:rsidRDefault="00000A7E" w:rsidP="00000A7E">
            <w:pPr>
              <w:rPr>
                <w:rFonts w:ascii="Blackadder ITC" w:hAnsi="Blackadder ITC" w:cs="Simplified Arabic"/>
                <w:sz w:val="18"/>
                <w:szCs w:val="18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000A7E" w:rsidRPr="00AB6DD2" w:rsidTr="0035315C">
        <w:tc>
          <w:tcPr>
            <w:tcW w:w="582" w:type="dxa"/>
            <w:vMerge w:val="restart"/>
            <w:shd w:val="clear" w:color="auto" w:fill="FFFFFF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567" w:type="dxa"/>
            <w:vMerge w:val="restart"/>
            <w:shd w:val="clear" w:color="auto" w:fill="FFFFFF"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  <w:r w:rsidRPr="009D43B7">
              <w:rPr>
                <w:rFonts w:ascii="Blackadder ITC" w:hAnsi="Blackadder ITC" w:cs="Simplified Arabic"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09" w:type="dxa"/>
            <w:vMerge w:val="restart"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>4/4/2020</w:t>
            </w:r>
          </w:p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3052" w:type="dxa"/>
            <w:tcBorders>
              <w:bottom w:val="nil"/>
            </w:tcBorders>
            <w:shd w:val="clear" w:color="auto" w:fill="FFFFFF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</w:rPr>
            </w:pPr>
            <w:r w:rsidRPr="00DB4D77">
              <w:rPr>
                <w:rFonts w:ascii="Simplified Arabic" w:hAnsi="Simplified Arabic" w:cs="Simplified Arabic"/>
                <w:sz w:val="18"/>
                <w:szCs w:val="18"/>
                <w:rtl/>
              </w:rPr>
              <w:t xml:space="preserve">مراقبة الجودة </w:t>
            </w:r>
            <w:r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>داخل</w:t>
            </w:r>
            <w:r w:rsidRPr="00DB4D77">
              <w:rPr>
                <w:rFonts w:ascii="Simplified Arabic" w:hAnsi="Simplified Arabic" w:cs="Simplified Arabic"/>
                <w:sz w:val="18"/>
                <w:szCs w:val="18"/>
                <w:rtl/>
              </w:rPr>
              <w:t xml:space="preserve"> المختبرات</w:t>
            </w:r>
          </w:p>
        </w:tc>
        <w:tc>
          <w:tcPr>
            <w:tcW w:w="63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000A7E" w:rsidRPr="00AB6DD2" w:rsidTr="0035315C">
        <w:trPr>
          <w:trHeight w:val="317"/>
        </w:trPr>
        <w:tc>
          <w:tcPr>
            <w:tcW w:w="582" w:type="dxa"/>
            <w:vMerge/>
            <w:shd w:val="clear" w:color="auto" w:fill="FFFFFF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  <w:shd w:val="clear" w:color="auto" w:fill="FFFFFF"/>
          </w:tcPr>
          <w:p w:rsidR="00000A7E" w:rsidRPr="009D43B7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1109" w:type="dxa"/>
            <w:vMerge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3052" w:type="dxa"/>
            <w:tcBorders>
              <w:top w:val="nil"/>
            </w:tcBorders>
            <w:shd w:val="clear" w:color="auto" w:fill="FFFFFF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</w:p>
        </w:tc>
        <w:tc>
          <w:tcPr>
            <w:tcW w:w="630" w:type="dxa"/>
            <w:tcBorders>
              <w:top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tcBorders>
              <w:top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000A7E" w:rsidRPr="00AB6DD2" w:rsidTr="000C0173">
        <w:trPr>
          <w:trHeight w:val="540"/>
        </w:trPr>
        <w:tc>
          <w:tcPr>
            <w:tcW w:w="582" w:type="dxa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  <w:r w:rsidRPr="009D43B7">
              <w:rPr>
                <w:rFonts w:ascii="Blackadder ITC" w:hAnsi="Blackadder ITC" w:cs="Simplified Arabic"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09" w:type="dxa"/>
          </w:tcPr>
          <w:p w:rsidR="00000A7E" w:rsidRPr="003B7658" w:rsidRDefault="00A14F03" w:rsidP="00A14F03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>11/4/2020</w:t>
            </w:r>
          </w:p>
        </w:tc>
        <w:tc>
          <w:tcPr>
            <w:tcW w:w="3052" w:type="dxa"/>
            <w:tcBorders>
              <w:bottom w:val="nil"/>
            </w:tcBorders>
            <w:shd w:val="clear" w:color="auto" w:fill="FFFFFF"/>
          </w:tcPr>
          <w:p w:rsidR="00000A7E" w:rsidRPr="00DB4D77" w:rsidRDefault="00000A7E" w:rsidP="00000A7E">
            <w:pPr>
              <w:rPr>
                <w:rFonts w:ascii="Blackadder ITC" w:hAnsi="Blackadder ITC" w:cs="Simplified Arabic"/>
                <w:sz w:val="18"/>
                <w:szCs w:val="18"/>
                <w:rtl/>
              </w:rPr>
            </w:pPr>
            <w:r w:rsidRPr="00DB4D77">
              <w:rPr>
                <w:rFonts w:ascii="Blackadder ITC" w:hAnsi="Blackadder ITC" w:cs="Simplified Arabic" w:hint="cs"/>
                <w:sz w:val="18"/>
                <w:szCs w:val="18"/>
                <w:rtl/>
              </w:rPr>
              <w:t>مراقبة الجودة من خارج المختبر</w:t>
            </w:r>
          </w:p>
        </w:tc>
        <w:tc>
          <w:tcPr>
            <w:tcW w:w="630" w:type="dxa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1</w:t>
            </w:r>
          </w:p>
        </w:tc>
        <w:tc>
          <w:tcPr>
            <w:tcW w:w="810" w:type="dxa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000A7E" w:rsidRPr="00AB6DD2" w:rsidTr="000C0173">
        <w:tc>
          <w:tcPr>
            <w:tcW w:w="582" w:type="dxa"/>
            <w:vMerge w:val="restart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 w:val="restart"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  <w:r w:rsidRPr="009D43B7">
              <w:rPr>
                <w:rFonts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09" w:type="dxa"/>
            <w:vMerge w:val="restart"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 xml:space="preserve"> 18/4/2020</w:t>
            </w:r>
          </w:p>
        </w:tc>
        <w:tc>
          <w:tcPr>
            <w:tcW w:w="3052" w:type="dxa"/>
            <w:tcBorders>
              <w:bottom w:val="nil"/>
            </w:tcBorders>
            <w:shd w:val="clear" w:color="auto" w:fill="FFFFFF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</w:rPr>
            </w:pPr>
            <w:r w:rsidRPr="00DB4D77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>المقارنة بين جودة المختبرات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000A7E" w:rsidRPr="00AB6DD2" w:rsidTr="000C0173">
        <w:tc>
          <w:tcPr>
            <w:tcW w:w="582" w:type="dxa"/>
            <w:vMerge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</w:tcPr>
          <w:p w:rsidR="00000A7E" w:rsidRPr="009D43B7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1109" w:type="dxa"/>
            <w:vMerge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3052" w:type="dxa"/>
            <w:tcBorders>
              <w:top w:val="nil"/>
            </w:tcBorders>
            <w:shd w:val="clear" w:color="auto" w:fill="FFFFFF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000A7E" w:rsidRPr="00AB6DD2" w:rsidTr="000C0173">
        <w:tc>
          <w:tcPr>
            <w:tcW w:w="582" w:type="dxa"/>
            <w:vMerge w:val="restart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 w:val="restart"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  <w:r w:rsidRPr="009D43B7">
              <w:rPr>
                <w:rFonts w:ascii="Blackadder ITC" w:hAnsi="Blackadder ITC" w:cs="Simplified Arabic"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09" w:type="dxa"/>
            <w:vMerge w:val="restart"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>25/4/2020</w:t>
            </w:r>
          </w:p>
        </w:tc>
        <w:tc>
          <w:tcPr>
            <w:tcW w:w="3052" w:type="dxa"/>
            <w:vMerge w:val="restart"/>
            <w:shd w:val="clear" w:color="auto" w:fill="auto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</w:rPr>
            </w:pPr>
            <w:r w:rsidRPr="00DB4D77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 xml:space="preserve"> ادارة جودة سجلات المختبر والتوثيق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000A7E" w:rsidRPr="00AB6DD2" w:rsidTr="000C0173">
        <w:tc>
          <w:tcPr>
            <w:tcW w:w="582" w:type="dxa"/>
            <w:vMerge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</w:tcPr>
          <w:p w:rsidR="00000A7E" w:rsidRPr="009D43B7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1109" w:type="dxa"/>
            <w:vMerge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305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000A7E" w:rsidRPr="00AB6DD2" w:rsidTr="00F21D65">
        <w:tc>
          <w:tcPr>
            <w:tcW w:w="582" w:type="dxa"/>
            <w:vMerge w:val="restart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 w:val="restart"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  <w:r w:rsidRPr="009D43B7">
              <w:rPr>
                <w:rFonts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09" w:type="dxa"/>
            <w:vMerge w:val="restart"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>2/5/2020</w:t>
            </w:r>
          </w:p>
        </w:tc>
        <w:tc>
          <w:tcPr>
            <w:tcW w:w="3052" w:type="dxa"/>
            <w:tcBorders>
              <w:bottom w:val="nil"/>
            </w:tcBorders>
            <w:shd w:val="clear" w:color="auto" w:fill="auto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  <w:r w:rsidRPr="00DB4D77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 xml:space="preserve">السلامة والامان في المختبرات 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000A7E" w:rsidRPr="00AB6DD2" w:rsidTr="0035315C">
        <w:tc>
          <w:tcPr>
            <w:tcW w:w="582" w:type="dxa"/>
            <w:vMerge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09" w:type="dxa"/>
            <w:vMerge/>
            <w:tcBorders>
              <w:bottom w:val="single" w:sz="4" w:space="0" w:color="auto"/>
            </w:tcBorders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000A7E" w:rsidRPr="00AB6DD2" w:rsidTr="0035315C">
        <w:tc>
          <w:tcPr>
            <w:tcW w:w="582" w:type="dxa"/>
            <w:vMerge w:val="restart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 w:val="restart"/>
          </w:tcPr>
          <w:p w:rsidR="00000A7E" w:rsidRPr="003B7658" w:rsidRDefault="00000A7E" w:rsidP="00000A7E">
            <w:pPr>
              <w:rPr>
                <w:sz w:val="16"/>
                <w:szCs w:val="16"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09" w:type="dxa"/>
            <w:vMerge w:val="restart"/>
            <w:tcBorders>
              <w:bottom w:val="nil"/>
            </w:tcBorders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>9/5/2020</w:t>
            </w:r>
          </w:p>
        </w:tc>
        <w:tc>
          <w:tcPr>
            <w:tcW w:w="3052" w:type="dxa"/>
            <w:tcBorders>
              <w:bottom w:val="nil"/>
            </w:tcBorders>
            <w:shd w:val="clear" w:color="auto" w:fill="auto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>الاعتماد العالمي لجودة المختبرات الطبية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000A7E" w:rsidRPr="00AB6DD2" w:rsidTr="00F21D65">
        <w:tc>
          <w:tcPr>
            <w:tcW w:w="582" w:type="dxa"/>
            <w:vMerge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</w:tcPr>
          <w:p w:rsidR="00000A7E" w:rsidRPr="007271FC" w:rsidRDefault="00000A7E" w:rsidP="00000A7E">
            <w:pPr>
              <w:rPr>
                <w:sz w:val="16"/>
                <w:szCs w:val="16"/>
              </w:rPr>
            </w:pPr>
          </w:p>
        </w:tc>
        <w:tc>
          <w:tcPr>
            <w:tcW w:w="1109" w:type="dxa"/>
            <w:vMerge/>
            <w:tcBorders>
              <w:bottom w:val="single" w:sz="4" w:space="0" w:color="auto"/>
            </w:tcBorders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000A7E" w:rsidRPr="00AB6DD2" w:rsidTr="00F21D65">
        <w:tc>
          <w:tcPr>
            <w:tcW w:w="582" w:type="dxa"/>
            <w:vMerge w:val="restart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 w:val="restart"/>
          </w:tcPr>
          <w:p w:rsidR="00000A7E" w:rsidRPr="007271FC" w:rsidRDefault="00000A7E" w:rsidP="00000A7E">
            <w:pPr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09" w:type="dxa"/>
            <w:tcBorders>
              <w:bottom w:val="nil"/>
            </w:tcBorders>
          </w:tcPr>
          <w:p w:rsidR="00000A7E" w:rsidRPr="003B7658" w:rsidRDefault="0035315C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>16/5/2020</w:t>
            </w:r>
          </w:p>
        </w:tc>
        <w:tc>
          <w:tcPr>
            <w:tcW w:w="3052" w:type="dxa"/>
            <w:tcBorders>
              <w:bottom w:val="nil"/>
            </w:tcBorders>
            <w:shd w:val="clear" w:color="auto" w:fill="auto"/>
          </w:tcPr>
          <w:p w:rsidR="00000A7E" w:rsidRPr="00732454" w:rsidRDefault="00000A7E" w:rsidP="00000A7E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732454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امتحان نهاية الفصل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000A7E" w:rsidRPr="00AB6DD2" w:rsidTr="00F21D65">
        <w:trPr>
          <w:trHeight w:val="70"/>
        </w:trPr>
        <w:tc>
          <w:tcPr>
            <w:tcW w:w="582" w:type="dxa"/>
            <w:vMerge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</w:tcPr>
          <w:p w:rsidR="00000A7E" w:rsidRPr="007271FC" w:rsidRDefault="00000A7E" w:rsidP="00000A7E">
            <w:pPr>
              <w:rPr>
                <w:sz w:val="16"/>
                <w:szCs w:val="16"/>
              </w:rPr>
            </w:pPr>
          </w:p>
        </w:tc>
        <w:tc>
          <w:tcPr>
            <w:tcW w:w="1109" w:type="dxa"/>
            <w:tcBorders>
              <w:top w:val="nil"/>
            </w:tcBorders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3052" w:type="dxa"/>
            <w:tcBorders>
              <w:top w:val="nil"/>
            </w:tcBorders>
            <w:shd w:val="clear" w:color="auto" w:fill="auto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49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</w:tr>
    </w:tbl>
    <w:p w:rsidR="0082778A" w:rsidRPr="00BB23ED" w:rsidRDefault="0082778A" w:rsidP="00BB23ED">
      <w:pPr>
        <w:rPr>
          <w:sz w:val="8"/>
          <w:szCs w:val="8"/>
        </w:rPr>
      </w:pPr>
    </w:p>
    <w:tbl>
      <w:tblPr>
        <w:bidiVisual/>
        <w:tblW w:w="0" w:type="auto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12579"/>
      </w:tblGrid>
      <w:tr w:rsidR="0082778A" w:rsidTr="00C61AB0">
        <w:tc>
          <w:tcPr>
            <w:tcW w:w="3245" w:type="dxa"/>
          </w:tcPr>
          <w:p w:rsidR="0082778A" w:rsidRPr="00D77F3D" w:rsidRDefault="0082778A">
            <w:pPr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الكتاب المقرر</w:t>
            </w:r>
          </w:p>
        </w:tc>
        <w:tc>
          <w:tcPr>
            <w:tcW w:w="12579" w:type="dxa"/>
          </w:tcPr>
          <w:p w:rsidR="0082778A" w:rsidRPr="00360F74" w:rsidRDefault="00360F74">
            <w:pPr>
              <w:rPr>
                <w:rtl/>
              </w:rPr>
            </w:pPr>
            <w:r w:rsidRPr="00360F74">
              <w:t>Laboratory quality management system: handboo</w:t>
            </w:r>
            <w:r>
              <w:t>k</w:t>
            </w:r>
            <w:r w:rsidR="00CE1D7C">
              <w:t xml:space="preserve"> (2011) </w:t>
            </w:r>
          </w:p>
        </w:tc>
      </w:tr>
      <w:tr w:rsidR="0082778A" w:rsidTr="00C61AB0">
        <w:tc>
          <w:tcPr>
            <w:tcW w:w="3245" w:type="dxa"/>
          </w:tcPr>
          <w:p w:rsidR="0082778A" w:rsidRPr="00D77F3D" w:rsidRDefault="0082778A">
            <w:pPr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كتاب مساند / إضافي</w:t>
            </w:r>
          </w:p>
        </w:tc>
        <w:tc>
          <w:tcPr>
            <w:tcW w:w="12579" w:type="dxa"/>
          </w:tcPr>
          <w:p w:rsidR="0082778A" w:rsidRPr="00D2148B" w:rsidRDefault="00D2148B" w:rsidP="00D2148B">
            <w:pPr>
              <w:rPr>
                <w:rtl/>
              </w:rPr>
            </w:pPr>
            <w:r w:rsidRPr="00D2148B">
              <w:t>Laboratory quality management system: Road to accreditation and beyond</w:t>
            </w:r>
            <w:r w:rsidR="00CE1D7C">
              <w:t xml:space="preserve"> (2012)</w:t>
            </w:r>
          </w:p>
        </w:tc>
      </w:tr>
    </w:tbl>
    <w:p w:rsidR="0082778A" w:rsidRPr="0082778A" w:rsidRDefault="0082778A">
      <w:pPr>
        <w:rPr>
          <w:sz w:val="10"/>
          <w:szCs w:val="10"/>
        </w:rPr>
      </w:pPr>
    </w:p>
    <w:tbl>
      <w:tblPr>
        <w:bidiVisual/>
        <w:tblW w:w="158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7"/>
        <w:gridCol w:w="1210"/>
        <w:gridCol w:w="1960"/>
        <w:gridCol w:w="1603"/>
        <w:gridCol w:w="3509"/>
        <w:gridCol w:w="2969"/>
        <w:gridCol w:w="1954"/>
      </w:tblGrid>
      <w:tr w:rsidR="00813D4B" w:rsidRPr="00813D4B" w:rsidTr="00C61AB0">
        <w:trPr>
          <w:trHeight w:val="408"/>
          <w:jc w:val="center"/>
        </w:trPr>
        <w:tc>
          <w:tcPr>
            <w:tcW w:w="2617" w:type="dxa"/>
            <w:vMerge w:val="restart"/>
            <w:vAlign w:val="center"/>
          </w:tcPr>
          <w:p w:rsidR="00813D4B" w:rsidRPr="006B4FC0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6B4FC0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توزيع درجات المساق</w:t>
            </w:r>
          </w:p>
        </w:tc>
        <w:tc>
          <w:tcPr>
            <w:tcW w:w="4773" w:type="dxa"/>
            <w:gridSpan w:val="3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أنشطة فصلية</w:t>
            </w:r>
          </w:p>
        </w:tc>
        <w:tc>
          <w:tcPr>
            <w:tcW w:w="3509" w:type="dxa"/>
            <w:vMerge w:val="restart"/>
            <w:vAlign w:val="center"/>
          </w:tcPr>
          <w:p w:rsidR="00813D4B" w:rsidRPr="00D77F3D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اختبار نصفي</w:t>
            </w:r>
          </w:p>
        </w:tc>
        <w:tc>
          <w:tcPr>
            <w:tcW w:w="2969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المجموع</w:t>
            </w:r>
          </w:p>
        </w:tc>
      </w:tr>
      <w:tr w:rsidR="00813D4B" w:rsidRPr="00813D4B" w:rsidTr="00C61AB0">
        <w:trPr>
          <w:trHeight w:val="387"/>
          <w:jc w:val="center"/>
        </w:trPr>
        <w:tc>
          <w:tcPr>
            <w:tcW w:w="2617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  <w:vAlign w:val="center"/>
          </w:tcPr>
          <w:p w:rsidR="00813D4B" w:rsidRPr="00D77F3D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حضور ومشاركة</w:t>
            </w:r>
          </w:p>
        </w:tc>
        <w:tc>
          <w:tcPr>
            <w:tcW w:w="1960" w:type="dxa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 xml:space="preserve">اختبارات قصيرة </w:t>
            </w:r>
            <w:r w:rsidRPr="00813D4B">
              <w:rPr>
                <w:b/>
                <w:bCs/>
                <w:sz w:val="18"/>
                <w:szCs w:val="18"/>
                <w:rtl/>
              </w:rPr>
              <w:t>(1،2)</w:t>
            </w:r>
          </w:p>
        </w:tc>
        <w:tc>
          <w:tcPr>
            <w:tcW w:w="1603" w:type="dxa"/>
            <w:vAlign w:val="center"/>
          </w:tcPr>
          <w:p w:rsidR="00813D4B" w:rsidRPr="00813D4B" w:rsidRDefault="00813D4B" w:rsidP="006B4FC0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350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54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813D4B" w:rsidRPr="00813D4B" w:rsidTr="00C61AB0">
        <w:trPr>
          <w:jc w:val="center"/>
        </w:trPr>
        <w:tc>
          <w:tcPr>
            <w:tcW w:w="2617" w:type="dxa"/>
            <w:vMerge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960" w:type="dxa"/>
          </w:tcPr>
          <w:p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603" w:type="dxa"/>
          </w:tcPr>
          <w:p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3509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30 درجة</w:t>
            </w:r>
          </w:p>
        </w:tc>
        <w:tc>
          <w:tcPr>
            <w:tcW w:w="2969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40 درجة</w:t>
            </w:r>
          </w:p>
        </w:tc>
        <w:tc>
          <w:tcPr>
            <w:tcW w:w="1954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100 درجة</w:t>
            </w:r>
          </w:p>
        </w:tc>
      </w:tr>
    </w:tbl>
    <w:p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840" w:type="dxa"/>
        <w:tblInd w:w="-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3178"/>
        <w:gridCol w:w="2421"/>
        <w:gridCol w:w="2415"/>
        <w:gridCol w:w="2490"/>
        <w:gridCol w:w="3266"/>
      </w:tblGrid>
      <w:tr w:rsidR="006F73EA" w:rsidRPr="00E62959" w:rsidTr="00C54AC7">
        <w:tc>
          <w:tcPr>
            <w:tcW w:w="2070" w:type="dxa"/>
          </w:tcPr>
          <w:p w:rsidR="006F73EA" w:rsidRDefault="006F73EA" w:rsidP="00C54AC7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المسئول</w:t>
            </w:r>
          </w:p>
          <w:p w:rsidR="006F73EA" w:rsidRPr="006B4FC0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178" w:type="dxa"/>
          </w:tcPr>
          <w:p w:rsidR="006F73EA" w:rsidRPr="006B4FC0" w:rsidRDefault="006F73EA" w:rsidP="00C54AC7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421" w:type="dxa"/>
          </w:tcPr>
          <w:p w:rsidR="006F73EA" w:rsidRPr="006B4FC0" w:rsidRDefault="006F73EA" w:rsidP="00C54AC7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15" w:type="dxa"/>
          </w:tcPr>
          <w:p w:rsidR="006F73EA" w:rsidRPr="006B4FC0" w:rsidRDefault="006F73EA" w:rsidP="00C54AC7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490" w:type="dxa"/>
          </w:tcPr>
          <w:p w:rsidR="006F73EA" w:rsidRPr="006B4FC0" w:rsidRDefault="006F73EA" w:rsidP="00C54AC7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3266" w:type="dxa"/>
          </w:tcPr>
          <w:p w:rsidR="006F73EA" w:rsidRPr="006B4FC0" w:rsidRDefault="006F73EA" w:rsidP="00C54AC7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6F73EA" w:rsidRPr="00E62959" w:rsidTr="00C54AC7">
        <w:tc>
          <w:tcPr>
            <w:tcW w:w="2070" w:type="dxa"/>
            <w:vAlign w:val="center"/>
          </w:tcPr>
          <w:p w:rsidR="006F73EA" w:rsidRPr="00E62959" w:rsidRDefault="006F73EA" w:rsidP="00C54AC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الاسم</w:t>
            </w:r>
          </w:p>
        </w:tc>
        <w:tc>
          <w:tcPr>
            <w:tcW w:w="3178" w:type="dxa"/>
          </w:tcPr>
          <w:p w:rsidR="006F73EA" w:rsidRPr="00E62959" w:rsidRDefault="006F73EA" w:rsidP="00F515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د. </w:t>
            </w:r>
            <w:r w:rsidR="00F51576">
              <w:rPr>
                <w:rFonts w:hint="cs"/>
                <w:b/>
                <w:bCs/>
                <w:rtl/>
              </w:rPr>
              <w:t>فاتن محمد عليان</w:t>
            </w:r>
          </w:p>
        </w:tc>
        <w:tc>
          <w:tcPr>
            <w:tcW w:w="2421" w:type="dxa"/>
          </w:tcPr>
          <w:p w:rsidR="006F73EA" w:rsidRPr="00E62959" w:rsidRDefault="006F73EA" w:rsidP="00F515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د. </w:t>
            </w:r>
            <w:r w:rsidR="00F51576">
              <w:rPr>
                <w:rFonts w:hint="cs"/>
                <w:b/>
                <w:bCs/>
                <w:rtl/>
              </w:rPr>
              <w:t>عاطف مسعد</w:t>
            </w:r>
          </w:p>
        </w:tc>
        <w:tc>
          <w:tcPr>
            <w:tcW w:w="2415" w:type="dxa"/>
          </w:tcPr>
          <w:p w:rsidR="006F73EA" w:rsidRPr="00E62959" w:rsidRDefault="006F73EA" w:rsidP="00C54AC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د. طالب أبو معلا</w:t>
            </w:r>
          </w:p>
        </w:tc>
        <w:tc>
          <w:tcPr>
            <w:tcW w:w="2490" w:type="dxa"/>
          </w:tcPr>
          <w:p w:rsidR="006F73EA" w:rsidRPr="00E62959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266" w:type="dxa"/>
          </w:tcPr>
          <w:p w:rsidR="006F73EA" w:rsidRPr="00E62959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</w:tr>
      <w:tr w:rsidR="006F73EA" w:rsidRPr="00E62959" w:rsidTr="00C54AC7">
        <w:tc>
          <w:tcPr>
            <w:tcW w:w="2070" w:type="dxa"/>
            <w:vAlign w:val="center"/>
          </w:tcPr>
          <w:p w:rsidR="006F73EA" w:rsidRPr="00E62959" w:rsidRDefault="006F73EA" w:rsidP="00C54AC7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</w:tc>
        <w:tc>
          <w:tcPr>
            <w:tcW w:w="3178" w:type="dxa"/>
          </w:tcPr>
          <w:p w:rsidR="006F73EA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21" w:type="dxa"/>
          </w:tcPr>
          <w:p w:rsidR="006F73EA" w:rsidRPr="00E62959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15" w:type="dxa"/>
          </w:tcPr>
          <w:p w:rsidR="006F73EA" w:rsidRPr="00E62959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90" w:type="dxa"/>
          </w:tcPr>
          <w:p w:rsidR="006F73EA" w:rsidRPr="00E62959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266" w:type="dxa"/>
          </w:tcPr>
          <w:p w:rsidR="006F73EA" w:rsidRPr="00E62959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</w:tr>
    </w:tbl>
    <w:p w:rsidR="006F73EA" w:rsidRDefault="006F73EA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"/>
        <w:gridCol w:w="10"/>
        <w:gridCol w:w="14138"/>
      </w:tblGrid>
      <w:tr w:rsidR="00934899" w:rsidRPr="00C53326" w:rsidTr="00732454">
        <w:tc>
          <w:tcPr>
            <w:tcW w:w="14174" w:type="dxa"/>
            <w:gridSpan w:val="3"/>
          </w:tcPr>
          <w:p w:rsidR="00934899" w:rsidRPr="00C53326" w:rsidRDefault="00934899" w:rsidP="00732454">
            <w:pPr>
              <w:shd w:val="clear" w:color="auto" w:fill="FFFFFF"/>
              <w:rPr>
                <w:b/>
                <w:bCs/>
                <w:u w:val="single"/>
                <w:rtl/>
              </w:rPr>
            </w:pPr>
            <w:r w:rsidRPr="00D77F3D">
              <w:rPr>
                <w:rFonts w:hint="cs"/>
                <w:b/>
                <w:bCs/>
                <w:sz w:val="28"/>
                <w:szCs w:val="28"/>
                <w:rtl/>
              </w:rPr>
              <w:t>تعريف المصطلحا</w:t>
            </w:r>
            <w:r w:rsidR="00732454">
              <w:rPr>
                <w:rFonts w:hint="cs"/>
                <w:b/>
                <w:bCs/>
                <w:sz w:val="28"/>
                <w:szCs w:val="28"/>
                <w:rtl/>
              </w:rPr>
              <w:t>ت</w:t>
            </w:r>
          </w:p>
        </w:tc>
      </w:tr>
      <w:tr w:rsidR="00934899" w:rsidRPr="00C53326" w:rsidTr="00732454">
        <w:tc>
          <w:tcPr>
            <w:tcW w:w="14174" w:type="dxa"/>
            <w:gridSpan w:val="3"/>
          </w:tcPr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م: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  <w:tr w:rsidR="00934899" w:rsidRPr="00C53326" w:rsidTr="00732454">
        <w:tc>
          <w:tcPr>
            <w:tcW w:w="14174" w:type="dxa"/>
            <w:gridSpan w:val="3"/>
          </w:tcPr>
          <w:p w:rsidR="00934899" w:rsidRPr="00C53326" w:rsidRDefault="00934899" w:rsidP="00D77F3D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عني القدرات العقلية التي تتنامي بتحصيل المعارف والمناقشات الصفية، وما يصاحبها من الاستدلال والاستنتاج ، وما يكتسب الطالب من الأنشطة غير الصفية</w:t>
            </w:r>
          </w:p>
        </w:tc>
      </w:tr>
      <w:tr w:rsidR="00934899" w:rsidRPr="00C53326" w:rsidTr="00732454">
        <w:tc>
          <w:tcPr>
            <w:tcW w:w="14174" w:type="dxa"/>
            <w:gridSpan w:val="3"/>
          </w:tcPr>
          <w:p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: </w:t>
            </w:r>
            <w:r w:rsidR="00D77F3D" w:rsidRPr="00732454">
              <w:rPr>
                <w:rFonts w:ascii="Simplified Arabic" w:hAnsi="Simplified Arabic" w:cs="Simplified Arabic" w:hint="cs"/>
                <w:rtl/>
              </w:rPr>
              <w:t>ت</w:t>
            </w:r>
            <w:r w:rsidRPr="00732454">
              <w:rPr>
                <w:rFonts w:ascii="Simplified Arabic" w:hAnsi="Simplified Arabic" w:cs="Simplified Arabic"/>
                <w:rtl/>
              </w:rPr>
              <w:t xml:space="preserve">عني المهارات التي يكتسبها الطالب لتحويل ما حصله من معارف نظرية </w:t>
            </w:r>
            <w:r w:rsidR="00D77F3D" w:rsidRPr="00732454">
              <w:rPr>
                <w:rFonts w:ascii="Simplified Arabic" w:hAnsi="Simplified Arabic" w:cs="Simplified Arabic" w:hint="cs"/>
                <w:rtl/>
              </w:rPr>
              <w:t>إ</w:t>
            </w:r>
            <w:r w:rsidRPr="00732454">
              <w:rPr>
                <w:rFonts w:ascii="Simplified Arabic" w:hAnsi="Simplified Arabic" w:cs="Simplified Arabic"/>
                <w:rtl/>
              </w:rPr>
              <w:t>لى قدرات ومهارات تطبيقية عملية، تمكنه من توظيف معارفه في أدائه المهني</w:t>
            </w:r>
          </w:p>
        </w:tc>
      </w:tr>
      <w:tr w:rsidR="00934899" w:rsidRPr="00C53326" w:rsidTr="00732454">
        <w:trPr>
          <w:gridBefore w:val="1"/>
          <w:wBefore w:w="26" w:type="dxa"/>
        </w:trPr>
        <w:tc>
          <w:tcPr>
            <w:tcW w:w="14148" w:type="dxa"/>
            <w:gridSpan w:val="2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  <w:tr w:rsidR="00934899" w:rsidRPr="00C53326" w:rsidTr="00732454">
        <w:trPr>
          <w:gridBefore w:val="1"/>
          <w:wBefore w:w="26" w:type="dxa"/>
        </w:trPr>
        <w:tc>
          <w:tcPr>
            <w:tcW w:w="14148" w:type="dxa"/>
            <w:gridSpan w:val="2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  <w:tr w:rsidR="00C67FE4" w:rsidRPr="006B4FC0" w:rsidTr="00732454">
        <w:trPr>
          <w:gridBefore w:val="2"/>
          <w:wBefore w:w="36" w:type="dxa"/>
        </w:trPr>
        <w:tc>
          <w:tcPr>
            <w:tcW w:w="14138" w:type="dxa"/>
          </w:tcPr>
          <w:p w:rsidR="00C67FE4" w:rsidRPr="006B4FC0" w:rsidRDefault="00FA7AFA" w:rsidP="006F73EA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تعريف 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الأرقام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:( 0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proofErr w:type="spellStart"/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لايستخدم</w:t>
            </w:r>
            <w:proofErr w:type="spellEnd"/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)(1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قليلة) 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2: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بدرجة متوسطة) (</w:t>
            </w:r>
            <w:r w:rsidR="006F73EA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3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كبيرة)</w:t>
            </w:r>
          </w:p>
        </w:tc>
      </w:tr>
    </w:tbl>
    <w:p w:rsidR="00BE2FC2" w:rsidRDefault="00BE2FC2" w:rsidP="00BE2FC2">
      <w:pPr>
        <w:bidi w:val="0"/>
        <w:rPr>
          <w:b/>
          <w:bCs/>
        </w:rPr>
      </w:pPr>
    </w:p>
    <w:p w:rsidR="00BE2FC2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685312" w:rsidRDefault="00685312" w:rsidP="00685312">
      <w:pPr>
        <w:tabs>
          <w:tab w:val="left" w:pos="3718"/>
        </w:tabs>
        <w:rPr>
          <w:rtl/>
        </w:rPr>
      </w:pPr>
    </w:p>
    <w:p w:rsidR="00133758" w:rsidRDefault="00133758" w:rsidP="00685312">
      <w:pPr>
        <w:tabs>
          <w:tab w:val="left" w:pos="3718"/>
        </w:tabs>
        <w:rPr>
          <w:rtl/>
        </w:rPr>
      </w:pPr>
    </w:p>
    <w:p w:rsidR="00133758" w:rsidRDefault="00133758" w:rsidP="00685312">
      <w:pPr>
        <w:tabs>
          <w:tab w:val="left" w:pos="3718"/>
        </w:tabs>
        <w:rPr>
          <w:rtl/>
        </w:rPr>
      </w:pPr>
    </w:p>
    <w:p w:rsidR="00133758" w:rsidRDefault="00133758" w:rsidP="00685312">
      <w:pPr>
        <w:tabs>
          <w:tab w:val="left" w:pos="3718"/>
        </w:tabs>
        <w:rPr>
          <w:rtl/>
        </w:rPr>
      </w:pPr>
    </w:p>
    <w:p w:rsidR="00133758" w:rsidRDefault="00133758" w:rsidP="00685312">
      <w:pPr>
        <w:tabs>
          <w:tab w:val="left" w:pos="3718"/>
        </w:tabs>
        <w:rPr>
          <w:rtl/>
        </w:rPr>
      </w:pPr>
    </w:p>
    <w:p w:rsidR="00133758" w:rsidRDefault="00133758" w:rsidP="00685312">
      <w:pPr>
        <w:tabs>
          <w:tab w:val="left" w:pos="3718"/>
        </w:tabs>
        <w:rPr>
          <w:rtl/>
        </w:rPr>
      </w:pPr>
    </w:p>
    <w:p w:rsidR="00133758" w:rsidRDefault="00133758" w:rsidP="00685312">
      <w:pPr>
        <w:tabs>
          <w:tab w:val="left" w:pos="3718"/>
        </w:tabs>
        <w:rPr>
          <w:rtl/>
        </w:rPr>
      </w:pPr>
    </w:p>
    <w:p w:rsidR="00133758" w:rsidRDefault="00133758" w:rsidP="00685312">
      <w:pPr>
        <w:tabs>
          <w:tab w:val="left" w:pos="3718"/>
        </w:tabs>
        <w:rPr>
          <w:rtl/>
        </w:rPr>
      </w:pPr>
    </w:p>
    <w:p w:rsidR="00133758" w:rsidRDefault="00133758" w:rsidP="00685312">
      <w:pPr>
        <w:tabs>
          <w:tab w:val="left" w:pos="3718"/>
        </w:tabs>
        <w:rPr>
          <w:rtl/>
        </w:rPr>
      </w:pPr>
    </w:p>
    <w:p w:rsidR="00133758" w:rsidRDefault="00133758" w:rsidP="00685312">
      <w:pPr>
        <w:tabs>
          <w:tab w:val="left" w:pos="3718"/>
        </w:tabs>
        <w:rPr>
          <w:rtl/>
        </w:rPr>
      </w:pPr>
    </w:p>
    <w:p w:rsidR="00685312" w:rsidRPr="008306BE" w:rsidRDefault="00685312" w:rsidP="00685312">
      <w:pPr>
        <w:tabs>
          <w:tab w:val="left" w:pos="3718"/>
        </w:tabs>
        <w:rPr>
          <w:rtl/>
        </w:rPr>
      </w:pPr>
    </w:p>
    <w:p w:rsidR="00BE2FC2" w:rsidRPr="00813D4B" w:rsidRDefault="00BE2FC2" w:rsidP="00813D4B">
      <w:pPr>
        <w:shd w:val="clear" w:color="auto" w:fill="FFFFFF"/>
        <w:jc w:val="center"/>
        <w:rPr>
          <w:b/>
          <w:bCs/>
          <w:rtl/>
        </w:rPr>
      </w:pPr>
    </w:p>
    <w:sectPr w:rsidR="00BE2FC2" w:rsidRPr="00813D4B" w:rsidSect="00201B2C">
      <w:footerReference w:type="default" r:id="rId10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9C8" w:rsidRDefault="00CF59C8" w:rsidP="002B17B3">
      <w:r>
        <w:separator/>
      </w:r>
    </w:p>
  </w:endnote>
  <w:endnote w:type="continuationSeparator" w:id="0">
    <w:p w:rsidR="00CF59C8" w:rsidRDefault="00CF59C8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15C" w:rsidRDefault="0035315C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87F3F">
      <w:rPr>
        <w:noProof/>
        <w:rtl/>
      </w:rPr>
      <w:t>1</w:t>
    </w:r>
    <w:r>
      <w:rPr>
        <w:noProof/>
      </w:rPr>
      <w:fldChar w:fldCharType="end"/>
    </w:r>
  </w:p>
  <w:p w:rsidR="0035315C" w:rsidRDefault="0035315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9C8" w:rsidRDefault="00CF59C8" w:rsidP="002B17B3">
      <w:r>
        <w:separator/>
      </w:r>
    </w:p>
  </w:footnote>
  <w:footnote w:type="continuationSeparator" w:id="0">
    <w:p w:rsidR="00CF59C8" w:rsidRDefault="00CF59C8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8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1"/>
  </w:num>
  <w:num w:numId="10">
    <w:abstractNumId w:val="17"/>
  </w:num>
  <w:num w:numId="11">
    <w:abstractNumId w:val="3"/>
  </w:num>
  <w:num w:numId="12">
    <w:abstractNumId w:val="9"/>
  </w:num>
  <w:num w:numId="13">
    <w:abstractNumId w:val="21"/>
  </w:num>
  <w:num w:numId="14">
    <w:abstractNumId w:val="11"/>
  </w:num>
  <w:num w:numId="15">
    <w:abstractNumId w:val="10"/>
  </w:num>
  <w:num w:numId="16">
    <w:abstractNumId w:val="15"/>
  </w:num>
  <w:num w:numId="17">
    <w:abstractNumId w:val="6"/>
  </w:num>
  <w:num w:numId="18">
    <w:abstractNumId w:val="19"/>
  </w:num>
  <w:num w:numId="19">
    <w:abstractNumId w:val="16"/>
  </w:num>
  <w:num w:numId="20">
    <w:abstractNumId w:val="20"/>
  </w:num>
  <w:num w:numId="21">
    <w:abstractNumId w:val="14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254"/>
    <w:rsid w:val="00000A7E"/>
    <w:rsid w:val="00004A42"/>
    <w:rsid w:val="00006A89"/>
    <w:rsid w:val="00012B60"/>
    <w:rsid w:val="0001701A"/>
    <w:rsid w:val="00017376"/>
    <w:rsid w:val="00021789"/>
    <w:rsid w:val="000260E9"/>
    <w:rsid w:val="00052B18"/>
    <w:rsid w:val="00055512"/>
    <w:rsid w:val="00057414"/>
    <w:rsid w:val="00064B57"/>
    <w:rsid w:val="000661DC"/>
    <w:rsid w:val="000756B5"/>
    <w:rsid w:val="0008786F"/>
    <w:rsid w:val="000A51EF"/>
    <w:rsid w:val="000A6884"/>
    <w:rsid w:val="000B7F89"/>
    <w:rsid w:val="000C0173"/>
    <w:rsid w:val="000C6002"/>
    <w:rsid w:val="000C78C3"/>
    <w:rsid w:val="000D2708"/>
    <w:rsid w:val="000E1F7E"/>
    <w:rsid w:val="000E28E6"/>
    <w:rsid w:val="000F3D78"/>
    <w:rsid w:val="00113B2C"/>
    <w:rsid w:val="00124F21"/>
    <w:rsid w:val="00125779"/>
    <w:rsid w:val="00133758"/>
    <w:rsid w:val="00135C4C"/>
    <w:rsid w:val="0015281E"/>
    <w:rsid w:val="00172173"/>
    <w:rsid w:val="001735A7"/>
    <w:rsid w:val="00184603"/>
    <w:rsid w:val="0018612B"/>
    <w:rsid w:val="00191804"/>
    <w:rsid w:val="00196B22"/>
    <w:rsid w:val="001B11CF"/>
    <w:rsid w:val="001B135A"/>
    <w:rsid w:val="001B1F7A"/>
    <w:rsid w:val="001B53FE"/>
    <w:rsid w:val="001B5E18"/>
    <w:rsid w:val="001C136D"/>
    <w:rsid w:val="001F1B80"/>
    <w:rsid w:val="001F5269"/>
    <w:rsid w:val="001F79A4"/>
    <w:rsid w:val="00201B2C"/>
    <w:rsid w:val="00203949"/>
    <w:rsid w:val="002055B5"/>
    <w:rsid w:val="00206D48"/>
    <w:rsid w:val="00210B5C"/>
    <w:rsid w:val="00220F7D"/>
    <w:rsid w:val="00221806"/>
    <w:rsid w:val="0022609F"/>
    <w:rsid w:val="00226322"/>
    <w:rsid w:val="002271E4"/>
    <w:rsid w:val="00227509"/>
    <w:rsid w:val="0022780A"/>
    <w:rsid w:val="00254ED5"/>
    <w:rsid w:val="0026600D"/>
    <w:rsid w:val="00275549"/>
    <w:rsid w:val="00286C67"/>
    <w:rsid w:val="002938BC"/>
    <w:rsid w:val="0029564B"/>
    <w:rsid w:val="002A1502"/>
    <w:rsid w:val="002A47C3"/>
    <w:rsid w:val="002B17B3"/>
    <w:rsid w:val="002B5B64"/>
    <w:rsid w:val="002C3242"/>
    <w:rsid w:val="002C7F17"/>
    <w:rsid w:val="002E414C"/>
    <w:rsid w:val="002E7966"/>
    <w:rsid w:val="002F6E5B"/>
    <w:rsid w:val="003047D1"/>
    <w:rsid w:val="00316695"/>
    <w:rsid w:val="00334DA1"/>
    <w:rsid w:val="00343DF4"/>
    <w:rsid w:val="0034664A"/>
    <w:rsid w:val="0034672B"/>
    <w:rsid w:val="0035080A"/>
    <w:rsid w:val="0035315C"/>
    <w:rsid w:val="00360F74"/>
    <w:rsid w:val="00365D12"/>
    <w:rsid w:val="003769BC"/>
    <w:rsid w:val="00385E68"/>
    <w:rsid w:val="00390865"/>
    <w:rsid w:val="00391C97"/>
    <w:rsid w:val="00394BEC"/>
    <w:rsid w:val="0039521A"/>
    <w:rsid w:val="003961E1"/>
    <w:rsid w:val="00397FB1"/>
    <w:rsid w:val="003A3F2B"/>
    <w:rsid w:val="003A53E6"/>
    <w:rsid w:val="003A574F"/>
    <w:rsid w:val="003A6D36"/>
    <w:rsid w:val="003B5B06"/>
    <w:rsid w:val="003B6A39"/>
    <w:rsid w:val="003B7658"/>
    <w:rsid w:val="003D79E2"/>
    <w:rsid w:val="003E7EC7"/>
    <w:rsid w:val="003F4010"/>
    <w:rsid w:val="00413E1A"/>
    <w:rsid w:val="00414288"/>
    <w:rsid w:val="00423675"/>
    <w:rsid w:val="00424B92"/>
    <w:rsid w:val="004531CA"/>
    <w:rsid w:val="004638C0"/>
    <w:rsid w:val="00476EC0"/>
    <w:rsid w:val="0048285C"/>
    <w:rsid w:val="00493DD2"/>
    <w:rsid w:val="00495E30"/>
    <w:rsid w:val="004A0992"/>
    <w:rsid w:val="004B674E"/>
    <w:rsid w:val="004D4E92"/>
    <w:rsid w:val="004E19F5"/>
    <w:rsid w:val="004E7254"/>
    <w:rsid w:val="004F14FF"/>
    <w:rsid w:val="00503146"/>
    <w:rsid w:val="005073A6"/>
    <w:rsid w:val="00507987"/>
    <w:rsid w:val="005107D9"/>
    <w:rsid w:val="005125B0"/>
    <w:rsid w:val="00513655"/>
    <w:rsid w:val="005218B4"/>
    <w:rsid w:val="0052491A"/>
    <w:rsid w:val="005256B2"/>
    <w:rsid w:val="0053183F"/>
    <w:rsid w:val="005419C3"/>
    <w:rsid w:val="00545FE3"/>
    <w:rsid w:val="005574A2"/>
    <w:rsid w:val="00560001"/>
    <w:rsid w:val="005848A3"/>
    <w:rsid w:val="00590AE8"/>
    <w:rsid w:val="005A6D3A"/>
    <w:rsid w:val="005B622E"/>
    <w:rsid w:val="005C0605"/>
    <w:rsid w:val="005C5493"/>
    <w:rsid w:val="005C6D4C"/>
    <w:rsid w:val="005D493D"/>
    <w:rsid w:val="005E2940"/>
    <w:rsid w:val="005E3639"/>
    <w:rsid w:val="005E7B9E"/>
    <w:rsid w:val="00602CE8"/>
    <w:rsid w:val="0060470C"/>
    <w:rsid w:val="00605E94"/>
    <w:rsid w:val="006145CB"/>
    <w:rsid w:val="006147A3"/>
    <w:rsid w:val="0061525E"/>
    <w:rsid w:val="0062798D"/>
    <w:rsid w:val="00645BC1"/>
    <w:rsid w:val="006809A5"/>
    <w:rsid w:val="00682652"/>
    <w:rsid w:val="00685312"/>
    <w:rsid w:val="00692D70"/>
    <w:rsid w:val="006B100C"/>
    <w:rsid w:val="006B3423"/>
    <w:rsid w:val="006B4FC0"/>
    <w:rsid w:val="006C7924"/>
    <w:rsid w:val="006D5780"/>
    <w:rsid w:val="006D7B25"/>
    <w:rsid w:val="006F08E7"/>
    <w:rsid w:val="006F5C74"/>
    <w:rsid w:val="006F6DB6"/>
    <w:rsid w:val="006F73EA"/>
    <w:rsid w:val="00703F56"/>
    <w:rsid w:val="007070FA"/>
    <w:rsid w:val="0070728F"/>
    <w:rsid w:val="007126B6"/>
    <w:rsid w:val="00717AC5"/>
    <w:rsid w:val="007227A3"/>
    <w:rsid w:val="00722B3D"/>
    <w:rsid w:val="007267AB"/>
    <w:rsid w:val="007271FC"/>
    <w:rsid w:val="00732454"/>
    <w:rsid w:val="00735B7D"/>
    <w:rsid w:val="007415DD"/>
    <w:rsid w:val="0074662B"/>
    <w:rsid w:val="00751231"/>
    <w:rsid w:val="0075659B"/>
    <w:rsid w:val="00771F6A"/>
    <w:rsid w:val="0078570E"/>
    <w:rsid w:val="0078666D"/>
    <w:rsid w:val="007904DB"/>
    <w:rsid w:val="007B32B6"/>
    <w:rsid w:val="007B67CC"/>
    <w:rsid w:val="007C477F"/>
    <w:rsid w:val="007D2724"/>
    <w:rsid w:val="007D3070"/>
    <w:rsid w:val="007D7DBE"/>
    <w:rsid w:val="007E0230"/>
    <w:rsid w:val="007E60E5"/>
    <w:rsid w:val="00813D4B"/>
    <w:rsid w:val="008244D7"/>
    <w:rsid w:val="0082778A"/>
    <w:rsid w:val="00831F64"/>
    <w:rsid w:val="00833EE3"/>
    <w:rsid w:val="0083455C"/>
    <w:rsid w:val="00834F18"/>
    <w:rsid w:val="00847146"/>
    <w:rsid w:val="008704E2"/>
    <w:rsid w:val="0088339E"/>
    <w:rsid w:val="00887F3F"/>
    <w:rsid w:val="00894646"/>
    <w:rsid w:val="008A7572"/>
    <w:rsid w:val="008A7E86"/>
    <w:rsid w:val="008E179E"/>
    <w:rsid w:val="008F0D65"/>
    <w:rsid w:val="008F4573"/>
    <w:rsid w:val="00901F81"/>
    <w:rsid w:val="00902A9C"/>
    <w:rsid w:val="0090570A"/>
    <w:rsid w:val="00905FFA"/>
    <w:rsid w:val="009235D4"/>
    <w:rsid w:val="00930A33"/>
    <w:rsid w:val="0093440A"/>
    <w:rsid w:val="00934899"/>
    <w:rsid w:val="00944AB5"/>
    <w:rsid w:val="00947B7A"/>
    <w:rsid w:val="00950984"/>
    <w:rsid w:val="00951D59"/>
    <w:rsid w:val="009573DF"/>
    <w:rsid w:val="00957C73"/>
    <w:rsid w:val="00965D12"/>
    <w:rsid w:val="009705AD"/>
    <w:rsid w:val="0097415C"/>
    <w:rsid w:val="009912E2"/>
    <w:rsid w:val="009950F7"/>
    <w:rsid w:val="009A36CB"/>
    <w:rsid w:val="009A6E6F"/>
    <w:rsid w:val="009A7A08"/>
    <w:rsid w:val="009B66F4"/>
    <w:rsid w:val="009C71F9"/>
    <w:rsid w:val="009D43B7"/>
    <w:rsid w:val="009E4AC4"/>
    <w:rsid w:val="009F71AE"/>
    <w:rsid w:val="00A07056"/>
    <w:rsid w:val="00A14F03"/>
    <w:rsid w:val="00A164F7"/>
    <w:rsid w:val="00A23DEF"/>
    <w:rsid w:val="00A277C9"/>
    <w:rsid w:val="00A31AC2"/>
    <w:rsid w:val="00A35FC2"/>
    <w:rsid w:val="00A40A27"/>
    <w:rsid w:val="00A40DE5"/>
    <w:rsid w:val="00A40F22"/>
    <w:rsid w:val="00A42BAA"/>
    <w:rsid w:val="00A520DC"/>
    <w:rsid w:val="00A53D39"/>
    <w:rsid w:val="00A5521A"/>
    <w:rsid w:val="00A5783C"/>
    <w:rsid w:val="00A64AE9"/>
    <w:rsid w:val="00A76B3C"/>
    <w:rsid w:val="00A8086A"/>
    <w:rsid w:val="00A8403B"/>
    <w:rsid w:val="00A87BD5"/>
    <w:rsid w:val="00A916AF"/>
    <w:rsid w:val="00A922A3"/>
    <w:rsid w:val="00A96E1B"/>
    <w:rsid w:val="00AA545D"/>
    <w:rsid w:val="00AB6DD2"/>
    <w:rsid w:val="00AB704A"/>
    <w:rsid w:val="00AD0142"/>
    <w:rsid w:val="00AD05A5"/>
    <w:rsid w:val="00AD169F"/>
    <w:rsid w:val="00AE4436"/>
    <w:rsid w:val="00AE7209"/>
    <w:rsid w:val="00AE753F"/>
    <w:rsid w:val="00AF04E6"/>
    <w:rsid w:val="00AF2B32"/>
    <w:rsid w:val="00AF43A9"/>
    <w:rsid w:val="00B1083E"/>
    <w:rsid w:val="00B15929"/>
    <w:rsid w:val="00B2169C"/>
    <w:rsid w:val="00B425C2"/>
    <w:rsid w:val="00B548EA"/>
    <w:rsid w:val="00B67B53"/>
    <w:rsid w:val="00B73D5D"/>
    <w:rsid w:val="00B841A2"/>
    <w:rsid w:val="00B84CAC"/>
    <w:rsid w:val="00B86768"/>
    <w:rsid w:val="00B930ED"/>
    <w:rsid w:val="00B93F34"/>
    <w:rsid w:val="00B97398"/>
    <w:rsid w:val="00BA001B"/>
    <w:rsid w:val="00BA414F"/>
    <w:rsid w:val="00BA5B18"/>
    <w:rsid w:val="00BB23ED"/>
    <w:rsid w:val="00BC2E37"/>
    <w:rsid w:val="00BC45B7"/>
    <w:rsid w:val="00BC4CA6"/>
    <w:rsid w:val="00BD3EA9"/>
    <w:rsid w:val="00BD7485"/>
    <w:rsid w:val="00BE2FC2"/>
    <w:rsid w:val="00C121EE"/>
    <w:rsid w:val="00C209BD"/>
    <w:rsid w:val="00C262FE"/>
    <w:rsid w:val="00C30B1D"/>
    <w:rsid w:val="00C33B6F"/>
    <w:rsid w:val="00C50571"/>
    <w:rsid w:val="00C53326"/>
    <w:rsid w:val="00C54AC7"/>
    <w:rsid w:val="00C61AB0"/>
    <w:rsid w:val="00C622C0"/>
    <w:rsid w:val="00C66898"/>
    <w:rsid w:val="00C67FE4"/>
    <w:rsid w:val="00C73353"/>
    <w:rsid w:val="00C832FB"/>
    <w:rsid w:val="00C93EF9"/>
    <w:rsid w:val="00CA5E3B"/>
    <w:rsid w:val="00CB7F32"/>
    <w:rsid w:val="00CD44F5"/>
    <w:rsid w:val="00CE0247"/>
    <w:rsid w:val="00CE1D7C"/>
    <w:rsid w:val="00CE4F10"/>
    <w:rsid w:val="00CF31CC"/>
    <w:rsid w:val="00CF4D04"/>
    <w:rsid w:val="00CF59C8"/>
    <w:rsid w:val="00D04A2F"/>
    <w:rsid w:val="00D077FE"/>
    <w:rsid w:val="00D142DB"/>
    <w:rsid w:val="00D2148B"/>
    <w:rsid w:val="00D234D1"/>
    <w:rsid w:val="00D31DF2"/>
    <w:rsid w:val="00D40576"/>
    <w:rsid w:val="00D65005"/>
    <w:rsid w:val="00D70CBC"/>
    <w:rsid w:val="00D76850"/>
    <w:rsid w:val="00D77719"/>
    <w:rsid w:val="00D77F3D"/>
    <w:rsid w:val="00D8478B"/>
    <w:rsid w:val="00D95C9C"/>
    <w:rsid w:val="00DB3271"/>
    <w:rsid w:val="00DB3ADA"/>
    <w:rsid w:val="00DB4D77"/>
    <w:rsid w:val="00DC0855"/>
    <w:rsid w:val="00DC0FA0"/>
    <w:rsid w:val="00DC2A3D"/>
    <w:rsid w:val="00DD007A"/>
    <w:rsid w:val="00DD01DF"/>
    <w:rsid w:val="00DD2740"/>
    <w:rsid w:val="00DE187A"/>
    <w:rsid w:val="00DF7F0C"/>
    <w:rsid w:val="00E03B41"/>
    <w:rsid w:val="00E12351"/>
    <w:rsid w:val="00E127A9"/>
    <w:rsid w:val="00E17D17"/>
    <w:rsid w:val="00E31704"/>
    <w:rsid w:val="00E35439"/>
    <w:rsid w:val="00E37651"/>
    <w:rsid w:val="00E40143"/>
    <w:rsid w:val="00E42BFE"/>
    <w:rsid w:val="00E440C4"/>
    <w:rsid w:val="00E441AE"/>
    <w:rsid w:val="00E4580C"/>
    <w:rsid w:val="00E46D01"/>
    <w:rsid w:val="00E57D07"/>
    <w:rsid w:val="00E60E6B"/>
    <w:rsid w:val="00E62959"/>
    <w:rsid w:val="00E65972"/>
    <w:rsid w:val="00E758A7"/>
    <w:rsid w:val="00E87967"/>
    <w:rsid w:val="00EA4E6F"/>
    <w:rsid w:val="00EA5990"/>
    <w:rsid w:val="00EA5F49"/>
    <w:rsid w:val="00EA681C"/>
    <w:rsid w:val="00EB4A5C"/>
    <w:rsid w:val="00EB4BF0"/>
    <w:rsid w:val="00EB4DDF"/>
    <w:rsid w:val="00EC52C9"/>
    <w:rsid w:val="00ED277D"/>
    <w:rsid w:val="00EE75A9"/>
    <w:rsid w:val="00EF2BAD"/>
    <w:rsid w:val="00EF2DAF"/>
    <w:rsid w:val="00EF3059"/>
    <w:rsid w:val="00EF3552"/>
    <w:rsid w:val="00EF650C"/>
    <w:rsid w:val="00EF7219"/>
    <w:rsid w:val="00F006A4"/>
    <w:rsid w:val="00F011EE"/>
    <w:rsid w:val="00F0465A"/>
    <w:rsid w:val="00F13E59"/>
    <w:rsid w:val="00F15A23"/>
    <w:rsid w:val="00F167AF"/>
    <w:rsid w:val="00F20316"/>
    <w:rsid w:val="00F21D65"/>
    <w:rsid w:val="00F26672"/>
    <w:rsid w:val="00F33044"/>
    <w:rsid w:val="00F40903"/>
    <w:rsid w:val="00F42F49"/>
    <w:rsid w:val="00F51576"/>
    <w:rsid w:val="00F7168C"/>
    <w:rsid w:val="00F77B63"/>
    <w:rsid w:val="00F8672B"/>
    <w:rsid w:val="00F91854"/>
    <w:rsid w:val="00F93A72"/>
    <w:rsid w:val="00FA110F"/>
    <w:rsid w:val="00FA7AFA"/>
    <w:rsid w:val="00FB0E3D"/>
    <w:rsid w:val="00FB14E7"/>
    <w:rsid w:val="00FC7993"/>
    <w:rsid w:val="00FD721C"/>
    <w:rsid w:val="00FE102D"/>
    <w:rsid w:val="00FE107C"/>
    <w:rsid w:val="00FE29E0"/>
    <w:rsid w:val="00FE4C4B"/>
    <w:rsid w:val="00FF472E"/>
    <w:rsid w:val="00FF79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322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322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anna\Downloads\&#1582;&#1591;&#1577;%20&#1578;&#1608;&#1589;&#1610;&#1601;%20&#1605;&#1587;&#1575;&#1602;-&#1603;.&#1605;.&#15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B2021-65FC-480B-808D-82D5A1D7C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توصيف مساق-ك.م.ص</Template>
  <TotalTime>292</TotalTime>
  <Pages>5</Pages>
  <Words>947</Words>
  <Characters>5399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6334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Banna</dc:creator>
  <cp:lastModifiedBy>Dr.Faten</cp:lastModifiedBy>
  <cp:revision>13</cp:revision>
  <cp:lastPrinted>2019-09-19T06:17:00Z</cp:lastPrinted>
  <dcterms:created xsi:type="dcterms:W3CDTF">2020-02-01T20:52:00Z</dcterms:created>
  <dcterms:modified xsi:type="dcterms:W3CDTF">2021-02-01T18:33:00Z</dcterms:modified>
</cp:coreProperties>
</file>