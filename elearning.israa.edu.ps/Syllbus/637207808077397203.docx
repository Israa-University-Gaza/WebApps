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685C1526" w:rsidR="00ED277D" w:rsidRPr="008A04BD" w:rsidRDefault="00E142C6" w:rsidP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A04B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بالغين (</w:t>
            </w:r>
            <w:r w:rsidR="00C04BE1" w:rsidRPr="008A04B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3</w:t>
            </w:r>
            <w:r w:rsidRPr="008A04B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) تدريب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5A6E071A" w:rsidR="00ED277D" w:rsidRPr="008A04BD" w:rsidRDefault="00336374" w:rsidP="008A04BD">
            <w:pPr>
              <w:tabs>
                <w:tab w:val="left" w:pos="509"/>
              </w:tabs>
              <w:bidi w:val="0"/>
              <w:jc w:val="center"/>
              <w:rPr>
                <w:rFonts w:ascii="Simplified Arabic" w:hAnsi="Simplified Arabic" w:cs="Simplified Arabic"/>
              </w:rPr>
            </w:pPr>
            <w:r w:rsidRPr="008A04BD">
              <w:rPr>
                <w:rFonts w:ascii="Simplified Arabic" w:hAnsi="Simplified Arabic" w:cs="Simplified Arabic"/>
              </w:rPr>
              <w:t>BNUR</w:t>
            </w:r>
            <w:r w:rsidR="00E142C6" w:rsidRPr="008A04BD">
              <w:rPr>
                <w:rFonts w:ascii="Simplified Arabic" w:hAnsi="Simplified Arabic" w:cs="Simplified Arabic" w:hint="cs"/>
                <w:rtl/>
              </w:rPr>
              <w:t>33</w:t>
            </w:r>
            <w:r w:rsidR="00C04BE1" w:rsidRPr="008A04BD">
              <w:rPr>
                <w:rFonts w:ascii="Simplified Arabic" w:hAnsi="Simplified Arabic" w:cs="Simplified Arabic"/>
              </w:rPr>
              <w:t>2</w:t>
            </w:r>
            <w:r w:rsidR="00E142C6" w:rsidRPr="008A04BD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5FE87FC4" w:rsidR="00ED277D" w:rsidRPr="008A04BD" w:rsidRDefault="00336374" w:rsidP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8A04BD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53E930CA" w:rsidR="00ED277D" w:rsidRPr="008A04BD" w:rsidRDefault="008A04BD" w:rsidP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A04BD">
              <w:rPr>
                <w:rFonts w:ascii="Simplified Arabic" w:hAnsi="Simplified Arabic" w:cs="Simplified Arabic" w:hint="cs"/>
                <w:rtl/>
              </w:rPr>
              <w:t>12</w:t>
            </w:r>
          </w:p>
        </w:tc>
        <w:tc>
          <w:tcPr>
            <w:tcW w:w="1977" w:type="dxa"/>
            <w:vAlign w:val="center"/>
          </w:tcPr>
          <w:p w14:paraId="0493B766" w14:textId="0C33BCD6" w:rsidR="00ED277D" w:rsidRPr="007117C2" w:rsidRDefault="00ED277D" w:rsidP="00D0108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عدد </w:t>
            </w:r>
            <w:r w:rsidR="00D0108D">
              <w:rPr>
                <w:rFonts w:ascii="Simplified Arabic" w:hAnsi="Simplified Arabic" w:cs="Simplified Arabic" w:hint="cs"/>
                <w:b/>
                <w:bCs/>
                <w:rtl/>
              </w:rPr>
              <w:t>ايام التدريب</w:t>
            </w: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  <w:tc>
          <w:tcPr>
            <w:tcW w:w="895" w:type="dxa"/>
            <w:vAlign w:val="center"/>
          </w:tcPr>
          <w:p w14:paraId="31EF7D3A" w14:textId="54FBA2D5" w:rsidR="00ED277D" w:rsidRPr="008A04BD" w:rsidRDefault="00D0108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A04BD">
              <w:rPr>
                <w:rFonts w:ascii="Simplified Arabic" w:hAnsi="Simplified Arabic" w:cs="Simplified Arabic" w:hint="cs"/>
                <w:rtl/>
              </w:rPr>
              <w:t>12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50DCF82B" w:rsidR="00ED277D" w:rsidRPr="008A04BD" w:rsidRDefault="00336374" w:rsidP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A04BD">
              <w:rPr>
                <w:rFonts w:ascii="Simplified Arabic" w:hAnsi="Simplified Arabic" w:cs="Simplified Arabic" w:hint="cs"/>
                <w:rtl/>
              </w:rPr>
              <w:t>التمريض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43C1D565" w:rsidR="00ED277D" w:rsidRPr="008A04BD" w:rsidRDefault="00AE6E01" w:rsidP="008A04BD">
            <w:pPr>
              <w:tabs>
                <w:tab w:val="left" w:pos="509"/>
              </w:tabs>
              <w:bidi w:val="0"/>
              <w:jc w:val="center"/>
              <w:rPr>
                <w:rFonts w:ascii="Simplified Arabic" w:hAnsi="Simplified Arabic" w:cs="Simplified Arabic"/>
                <w:rtl/>
              </w:rPr>
            </w:pPr>
            <w:r w:rsidRPr="008A04BD">
              <w:rPr>
                <w:rFonts w:ascii="Simplified Arabic" w:hAnsi="Simplified Arabic" w:cs="Simplified Arabic" w:hint="cs"/>
                <w:rtl/>
              </w:rPr>
              <w:t>تمريض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656E1224" w:rsidR="00ED277D" w:rsidRPr="008A04BD" w:rsidRDefault="00E142C6" w:rsidP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8A04B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بالغين (</w:t>
            </w:r>
            <w:r w:rsidR="00C04BE1" w:rsidRPr="008A04BD">
              <w:rPr>
                <w:rFonts w:ascii="Simplified Arabic" w:hAnsi="Simplified Arabic" w:cs="Simplified Arabic"/>
                <w:sz w:val="22"/>
                <w:szCs w:val="22"/>
              </w:rPr>
              <w:t>2</w:t>
            </w:r>
            <w:r w:rsidRPr="008A04B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) تدريب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6BDE5DC8" w:rsidR="00ED277D" w:rsidRPr="008A04BD" w:rsidRDefault="008A04BD" w:rsidP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8A04B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 يوجد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27BCE719" w:rsidR="00ED277D" w:rsidRPr="008A04BD" w:rsidRDefault="00C04BE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8A04BD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C70471" w:rsidRPr="00ED277D" w14:paraId="6B47C8B6" w14:textId="77777777" w:rsidTr="007117C2">
        <w:tc>
          <w:tcPr>
            <w:tcW w:w="1266" w:type="dxa"/>
          </w:tcPr>
          <w:p w14:paraId="230E47E2" w14:textId="6559E5A9" w:rsidR="00C70471" w:rsidRPr="006B4FC0" w:rsidRDefault="00C7047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المحاضر </w:t>
            </w:r>
          </w:p>
        </w:tc>
        <w:tc>
          <w:tcPr>
            <w:tcW w:w="1629" w:type="dxa"/>
          </w:tcPr>
          <w:p w14:paraId="75E87BBF" w14:textId="44CC6F64" w:rsidR="00C70471" w:rsidRPr="007117C2" w:rsidRDefault="00C7047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 xml:space="preserve">د. خالد </w:t>
            </w:r>
            <w:proofErr w:type="spellStart"/>
            <w:r w:rsidRPr="001F311D">
              <w:rPr>
                <w:rFonts w:ascii="Simplified Arabic" w:hAnsi="Simplified Arabic" w:cs="Simplified Arabic" w:hint="cs"/>
                <w:rtl/>
              </w:rPr>
              <w:t>خضورة</w:t>
            </w:r>
            <w:proofErr w:type="spellEnd"/>
          </w:p>
        </w:tc>
        <w:tc>
          <w:tcPr>
            <w:tcW w:w="1170" w:type="dxa"/>
          </w:tcPr>
          <w:p w14:paraId="72E035A3" w14:textId="5B9D8EF2" w:rsidR="00C70471" w:rsidRPr="006B4FC0" w:rsidRDefault="00C70471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الجوال </w:t>
            </w:r>
          </w:p>
        </w:tc>
        <w:tc>
          <w:tcPr>
            <w:tcW w:w="1530" w:type="dxa"/>
          </w:tcPr>
          <w:p w14:paraId="1E7693BF" w14:textId="4681B135" w:rsidR="00C70471" w:rsidRPr="008A04BD" w:rsidRDefault="00C70471" w:rsidP="008A04BD">
            <w:pPr>
              <w:tabs>
                <w:tab w:val="left" w:pos="509"/>
              </w:tabs>
              <w:bidi w:val="0"/>
              <w:jc w:val="center"/>
              <w:rPr>
                <w:rFonts w:ascii="Simplified Arabic" w:hAnsi="Simplified Arabic" w:cs="Simplified Arabic"/>
                <w:rtl/>
              </w:rPr>
            </w:pPr>
            <w:r w:rsidRPr="008A04BD">
              <w:rPr>
                <w:rFonts w:ascii="Simplified Arabic" w:hAnsi="Simplified Arabic" w:cs="Simplified Arabic" w:hint="cs"/>
                <w:rtl/>
              </w:rPr>
              <w:t>0599</w:t>
            </w:r>
            <w:r w:rsidRPr="008A04BD">
              <w:rPr>
                <w:rFonts w:ascii="Simplified Arabic" w:hAnsi="Simplified Arabic" w:cs="Simplified Arabic"/>
              </w:rPr>
              <w:t>189117</w:t>
            </w:r>
          </w:p>
        </w:tc>
        <w:tc>
          <w:tcPr>
            <w:tcW w:w="1350" w:type="dxa"/>
          </w:tcPr>
          <w:p w14:paraId="460EBEA8" w14:textId="7878092E" w:rsidR="00C70471" w:rsidRPr="006B4FC0" w:rsidRDefault="00C7047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0051C21" w14:textId="64053B35" w:rsidR="00C70471" w:rsidRPr="008A04BD" w:rsidRDefault="002C0757" w:rsidP="008A04BD">
            <w:pPr>
              <w:tabs>
                <w:tab w:val="left" w:pos="509"/>
              </w:tabs>
              <w:jc w:val="center"/>
              <w:rPr>
                <w:rFonts w:asciiTheme="majorBidi" w:eastAsia="Arial" w:hAnsiTheme="majorBidi" w:cstheme="majorBidi"/>
                <w:color w:val="000000"/>
                <w:sz w:val="22"/>
              </w:rPr>
            </w:pPr>
            <w:hyperlink r:id="rId10" w:history="1">
              <w:r w:rsidR="00C70471" w:rsidRPr="008A04BD">
                <w:rPr>
                  <w:rStyle w:val="Hyperlink"/>
                  <w:rFonts w:asciiTheme="majorBidi" w:eastAsia="Arial" w:hAnsiTheme="majorBidi" w:cstheme="majorBidi"/>
                  <w:sz w:val="22"/>
                </w:rPr>
                <w:t>kkhadoura@israa.edu.ps</w:t>
              </w:r>
            </w:hyperlink>
          </w:p>
          <w:p w14:paraId="3EB51CAE" w14:textId="37BD4B2D" w:rsidR="00C70471" w:rsidRPr="008A04BD" w:rsidRDefault="002C0757" w:rsidP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hyperlink r:id="rId11" w:history="1">
              <w:r w:rsidR="00C70471" w:rsidRPr="008A04BD">
                <w:rPr>
                  <w:rStyle w:val="Hyperlink"/>
                  <w:rFonts w:asciiTheme="majorBidi" w:hAnsiTheme="majorBidi" w:cstheme="majorBidi"/>
                  <w:sz w:val="22"/>
                </w:rPr>
                <w:t>k.khadouarh@gmail.com</w:t>
              </w:r>
            </w:hyperlink>
          </w:p>
        </w:tc>
        <w:tc>
          <w:tcPr>
            <w:tcW w:w="1620" w:type="dxa"/>
          </w:tcPr>
          <w:p w14:paraId="451A1D65" w14:textId="6250A1C0" w:rsidR="00C70471" w:rsidRPr="006B4FC0" w:rsidRDefault="00C7047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627AC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710" w:type="dxa"/>
          </w:tcPr>
          <w:p w14:paraId="15E691E6" w14:textId="4A5A311E" w:rsidR="00C70471" w:rsidRPr="00ED277D" w:rsidRDefault="00C7047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الاربعاء12- 1</w:t>
            </w:r>
          </w:p>
        </w:tc>
        <w:tc>
          <w:tcPr>
            <w:tcW w:w="1977" w:type="dxa"/>
          </w:tcPr>
          <w:p w14:paraId="4977CEBD" w14:textId="0CB6D07A" w:rsidR="00C70471" w:rsidRPr="006B4FC0" w:rsidRDefault="00C70471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357DF69E" w:rsidR="00C70471" w:rsidRPr="007117C2" w:rsidRDefault="00C70471" w:rsidP="00C04BE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6627AC">
              <w:rPr>
                <w:rFonts w:ascii="Simplified Arabic" w:hAnsi="Simplified Arabic" w:cs="Simplified Arabic" w:hint="cs"/>
                <w:rtl/>
              </w:rPr>
              <w:t>ال</w:t>
            </w:r>
            <w:r>
              <w:rPr>
                <w:rFonts w:ascii="Simplified Arabic" w:hAnsi="Simplified Arabic" w:cs="Simplified Arabic" w:hint="cs"/>
                <w:rtl/>
              </w:rPr>
              <w:t>ثاني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D0108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D0108D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وصف </w:t>
            </w:r>
            <w:r w:rsidR="006F6DB6" w:rsidRPr="00D0108D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Pr="00D0108D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6CC2D7B4" w:rsidR="00ED277D" w:rsidRPr="00E142C6" w:rsidRDefault="00F233A1" w:rsidP="00D0108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يهدف المساق لمساعدة طلبة التمريض، في اكتساب المعارف والمهارات اللازمة</w:t>
            </w:r>
            <w:r w:rsidR="00D0108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للتعامل مع المرضى البالغين المنومين في اقسام المستشفى </w:t>
            </w:r>
            <w:r w:rsidR="00D0108D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="00D0108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 اخذ العلامات الحيوية لهم  وتقديم العناية الصباحية لهم  و </w:t>
            </w:r>
            <w:r w:rsidR="00D0108D"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 احتياجات</w:t>
            </w:r>
            <w:r w:rsidR="00D0108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هم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والمساعدة في تغيير وضع المريض، ونقله، أو تحويله للعلاج في مكان آخر، </w:t>
            </w:r>
            <w:r w:rsidR="00D0108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تديم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التمارين العلاجية، والوسائل المساعدة على الحركة.</w:t>
            </w:r>
            <w:r w:rsidR="00E1341D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العناية بالجروح، وإدخال الأنبوب في الجهاز الهضمي.  تعزيز عملية الإخراج؛ من الجهاز البولي ومن الأمعاء. التعامل مع الأدوية، </w:t>
            </w:r>
            <w:r w:rsidR="00E142C6" w:rsidRPr="00E142C6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عن طريق الوريد و </w:t>
            </w:r>
            <w:r w:rsidRPr="00E142C6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الدواء عن طريق الفم، والموضعي، عن طريق الاستنشاق والدواء بالحقن، ورعاية المرضى الميؤوس من شفائهم وفي حالات الموت والاحتضار.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"/>
        <w:gridCol w:w="3860"/>
        <w:gridCol w:w="2025"/>
        <w:gridCol w:w="2125"/>
        <w:gridCol w:w="2267"/>
        <w:gridCol w:w="2550"/>
        <w:gridCol w:w="2164"/>
      </w:tblGrid>
      <w:tr w:rsidR="008A04BD" w14:paraId="6EABFA28" w14:textId="77777777" w:rsidTr="008A04BD">
        <w:trPr>
          <w:tblHeader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266524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149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3038C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أهداف المساق ومخرجاته</w:t>
            </w:r>
          </w:p>
        </w:tc>
      </w:tr>
      <w:tr w:rsidR="008A04BD" w14:paraId="136611C7" w14:textId="77777777" w:rsidTr="008A04BD">
        <w:trPr>
          <w:trHeight w:val="376"/>
          <w:tblHeader/>
        </w:trPr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A8CABD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/>
                <w:rtl/>
              </w:rPr>
              <w:t>#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769864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أهداف المساق</w:t>
            </w:r>
          </w:p>
          <w:p w14:paraId="74C10519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مع نهاية هذه المساق، سيتمكن الطلاب من ...</w:t>
            </w:r>
          </w:p>
        </w:tc>
        <w:tc>
          <w:tcPr>
            <w:tcW w:w="2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D88F1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مخرجات المساق</w:t>
            </w:r>
          </w:p>
        </w:tc>
        <w:tc>
          <w:tcPr>
            <w:tcW w:w="9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B5EF0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نوع مخرجات التعليم (مختصر)</w:t>
            </w:r>
          </w:p>
        </w:tc>
      </w:tr>
      <w:tr w:rsidR="008A04BD" w14:paraId="5D947DBA" w14:textId="77777777" w:rsidTr="008A04BD">
        <w:trPr>
          <w:trHeight w:val="419"/>
          <w:tblHeader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4CB0C" w14:textId="77777777" w:rsidR="008A04BD" w:rsidRDefault="008A04BD">
            <w:pPr>
              <w:bidi w:val="0"/>
              <w:rPr>
                <w:rFonts w:ascii="Simplified Arabic" w:hAnsi="Simplified Arabic" w:cs="Simplified Arabic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5757" w14:textId="77777777" w:rsidR="008A04BD" w:rsidRDefault="008A04BD">
            <w:pPr>
              <w:bidi w:val="0"/>
              <w:rPr>
                <w:rFonts w:ascii="Simplified Arabic" w:hAnsi="Simplified Arabic" w:cs="Simplified Arabic"/>
                <w:b/>
                <w:bCs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5F1F" w14:textId="77777777" w:rsidR="008A04BD" w:rsidRDefault="008A04BD">
            <w:pPr>
              <w:bidi w:val="0"/>
              <w:rPr>
                <w:rFonts w:ascii="Simplified Arabic" w:hAnsi="Simplified Arabic" w:cs="Simplified Arabic"/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A32325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معرفه وفهم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81815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مهارات ذهنية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0CF11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>مهارات تقنية وفنية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E4BF87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/>
                <w:b/>
                <w:bCs/>
                <w:rtl/>
              </w:rPr>
              <w:t xml:space="preserve">مهارات عامة </w:t>
            </w:r>
          </w:p>
        </w:tc>
      </w:tr>
      <w:tr w:rsidR="008A04BD" w14:paraId="443FC500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820B0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ACACA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"/>
                <w:szCs w:val="2"/>
                <w:rtl/>
              </w:rPr>
            </w:pPr>
          </w:p>
          <w:p w14:paraId="104292D5" w14:textId="77777777" w:rsidR="008A04BD" w:rsidRDefault="008A04BD">
            <w:pPr>
              <w:tabs>
                <w:tab w:val="left" w:pos="509"/>
              </w:tabs>
              <w:ind w:left="223" w:hanging="18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التعامل مع الادوية والمحاليل الوريدية 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BAFC" w14:textId="77777777" w:rsidR="008A04BD" w:rsidRDefault="008A04BD">
            <w:pP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BEE" w14:textId="77777777" w:rsidR="008A04BD" w:rsidRDefault="008A04BD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يعدد طرق إعطاء العلاج للمرضى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E95D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rtl/>
              </w:rPr>
              <w:t>يحسب الجرعات بدقة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7105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rtl/>
              </w:rPr>
              <w:t>ينجز تنفيذ العلاج بدقة وبشكل آمن.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BDAA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زيادة الثقة بالنفس و تحمل المخاطر</w:t>
            </w:r>
          </w:p>
        </w:tc>
      </w:tr>
      <w:tr w:rsidR="008A04BD" w14:paraId="1B1168F1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6B36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EB21" w14:textId="77777777" w:rsidR="008A04BD" w:rsidRDefault="008A04BD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جدولة احتياجات المرضى البالغين غير القادرين ومساعدتهم على الحركة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3C22" w14:textId="77777777" w:rsidR="008A04BD" w:rsidRDefault="008A04BD">
            <w:pPr>
              <w:tabs>
                <w:tab w:val="left" w:pos="4"/>
              </w:tabs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DAD1" w14:textId="77777777" w:rsidR="008A04BD" w:rsidRDefault="008A04BD">
            <w:pPr>
              <w:tabs>
                <w:tab w:val="left" w:pos="4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وصف ستة أوضاع جسدية شائعة الاستخدام للمرضى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3E25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مناقشة ثلاثة مبادئ لميكانيكا الجسم الصحيحة على الأقل...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F073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يستخدم الوسائل المعينة على المشي.</w:t>
            </w:r>
          </w:p>
          <w:p w14:paraId="5E7A51E7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يستخدم ميكانيكية الجسم بشكل سليم</w:t>
            </w:r>
            <w:r>
              <w:rPr>
                <w:rFonts w:ascii="Simplified Arabic" w:hAnsi="Simplified Arabic" w:cs="Simplified Arabic"/>
                <w:rtl/>
              </w:rPr>
              <w:t>.</w:t>
            </w:r>
          </w:p>
          <w:p w14:paraId="15A4FADD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يقلب المرضى غير القادرين على الحركة.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B1FF" w14:textId="77777777" w:rsidR="008A04BD" w:rsidRDefault="008A04B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/>
                <w:rtl/>
              </w:rPr>
              <w:t>القدرة على ترتيب الاولويات</w:t>
            </w:r>
          </w:p>
        </w:tc>
      </w:tr>
      <w:tr w:rsidR="008A04BD" w14:paraId="76688C75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AF36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4CEF" w14:textId="77777777" w:rsidR="008A04BD" w:rsidRDefault="008A04BD">
            <w:pPr>
              <w:tabs>
                <w:tab w:val="left" w:pos="223"/>
              </w:tabs>
              <w:ind w:left="133" w:hanging="133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عمل تخطيط للقلب والقرة على اكتشاف أي تغير يستدعى المشورة من الطبيب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4E02" w14:textId="77777777" w:rsidR="008A04BD" w:rsidRDefault="008A04BD">
            <w:pPr>
              <w:tabs>
                <w:tab w:val="left" w:pos="4"/>
              </w:tabs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6CD6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يتعرف على التغيرات التي تستدعى المشورة من الطبيب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F381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/>
                <w:rtl/>
              </w:rPr>
              <w:t>يتنبأ بمدى خطورة الحالة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8AAF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ينفذ اجراء تخطيط كهربية القلب بالتعامل مع الجهاز لعمل التخطيط بصورة صحية 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27EE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/>
                <w:rtl/>
              </w:rPr>
              <w:t>التعامل مع الاجهزة الالكترونية</w:t>
            </w:r>
          </w:p>
        </w:tc>
      </w:tr>
      <w:tr w:rsidR="008A04BD" w14:paraId="7E0CCB3C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14AC8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B240" w14:textId="77777777" w:rsidR="008A04BD" w:rsidRDefault="008A04BD">
            <w:pPr>
              <w:tabs>
                <w:tab w:val="left" w:pos="223"/>
              </w:tabs>
              <w:ind w:left="133" w:hanging="133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العناية بالجروح و إدخال الأنابيب في جوف المريض (الجهاز الهضمي) 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01B1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lastRenderedPageBreak/>
              <w:t>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9EDF" w14:textId="77777777" w:rsidR="008A04BD" w:rsidRDefault="008A04BD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يحيد خمس علامات وأعراض مرتبطة كلاسيكيًا بالاستجابة الالتهابية</w:t>
            </w:r>
          </w:p>
          <w:p w14:paraId="11E59400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يذكر ثلاثة أغراض على الأقل لاستخدام الغيار.</w:t>
            </w:r>
          </w:p>
          <w:p w14:paraId="2F6B8650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-يحدد ستة أغراض لإدخال الأنبوب في المعدة.</w:t>
            </w:r>
          </w:p>
          <w:p w14:paraId="4B0C7B63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-</w:t>
            </w:r>
          </w:p>
          <w:p w14:paraId="38E65404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E921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يخطط لمنع قرحة الفراش.</w:t>
            </w:r>
          </w:p>
          <w:p w14:paraId="50C9825C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10"/>
                <w:szCs w:val="10"/>
                <w:rtl/>
              </w:rPr>
            </w:pPr>
          </w:p>
          <w:p w14:paraId="5D9AE880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يستنتج الهدف من إدخال الأنبوب للمعدة.</w:t>
            </w:r>
          </w:p>
          <w:p w14:paraId="1AD6519E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-</w:t>
            </w:r>
          </w:p>
          <w:p w14:paraId="2B05C915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E454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يطبق عمل الغيار المناسب على الجروح.</w:t>
            </w:r>
          </w:p>
          <w:p w14:paraId="4EE718BF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يقلب المريض بشكل آمن كل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ساعة</w:t>
            </w:r>
          </w:p>
          <w:p w14:paraId="12AD3400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-يدخل أنبوب لتغذية المريض من الأنف أو الفم إلى المعدة بأمان.</w:t>
            </w:r>
          </w:p>
          <w:p w14:paraId="19B0AAF6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18"/>
                <w:szCs w:val="18"/>
                <w:rtl/>
              </w:rPr>
            </w:pPr>
          </w:p>
          <w:p w14:paraId="299B535E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-</w:t>
            </w:r>
          </w:p>
          <w:p w14:paraId="46DA193C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F5B4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زيادة الثقة بالنفس و تحمل المخاطر</w:t>
            </w:r>
          </w:p>
        </w:tc>
      </w:tr>
      <w:tr w:rsidR="008A04BD" w14:paraId="55A38D0D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BCA0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1B52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التعامل مع القسطرة البولية او اعطاء حقنة شرجية ان سنحت الفرصة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E06B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5B96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يصف الخصائص الفيزيائية للبول والعوامل التي تؤثر على التبول.</w:t>
            </w:r>
          </w:p>
          <w:p w14:paraId="464266ED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-يحدد خمسة من العوامل التي تؤثر على التبول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7F57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يشرح الغرض من تقييم ما تبقى من سوائل داخل المعدة</w:t>
            </w:r>
          </w:p>
          <w:p w14:paraId="75E9265C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- يلخص سبب وأهمية رعاية القسطرة من قبل التمريض للمرضى الذين يستخدمون القسطرة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19E12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يتأكد من إدخال الأنبوب بشكل صحيح</w:t>
            </w:r>
          </w:p>
          <w:p w14:paraId="7DC9DBBF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-يدخل القسطرة البولية بشكل صحيح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2BF7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زيادة الثقة بالنفس و تحمل المخاطر</w:t>
            </w:r>
          </w:p>
        </w:tc>
      </w:tr>
      <w:tr w:rsidR="008A04BD" w14:paraId="392DF00B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72241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2574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تحضير المريض لإجراء العملية الجراحية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723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B4F2" w14:textId="77777777" w:rsidR="008A04BD" w:rsidRDefault="008A04BD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يحدد ثلاثة عناوين تعليمية تهم المريض قبل إجراء العملية الجراحية.</w:t>
            </w:r>
          </w:p>
          <w:p w14:paraId="1895697B" w14:textId="77777777" w:rsidR="008A04BD" w:rsidRDefault="008A04BD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يصف محور الرعاية التمريضية خلال فترة ما بعد العملية الجراحية مباشرة.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44B0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يقيم حالة المريض في قسم الجراحة قبل وبعد إجراء العمليات الجراحية </w:t>
            </w:r>
          </w:p>
          <w:p w14:paraId="06E3E5D7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14:paraId="6FF50AAC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يقيم حالة المريض والمضاعفات المتوقعة بعد إجراء العملية الجراحية.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50B6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ينجز خطة الرعاية قبل وبعد إجراء العملية الجراحية بشكل دقيق</w:t>
            </w:r>
          </w:p>
          <w:p w14:paraId="7BD02311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يتوقع نوع المضاعفات بعد إجراء العملية الجراحية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31EB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القدرة على تحديد التطورات الطارئة</w:t>
            </w:r>
          </w:p>
        </w:tc>
      </w:tr>
      <w:tr w:rsidR="008A04BD" w14:paraId="5D818CC3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B096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351E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اعطاء الادوية عن طريق الفم - أدوية موضعية، والدواء بالاستنشاق. 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BCCD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FCE1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يعدد طرق إعطاء العلاج للمرضى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400C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/>
                <w:rtl/>
              </w:rPr>
              <w:t>يحسب الجرعات بدقة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CCF3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ينجز تنفيذ العلاج بدقة وبشكل آمن.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4FC9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زيادة القدرة على الشرح والتفسير</w:t>
            </w:r>
          </w:p>
        </w:tc>
      </w:tr>
      <w:tr w:rsidR="008A04BD" w14:paraId="78C63D71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1FE43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3FFC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اعطاء أدوية الحقن (في الأدمة، تحت الجلد، في العضل) للمريض.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72C0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FF2C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يصف أماكن الحقن بشكل صحيح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2980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يحسب جرعة الدواء بدقة واعطائها للمريض بشكل آمن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10B5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>ينجز تنفيذ العلاج بدقة وبشكل آمن.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B750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زيادة الثقة بالنفس و تحمل المخاطر</w:t>
            </w:r>
          </w:p>
        </w:tc>
      </w:tr>
      <w:tr w:rsidR="008A04BD" w14:paraId="2D7E3041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1FE5" w14:textId="77777777" w:rsidR="008A04BD" w:rsidRDefault="008A04BD" w:rsidP="008A04BD">
            <w:pPr>
              <w:numPr>
                <w:ilvl w:val="0"/>
                <w:numId w:val="24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</w:rPr>
            </w:pP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7A2C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رعاية المرضى الميؤوس من شفائهم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A5A0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implified Arabic" w:eastAsia="Arial" w:hAnsi="Simplified Arabic" w:cs="Simplified Arabic"/>
                <w:color w:val="000000"/>
                <w:sz w:val="22"/>
                <w:szCs w:val="22"/>
                <w:rtl/>
              </w:rPr>
              <w:t>معرفة وفهم، مهارات ذهنية، مهارات تقنية،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t xml:space="preserve"> </w:t>
            </w:r>
            <w:r>
              <w:rPr>
                <w:rFonts w:ascii="Simplified Arabic" w:hAnsi="Simplified Arabic" w:cs="Simplified Arabic"/>
                <w:sz w:val="22"/>
                <w:szCs w:val="22"/>
                <w:rtl/>
              </w:rPr>
              <w:lastRenderedPageBreak/>
              <w:t>ومهارات عامة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DB71" w14:textId="77777777" w:rsidR="008A04BD" w:rsidRDefault="008A04BD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يصف الرعاية التمريضية الواجب تقديمها بعد الوفاة مباشرة.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62AD" w14:textId="27386891" w:rsidR="008A04BD" w:rsidRDefault="008A04BD" w:rsidP="00A406B7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يلخص اهمية التغلب على الحزن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84E2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يطبق الرعاية التمريضية الواجب تقديمها بعد الوفاة مباشرة.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7326" w14:textId="77777777" w:rsidR="008A04BD" w:rsidRDefault="008A04BD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زيادة القدرة على الشرح والتفسير بوضوح وإيجاز</w:t>
            </w:r>
            <w:r>
              <w:rPr>
                <w:rFonts w:ascii="Simplified Arabic" w:hAnsi="Simplified Arabic" w:cs="Simplified Arabic"/>
                <w:rtl/>
              </w:rPr>
              <w:t>.</w:t>
            </w:r>
          </w:p>
        </w:tc>
      </w:tr>
    </w:tbl>
    <w:p w14:paraId="5D0DFF57" w14:textId="77777777" w:rsidR="008A04BD" w:rsidRDefault="008A04BD" w:rsidP="008A04BD"/>
    <w:p w14:paraId="7D0994D4" w14:textId="77777777" w:rsidR="008A04BD" w:rsidRDefault="008A04BD" w:rsidP="008A04BD">
      <w:pPr>
        <w:rPr>
          <w:sz w:val="2"/>
          <w:szCs w:val="2"/>
          <w:rtl/>
        </w:rPr>
      </w:pPr>
    </w:p>
    <w:p w14:paraId="739F7C41" w14:textId="77777777" w:rsidR="008A04BD" w:rsidRDefault="008A04BD" w:rsidP="008A04BD">
      <w:pPr>
        <w:rPr>
          <w:sz w:val="2"/>
          <w:szCs w:val="2"/>
          <w:rtl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8A04BD" w14:paraId="599812D5" w14:textId="77777777" w:rsidTr="008A04BD">
        <w:tc>
          <w:tcPr>
            <w:tcW w:w="1575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86EB164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8A04BD" w14:paraId="3C19AA67" w14:textId="77777777" w:rsidTr="008A04BD"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  <w:hideMark/>
          </w:tcPr>
          <w:p w14:paraId="3A17567D" w14:textId="77777777" w:rsidR="008A04BD" w:rsidRDefault="008A04BD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C5DBC79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314373D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997EB5C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42D1E36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1ECC5C6" w14:textId="77777777" w:rsidR="008A04BD" w:rsidRDefault="008A04B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1-0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36C13B3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543C7A8A" w14:textId="77777777" w:rsidR="008A04BD" w:rsidRDefault="008A04B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1-0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35E909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4239BD22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1-0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8A04BD" w14:paraId="778DC67D" w14:textId="77777777" w:rsidTr="008A04BD"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AFE38" w14:textId="77777777" w:rsidR="008A04BD" w:rsidRDefault="008A04BD">
            <w:pPr>
              <w:bidi w:val="0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8B27" w14:textId="77777777" w:rsidR="008A04BD" w:rsidRDefault="008A04BD">
            <w:pPr>
              <w:bidi w:val="0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224B8" w14:textId="77777777" w:rsidR="008A04BD" w:rsidRDefault="008A04BD">
            <w:pPr>
              <w:bidi w:val="0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7809B" w14:textId="77777777" w:rsidR="008A04BD" w:rsidRDefault="008A04BD">
            <w:pPr>
              <w:bidi w:val="0"/>
              <w:rPr>
                <w:rFonts w:ascii="Blackadder ITC" w:hAnsi="Blackadder ITC"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46DAB61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E545F63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5DC26D1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9C9EF34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2EA581D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343092F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مناقشات/</w:t>
            </w:r>
          </w:p>
          <w:p w14:paraId="0DC40FD7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5A074B0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7A945A6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3E1D69B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9F2E853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6C7A733" w14:textId="77777777" w:rsidR="008A04BD" w:rsidRDefault="008A04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4660A58" w14:textId="77777777" w:rsidR="008A04BD" w:rsidRDefault="008A04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9A7C25C" w14:textId="77777777" w:rsidR="008A04BD" w:rsidRDefault="008A04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3D82EF1" w14:textId="77777777" w:rsidR="008A04BD" w:rsidRDefault="008A04BD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</w:rPr>
            </w:pPr>
            <w: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8A04BD" w14:paraId="604EF3FD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9BAE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15D6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925A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16/9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57D8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C87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821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CEC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A6B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9EB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B3B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049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F20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286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A4C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559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450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4E4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A64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</w:tr>
      <w:tr w:rsidR="008A04BD" w14:paraId="24B71219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0BB9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97BE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1E33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23/9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83FC" w14:textId="77777777" w:rsidR="008A04BD" w:rsidRDefault="008A04BD">
            <w:pPr>
              <w:bidi w:val="0"/>
              <w:rPr>
                <w:rFonts w:cstheme="majorBidi"/>
                <w:w w:val="90"/>
                <w:rtl/>
              </w:rPr>
            </w:pPr>
            <w:r>
              <w:rPr>
                <w:rFonts w:cstheme="majorBidi"/>
                <w:w w:val="90"/>
              </w:rPr>
              <w:t>Putting on Sterile Gloves and Removing Soiled Gloves Preparing a Sterile Field Using a Commercially Prepared Sterile Kit/Tray</w:t>
            </w:r>
          </w:p>
          <w:p w14:paraId="3D3E453F" w14:textId="77777777" w:rsidR="008A04BD" w:rsidRDefault="008A04BD">
            <w:pPr>
              <w:bidi w:val="0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cstheme="majorBidi"/>
                <w:w w:val="90"/>
              </w:rPr>
              <w:t xml:space="preserve"> Adding Sterile Items to a Sterile Field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4E8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D70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172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E328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F69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78A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0DB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735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764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DD0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421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DD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1F1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865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</w:tr>
      <w:tr w:rsidR="008A04BD" w14:paraId="3727A262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1609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1FA6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0EFB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30/9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6756" w14:textId="77777777" w:rsidR="008A04BD" w:rsidRDefault="008A04BD">
            <w:pPr>
              <w:bidi w:val="0"/>
              <w:rPr>
                <w:rFonts w:cstheme="majorBidi"/>
                <w:w w:val="90"/>
                <w:rtl/>
              </w:rPr>
            </w:pPr>
            <w:r>
              <w:rPr>
                <w:rFonts w:cstheme="majorBidi"/>
                <w:w w:val="90"/>
              </w:rPr>
              <w:t>Cleaning a Wound and Applying a Dry, Sterile Dressing</w:t>
            </w:r>
          </w:p>
          <w:p w14:paraId="508B11E7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Applying a Saline-Moistened Dressing</w:t>
            </w:r>
          </w:p>
          <w:p w14:paraId="023AA596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Collecting a Wound Culture</w:t>
            </w:r>
          </w:p>
          <w:p w14:paraId="1EEF16BA" w14:textId="77777777" w:rsidR="008A04BD" w:rsidRDefault="008A04BD">
            <w:pPr>
              <w:bidi w:val="0"/>
            </w:pPr>
            <w:r>
              <w:rPr>
                <w:rFonts w:cstheme="majorBidi"/>
                <w:w w:val="90"/>
              </w:rPr>
              <w:t>Caring for a Penrose Drain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AFFE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78CA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987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D103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2F23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522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5DA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D8A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7A5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0A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F60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567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F61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477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</w:tr>
      <w:tr w:rsidR="008A04BD" w14:paraId="4712F08E" w14:textId="77777777" w:rsidTr="008A04BD">
        <w:trPr>
          <w:trHeight w:val="249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D50A3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382E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3B0B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7/10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0D1E9" w14:textId="77777777" w:rsidR="008A04BD" w:rsidRDefault="008A04BD">
            <w:pPr>
              <w:bidi w:val="0"/>
              <w:rPr>
                <w:rFonts w:cstheme="majorBidi"/>
                <w:w w:val="90"/>
                <w:rtl/>
              </w:rPr>
            </w:pPr>
            <w:r>
              <w:rPr>
                <w:rFonts w:cstheme="majorBidi"/>
                <w:w w:val="90"/>
              </w:rPr>
              <w:t>Inserting a Nasogastric (NG) Tube</w:t>
            </w:r>
          </w:p>
          <w:p w14:paraId="1BB1CB56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Removing a Nasogastric Tube</w:t>
            </w:r>
          </w:p>
          <w:p w14:paraId="0ED2671B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 xml:space="preserve">Obtaining a Capillary Blood </w:t>
            </w:r>
            <w:r>
              <w:rPr>
                <w:rFonts w:cstheme="majorBidi"/>
                <w:w w:val="90"/>
              </w:rPr>
              <w:lastRenderedPageBreak/>
              <w:t>Sample for Glucose Testing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2783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lastRenderedPageBreak/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A8F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1573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7F8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12A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0B0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B3A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E2E3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BDD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C4B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108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CA2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780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D5C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</w:tr>
      <w:tr w:rsidR="008A04BD" w14:paraId="11081408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E34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F9D4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2B28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15/10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8203" w14:textId="77777777" w:rsidR="008A04BD" w:rsidRDefault="008A04BD">
            <w:pPr>
              <w:bidi w:val="0"/>
              <w:rPr>
                <w:rFonts w:cstheme="majorBidi"/>
                <w:w w:val="90"/>
                <w:rtl/>
              </w:rPr>
            </w:pPr>
            <w:r>
              <w:rPr>
                <w:rFonts w:cstheme="majorBidi"/>
                <w:w w:val="90"/>
              </w:rPr>
              <w:t>Administering Medications via a Gastric Tube (NG) or (PEG</w:t>
            </w:r>
            <w:r>
              <w:rPr>
                <w:rFonts w:cstheme="majorBidi" w:hint="cs"/>
                <w:w w:val="90"/>
                <w:rtl/>
              </w:rPr>
              <w:t>)</w:t>
            </w:r>
          </w:p>
          <w:p w14:paraId="568876D1" w14:textId="77777777" w:rsidR="008A04BD" w:rsidRDefault="008A04BD">
            <w:pPr>
              <w:jc w:val="right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Administering Feeding via a Gastric Tube (NG) or (PEG)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25F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454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72A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58A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767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2344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767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71A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AC8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360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B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CF5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1EE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B67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</w:tr>
      <w:tr w:rsidR="008A04BD" w14:paraId="4498CE23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22BC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9077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FCF8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22/10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AAD6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Collecting a Urine Specimen (Clean Catch, Midstream) for Urinalysis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3871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814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3C1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1FF4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B8CA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BE0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73C6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5332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430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021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36C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7E3D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62C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3953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</w:tr>
      <w:tr w:rsidR="008A04BD" w14:paraId="34842B92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FC44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9798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625B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29/10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0297A" w14:textId="77777777" w:rsidR="008A04BD" w:rsidRDefault="008A04BD">
            <w:pPr>
              <w:bidi w:val="0"/>
              <w:rPr>
                <w:rFonts w:cstheme="majorBidi"/>
                <w:w w:val="90"/>
                <w:rtl/>
              </w:rPr>
            </w:pPr>
            <w:r>
              <w:rPr>
                <w:rFonts w:cstheme="majorBidi"/>
                <w:w w:val="90"/>
              </w:rPr>
              <w:t xml:space="preserve">Catheterizing the </w:t>
            </w:r>
            <w:proofErr w:type="spellStart"/>
            <w:r>
              <w:rPr>
                <w:rFonts w:cstheme="majorBidi"/>
                <w:w w:val="90"/>
              </w:rPr>
              <w:t>Femal</w:t>
            </w:r>
            <w:proofErr w:type="spellEnd"/>
            <w:r>
              <w:rPr>
                <w:rFonts w:cstheme="majorBidi"/>
                <w:w w:val="90"/>
              </w:rPr>
              <w:t>/male Urinary Bladder</w:t>
            </w:r>
          </w:p>
          <w:p w14:paraId="2474358B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Removing an Indwelling Catheter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D18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7B6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54E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679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790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AAD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A2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821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A17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28A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FFE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6F8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89F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FFEE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</w:tr>
      <w:tr w:rsidR="008A04BD" w14:paraId="23D5DCAC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885F46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BBD51A" w14:textId="77777777" w:rsidR="008A04BD" w:rsidRDefault="008A04BD">
            <w:pPr>
              <w:rPr>
                <w:rFonts w:ascii="Blackadder ITC" w:hAnsi="Blackadder ITC" w:cs="Simplified Arabic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EB03A9" w14:textId="77777777" w:rsidR="008A04BD" w:rsidRDefault="008A04BD">
            <w:pPr>
              <w:rPr>
                <w:rFonts w:ascii="Blackadder ITC" w:hAnsi="Blackadder ITC" w:cs="Simplified Arabic"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85397" w14:textId="77777777" w:rsidR="008A04BD" w:rsidRDefault="008A04BD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ABC8F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4937A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E88A3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0B083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47149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ED292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0067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1512D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1B05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57678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2A8E8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135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117D7E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082DE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</w:tr>
      <w:tr w:rsidR="008A04BD" w14:paraId="5CF87A1A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F7F96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73CF" w14:textId="77777777" w:rsidR="008A04BD" w:rsidRDefault="008A04BD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AFA1" w14:textId="77777777" w:rsidR="008A04BD" w:rsidRDefault="008A04BD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6/11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8EC1" w14:textId="77777777" w:rsidR="008A04BD" w:rsidRDefault="008A04BD">
            <w:pPr>
              <w:bidi w:val="0"/>
              <w:rPr>
                <w:rFonts w:cstheme="majorBidi"/>
                <w:w w:val="90"/>
                <w:rtl/>
              </w:rPr>
            </w:pPr>
            <w:r>
              <w:rPr>
                <w:rFonts w:cstheme="majorBidi"/>
                <w:w w:val="90"/>
              </w:rPr>
              <w:t>Administering Oral Medications</w:t>
            </w:r>
          </w:p>
          <w:p w14:paraId="2CFC3EBB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Administering a Subcutaneous Injection</w:t>
            </w:r>
          </w:p>
          <w:p w14:paraId="63FF63BF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Administering an Intramuscular Injection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921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784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72F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586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586D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947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439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034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55B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6F4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CA5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0D4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D2D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08E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</w:tr>
      <w:tr w:rsidR="008A04BD" w14:paraId="38B2A500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711388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072B4F" w14:textId="77777777" w:rsidR="008A04BD" w:rsidRDefault="008A04BD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156CEA" w14:textId="77777777" w:rsidR="008A04BD" w:rsidRDefault="008A04BD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13/11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00001D" w14:textId="77777777" w:rsidR="008A04BD" w:rsidRDefault="008A04BD">
            <w:pPr>
              <w:jc w:val="right"/>
              <w:rPr>
                <w:rFonts w:cstheme="majorBidi"/>
                <w:w w:val="90"/>
              </w:rPr>
            </w:pPr>
            <w:r>
              <w:rPr>
                <w:rFonts w:cstheme="majorBidi" w:hint="cs"/>
                <w:w w:val="90"/>
              </w:rPr>
              <w:t xml:space="preserve"> </w:t>
            </w:r>
            <w:r>
              <w:rPr>
                <w:rFonts w:cstheme="majorBidi"/>
                <w:w w:val="90"/>
              </w:rPr>
              <w:t xml:space="preserve">Providing Care of a Chest Drainage System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11075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547FC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B6A95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8AEE4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E39AC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B538E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54DEB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F1FD4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8EA05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A982F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113BE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3308E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E9111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412EF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</w:tr>
      <w:tr w:rsidR="008A04BD" w14:paraId="1B9982EB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0B57C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30A2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A7D8" w14:textId="77777777" w:rsidR="008A04BD" w:rsidRDefault="008A04B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20/11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8E003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 xml:space="preserve">Administering Intravenous Medications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A51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25B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9B3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A6F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E94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7B2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F39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DE7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4F1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B96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5B4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8804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E2A3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515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</w:tr>
      <w:tr w:rsidR="008A04BD" w14:paraId="4E1AB4D4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39D3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464C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81A4" w14:textId="77777777" w:rsidR="008A04BD" w:rsidRDefault="008A04B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27/11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349D" w14:textId="77777777" w:rsidR="008A04BD" w:rsidRDefault="008A04BD">
            <w:pPr>
              <w:bidi w:val="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ajorBidi" w:hint="cs"/>
                <w:w w:val="90"/>
              </w:rPr>
              <w:t xml:space="preserve"> </w:t>
            </w:r>
            <w:r>
              <w:rPr>
                <w:rFonts w:cstheme="majorBidi"/>
                <w:w w:val="90"/>
              </w:rPr>
              <w:t>Administering Medication via a Small-Volume Nebulizer Container and Administration Set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1422E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9BB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1CA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4CA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604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BCFB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DBC9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A28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3C49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934F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0A67E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F84E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59B9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7566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</w:tr>
      <w:tr w:rsidR="008A04BD" w14:paraId="6571B51C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7FCA2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C7F6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24F9" w14:textId="77777777" w:rsidR="008A04BD" w:rsidRDefault="008A04B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3/12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40FE" w14:textId="77777777" w:rsidR="008A04BD" w:rsidRDefault="008A04BD">
            <w:pPr>
              <w:bidi w:val="0"/>
              <w:rPr>
                <w:rFonts w:cstheme="majorBidi"/>
                <w:w w:val="90"/>
                <w:rtl/>
              </w:rPr>
            </w:pPr>
            <w:r>
              <w:rPr>
                <w:rFonts w:cstheme="majorBidi"/>
                <w:w w:val="90"/>
              </w:rPr>
              <w:t>Initiating a Peripheral Venous Access IV Infusion</w:t>
            </w:r>
          </w:p>
          <w:p w14:paraId="1F9836A1" w14:textId="77777777" w:rsidR="008A04BD" w:rsidRDefault="008A04BD">
            <w:pPr>
              <w:bidi w:val="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ajorBidi"/>
                <w:w w:val="90"/>
              </w:rPr>
              <w:t>Changing an IV Solution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4769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71A6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080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DA0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E33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10EE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6E73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DD0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FE7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3EE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9F9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B5CE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B780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765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</w:tr>
      <w:tr w:rsidR="008A04BD" w14:paraId="7A6C1A11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DDF84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BDD2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>
              <w:rPr>
                <w:rFonts w:hint="cs"/>
                <w:rtl/>
              </w:rPr>
              <w:t>الاثنين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E63A" w14:textId="77777777" w:rsidR="008A04BD" w:rsidRDefault="008A04B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 w:hint="cs"/>
                <w:sz w:val="22"/>
                <w:szCs w:val="22"/>
                <w:rtl/>
              </w:rPr>
              <w:t>10/12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F6BF" w14:textId="77777777" w:rsidR="008A04BD" w:rsidRDefault="008A04BD">
            <w:pPr>
              <w:bidi w:val="0"/>
              <w:rPr>
                <w:rFonts w:cstheme="majorBidi"/>
                <w:w w:val="90"/>
              </w:rPr>
            </w:pPr>
            <w:r>
              <w:rPr>
                <w:rFonts w:cstheme="majorBidi"/>
                <w:w w:val="90"/>
              </w:rPr>
              <w:t>Using Venipuncture to collect a venous Blood Sample for routine Testing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AF4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82A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E3B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C3A8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F37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6070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847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A035B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750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658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0F8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BB8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FB7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1B7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</w:tr>
      <w:tr w:rsidR="008A04BD" w14:paraId="3F4A2E73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FD08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E351" w14:textId="77777777" w:rsidR="008A04BD" w:rsidRDefault="008A04BD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51E0" w14:textId="77777777" w:rsidR="008A04BD" w:rsidRDefault="008A04B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1349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9C1B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</w:p>
        </w:tc>
      </w:tr>
      <w:tr w:rsidR="008A04BD" w14:paraId="20281ED6" w14:textId="77777777" w:rsidTr="008A04BD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D3DC" w14:textId="77777777" w:rsidR="008A04BD" w:rsidRDefault="008A04BD" w:rsidP="008A04BD">
            <w:pPr>
              <w:numPr>
                <w:ilvl w:val="0"/>
                <w:numId w:val="25"/>
              </w:num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6FD8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91E8" w14:textId="77777777" w:rsidR="008A04BD" w:rsidRDefault="008A04BD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1BFE" w14:textId="77777777" w:rsidR="008A04BD" w:rsidRDefault="008A04BD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A74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3DFC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BDBA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F0E9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4E08D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6D1F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0752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F8C1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E03C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3D6B1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FF45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D20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6BA7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CAAFA" w14:textId="77777777" w:rsidR="008A04BD" w:rsidRDefault="008A04BD">
            <w:pPr>
              <w:jc w:val="center"/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>3</w:t>
            </w:r>
          </w:p>
        </w:tc>
      </w:tr>
    </w:tbl>
    <w:p w14:paraId="3E33CA17" w14:textId="77777777" w:rsidR="008A04BD" w:rsidRDefault="008A04BD" w:rsidP="008A04BD">
      <w:pPr>
        <w:rPr>
          <w:sz w:val="8"/>
          <w:szCs w:val="8"/>
        </w:rPr>
      </w:pPr>
    </w:p>
    <w:p w14:paraId="63DC9FBB" w14:textId="77777777" w:rsidR="008A04BD" w:rsidRDefault="008A04BD" w:rsidP="008A04BD">
      <w:pPr>
        <w:rPr>
          <w:sz w:val="8"/>
          <w:szCs w:val="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23"/>
        <w:gridCol w:w="13291"/>
      </w:tblGrid>
      <w:tr w:rsidR="008A04BD" w14:paraId="01924562" w14:textId="77777777" w:rsidTr="008A04BD"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BECC" w14:textId="77777777" w:rsidR="008A04BD" w:rsidRDefault="008A04BD">
            <w:pPr>
              <w:rPr>
                <w:sz w:val="8"/>
                <w:szCs w:val="8"/>
              </w:rPr>
            </w:pPr>
            <w:r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673B" w14:textId="77777777" w:rsidR="008A04BD" w:rsidRDefault="008A04BD">
            <w:pPr>
              <w:bidi w:val="0"/>
              <w:rPr>
                <w:sz w:val="8"/>
                <w:szCs w:val="8"/>
                <w:rtl/>
              </w:rPr>
            </w:pPr>
            <w:r>
              <w:t>Lynn, P. (2018). Taylor's clinical nursing skills: a nursing process approach. Lippincott Williams &amp; Wilkins.</w:t>
            </w:r>
            <w:r>
              <w:rPr>
                <w:rFonts w:hint="cs"/>
                <w:rtl/>
              </w:rPr>
              <w:t>‏</w:t>
            </w:r>
          </w:p>
          <w:p w14:paraId="20413B72" w14:textId="77777777" w:rsidR="008A04BD" w:rsidRDefault="008A04BD">
            <w:pPr>
              <w:bidi w:val="0"/>
              <w:rPr>
                <w:sz w:val="8"/>
                <w:szCs w:val="8"/>
              </w:rPr>
            </w:pPr>
          </w:p>
        </w:tc>
      </w:tr>
      <w:tr w:rsidR="008A04BD" w14:paraId="367FE679" w14:textId="77777777" w:rsidTr="008A04BD">
        <w:trPr>
          <w:trHeight w:val="1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C6038" w14:textId="77777777" w:rsidR="008A04BD" w:rsidRDefault="008A04BD">
            <w:pPr>
              <w:bidi w:val="0"/>
              <w:rPr>
                <w:sz w:val="8"/>
                <w:szCs w:val="8"/>
              </w:rPr>
            </w:pPr>
          </w:p>
        </w:tc>
        <w:tc>
          <w:tcPr>
            <w:tcW w:w="1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3736" w14:textId="77777777" w:rsidR="008A04BD" w:rsidRDefault="008A04BD">
            <w:pPr>
              <w:bidi w:val="0"/>
              <w:rPr>
                <w:sz w:val="8"/>
                <w:szCs w:val="8"/>
                <w:rtl/>
              </w:rPr>
            </w:pPr>
            <w:r>
              <w:t xml:space="preserve">Brunner, L. S. (2009). Brunner and </w:t>
            </w:r>
            <w:proofErr w:type="spellStart"/>
            <w:r>
              <w:t>Suddarth's</w:t>
            </w:r>
            <w:proofErr w:type="spellEnd"/>
            <w:r>
              <w:t xml:space="preserve"> Handbook of Laboratory and Diagnostic Tests. Lippincott Williams &amp; Wilkins.</w:t>
            </w:r>
            <w:r>
              <w:rPr>
                <w:rFonts w:hint="cs"/>
                <w:rtl/>
              </w:rPr>
              <w:t>‏</w:t>
            </w:r>
          </w:p>
          <w:p w14:paraId="2C46E304" w14:textId="77777777" w:rsidR="008A04BD" w:rsidRDefault="008A04BD">
            <w:pPr>
              <w:bidi w:val="0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 w:rsidR="008A04BD" w14:paraId="4D546CB9" w14:textId="77777777" w:rsidTr="008A04BD"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7783" w14:textId="77777777" w:rsidR="008A04BD" w:rsidRDefault="008A04BD">
            <w:pPr>
              <w:rPr>
                <w:sz w:val="8"/>
                <w:szCs w:val="8"/>
              </w:rPr>
            </w:pPr>
            <w:r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C856" w14:textId="77777777" w:rsidR="008A04BD" w:rsidRDefault="008A04BD">
            <w:pPr>
              <w:bidi w:val="0"/>
              <w:rPr>
                <w:sz w:val="8"/>
                <w:szCs w:val="8"/>
              </w:rPr>
            </w:pPr>
            <w:proofErr w:type="spellStart"/>
            <w:r>
              <w:t>Smeltzer</w:t>
            </w:r>
            <w:proofErr w:type="spellEnd"/>
            <w:r>
              <w:t xml:space="preserve">, S., &amp; Bare, B., Hinkle, J., &amp; Cheever, K. (2012). Brunner and </w:t>
            </w:r>
            <w:proofErr w:type="spellStart"/>
            <w:r>
              <w:t>Suddarth's</w:t>
            </w:r>
            <w:proofErr w:type="spellEnd"/>
            <w:r>
              <w:t xml:space="preserve"> textbook of medical surgical nursing (12th Ed.). Philadelphia, PA.: Lippincott.</w:t>
            </w:r>
          </w:p>
        </w:tc>
      </w:tr>
      <w:tr w:rsidR="008A04BD" w14:paraId="648291B1" w14:textId="77777777" w:rsidTr="008A04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DB1C" w14:textId="77777777" w:rsidR="008A04BD" w:rsidRDefault="008A04BD">
            <w:pPr>
              <w:bidi w:val="0"/>
              <w:rPr>
                <w:sz w:val="8"/>
                <w:szCs w:val="8"/>
              </w:rPr>
            </w:pPr>
          </w:p>
        </w:tc>
        <w:tc>
          <w:tcPr>
            <w:tcW w:w="1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9C36" w14:textId="77777777" w:rsidR="008A04BD" w:rsidRDefault="008A04BD">
            <w:pPr>
              <w:bidi w:val="0"/>
              <w:rPr>
                <w:sz w:val="8"/>
                <w:szCs w:val="8"/>
              </w:rPr>
            </w:pPr>
            <w:proofErr w:type="spellStart"/>
            <w:r>
              <w:t>DeLaune</w:t>
            </w:r>
            <w:proofErr w:type="spellEnd"/>
            <w:r>
              <w:t xml:space="preserve">, S. C., Ladner, P. K., </w:t>
            </w:r>
            <w:proofErr w:type="spellStart"/>
            <w:r>
              <w:t>McTier</w:t>
            </w:r>
            <w:proofErr w:type="spellEnd"/>
            <w:r>
              <w:t xml:space="preserve">, L., </w:t>
            </w:r>
            <w:proofErr w:type="spellStart"/>
            <w:r>
              <w:t>Tollefson</w:t>
            </w:r>
            <w:proofErr w:type="spellEnd"/>
            <w:r>
              <w:t xml:space="preserve">, J., &amp; Lawrence, J. (2016). Fundamentals of Nursing: Australia &amp; NZ Edition-Revised. </w:t>
            </w:r>
            <w:proofErr w:type="spellStart"/>
            <w:r>
              <w:t>Cengage</w:t>
            </w:r>
            <w:proofErr w:type="spellEnd"/>
            <w:r>
              <w:t xml:space="preserve"> AU.</w:t>
            </w:r>
          </w:p>
        </w:tc>
      </w:tr>
    </w:tbl>
    <w:p w14:paraId="001C177C" w14:textId="77777777" w:rsidR="008A04BD" w:rsidRDefault="008A04BD" w:rsidP="008A04BD">
      <w:pPr>
        <w:rPr>
          <w:sz w:val="8"/>
          <w:szCs w:val="8"/>
          <w:rtl/>
        </w:rPr>
      </w:pPr>
    </w:p>
    <w:p w14:paraId="50BD9DE7" w14:textId="77777777" w:rsidR="008A04BD" w:rsidRDefault="008A04BD" w:rsidP="008A04BD">
      <w:pPr>
        <w:bidi w:val="0"/>
        <w:rPr>
          <w:sz w:val="8"/>
          <w:szCs w:val="8"/>
          <w:rtl/>
        </w:rPr>
      </w:pPr>
    </w:p>
    <w:p w14:paraId="155F870E" w14:textId="77777777" w:rsidR="008A04BD" w:rsidRDefault="008A04BD" w:rsidP="008A04BD">
      <w:pPr>
        <w:rPr>
          <w:sz w:val="8"/>
          <w:szCs w:val="8"/>
          <w:rtl/>
        </w:rPr>
      </w:pPr>
    </w:p>
    <w:p w14:paraId="0CCCE7AD" w14:textId="77777777" w:rsidR="008A04BD" w:rsidRDefault="008A04BD" w:rsidP="008A04BD">
      <w:pPr>
        <w:rPr>
          <w:sz w:val="8"/>
          <w:szCs w:val="8"/>
          <w:rtl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3334"/>
        <w:gridCol w:w="2977"/>
        <w:gridCol w:w="4242"/>
        <w:gridCol w:w="1954"/>
      </w:tblGrid>
      <w:tr w:rsidR="00AC3D32" w:rsidRPr="007117C2" w14:paraId="5F56321F" w14:textId="77777777" w:rsidTr="0046694C">
        <w:trPr>
          <w:trHeight w:val="641"/>
          <w:jc w:val="center"/>
        </w:trPr>
        <w:tc>
          <w:tcPr>
            <w:tcW w:w="2242" w:type="dxa"/>
            <w:vMerge w:val="restart"/>
            <w:vAlign w:val="center"/>
          </w:tcPr>
          <w:p w14:paraId="3EC31D7D" w14:textId="77777777" w:rsidR="00AC3D32" w:rsidRPr="007117C2" w:rsidRDefault="00AC3D32" w:rsidP="0046694C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3334" w:type="dxa"/>
            <w:vAlign w:val="center"/>
          </w:tcPr>
          <w:p w14:paraId="5E4F12B5" w14:textId="77777777" w:rsidR="00AC3D32" w:rsidRPr="007117C2" w:rsidRDefault="00AC3D32" w:rsidP="0046694C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rtl/>
              </w:rPr>
              <w:t>خطة الرعاية التمريضية</w:t>
            </w:r>
          </w:p>
        </w:tc>
        <w:tc>
          <w:tcPr>
            <w:tcW w:w="2977" w:type="dxa"/>
            <w:vAlign w:val="center"/>
          </w:tcPr>
          <w:p w14:paraId="1A8DA2D7" w14:textId="77777777" w:rsidR="00AC3D32" w:rsidRPr="007117C2" w:rsidRDefault="00AC3D32" w:rsidP="0046694C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rtl/>
              </w:rPr>
              <w:t>اختبار سريري</w:t>
            </w:r>
          </w:p>
        </w:tc>
        <w:tc>
          <w:tcPr>
            <w:tcW w:w="4242" w:type="dxa"/>
            <w:vAlign w:val="center"/>
          </w:tcPr>
          <w:p w14:paraId="46ACD9F6" w14:textId="77777777" w:rsidR="00AC3D32" w:rsidRPr="007117C2" w:rsidRDefault="00AC3D32" w:rsidP="0046694C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 </w:t>
            </w:r>
            <w:r>
              <w:rPr>
                <w:rFonts w:ascii="Blackadder ITC" w:hAnsi="Blackadder ITC" w:cs="Simplified Arabic" w:hint="cs"/>
                <w:b/>
                <w:bCs/>
                <w:rtl/>
              </w:rPr>
              <w:t>الكفاءة التمريضية</w:t>
            </w:r>
          </w:p>
        </w:tc>
        <w:tc>
          <w:tcPr>
            <w:tcW w:w="1954" w:type="dxa"/>
            <w:vAlign w:val="center"/>
          </w:tcPr>
          <w:p w14:paraId="7032939F" w14:textId="77777777" w:rsidR="00AC3D32" w:rsidRPr="007117C2" w:rsidRDefault="00AC3D32" w:rsidP="0046694C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AC3D32" w:rsidRPr="007F1469" w14:paraId="349047E6" w14:textId="77777777" w:rsidTr="0046694C">
        <w:trPr>
          <w:jc w:val="center"/>
        </w:trPr>
        <w:tc>
          <w:tcPr>
            <w:tcW w:w="2242" w:type="dxa"/>
            <w:vMerge/>
          </w:tcPr>
          <w:p w14:paraId="08CDB6BE" w14:textId="77777777" w:rsidR="00AC3D32" w:rsidRPr="007F1469" w:rsidRDefault="00AC3D32" w:rsidP="0046694C">
            <w:pPr>
              <w:jc w:val="center"/>
              <w:rPr>
                <w:rtl/>
              </w:rPr>
            </w:pPr>
          </w:p>
        </w:tc>
        <w:tc>
          <w:tcPr>
            <w:tcW w:w="3334" w:type="dxa"/>
          </w:tcPr>
          <w:p w14:paraId="56E84494" w14:textId="77777777" w:rsidR="00AC3D32" w:rsidRPr="007F1469" w:rsidRDefault="00AC3D32" w:rsidP="0046694C">
            <w:pPr>
              <w:jc w:val="center"/>
            </w:pPr>
            <w:r>
              <w:rPr>
                <w:rFonts w:hint="cs"/>
                <w:rtl/>
              </w:rPr>
              <w:t>20</w:t>
            </w:r>
            <w:r w:rsidRPr="007F1469">
              <w:rPr>
                <w:rtl/>
              </w:rPr>
              <w:t xml:space="preserve"> درجات</w:t>
            </w:r>
          </w:p>
        </w:tc>
        <w:tc>
          <w:tcPr>
            <w:tcW w:w="2977" w:type="dxa"/>
          </w:tcPr>
          <w:p w14:paraId="279BCC64" w14:textId="77777777" w:rsidR="00AC3D32" w:rsidRDefault="00AC3D32" w:rsidP="0046694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Pr="007F1469">
              <w:rPr>
                <w:rtl/>
              </w:rPr>
              <w:t>0 درجة</w:t>
            </w:r>
          </w:p>
          <w:p w14:paraId="1EFCDE04" w14:textId="77777777" w:rsidR="00AC3D32" w:rsidRPr="007F1469" w:rsidRDefault="00AC3D32" w:rsidP="0046694C">
            <w:pPr>
              <w:jc w:val="center"/>
              <w:rPr>
                <w:rtl/>
              </w:rPr>
            </w:pPr>
          </w:p>
        </w:tc>
        <w:tc>
          <w:tcPr>
            <w:tcW w:w="4242" w:type="dxa"/>
          </w:tcPr>
          <w:p w14:paraId="65DDF014" w14:textId="77777777" w:rsidR="00AC3D32" w:rsidRPr="007F1469" w:rsidRDefault="00AC3D32" w:rsidP="0046694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50 </w:t>
            </w:r>
            <w:r w:rsidRPr="007F1469">
              <w:rPr>
                <w:rtl/>
              </w:rPr>
              <w:t>درجة</w:t>
            </w:r>
          </w:p>
        </w:tc>
        <w:tc>
          <w:tcPr>
            <w:tcW w:w="1954" w:type="dxa"/>
          </w:tcPr>
          <w:p w14:paraId="0E502B0D" w14:textId="77777777" w:rsidR="00AC3D32" w:rsidRPr="007F1469" w:rsidRDefault="00AC3D32" w:rsidP="0046694C">
            <w:pPr>
              <w:jc w:val="center"/>
              <w:rPr>
                <w:rtl/>
              </w:rPr>
            </w:pPr>
            <w:r w:rsidRPr="007F1469">
              <w:rPr>
                <w:rtl/>
              </w:rPr>
              <w:t>100 درجة</w:t>
            </w:r>
          </w:p>
        </w:tc>
      </w:tr>
    </w:tbl>
    <w:p w14:paraId="2BE0852E" w14:textId="77777777" w:rsidR="008A04BD" w:rsidRDefault="008A04BD" w:rsidP="008A04BD">
      <w:pPr>
        <w:rPr>
          <w:sz w:val="8"/>
          <w:szCs w:val="8"/>
          <w:rtl/>
        </w:rPr>
      </w:pPr>
    </w:p>
    <w:p w14:paraId="5F620B6D" w14:textId="77777777" w:rsidR="008A04BD" w:rsidRDefault="008A04BD" w:rsidP="008A04BD">
      <w:pPr>
        <w:rPr>
          <w:sz w:val="8"/>
          <w:szCs w:val="8"/>
          <w:rtl/>
        </w:rPr>
      </w:pPr>
    </w:p>
    <w:p w14:paraId="4F5D4D02" w14:textId="77777777" w:rsidR="008A04BD" w:rsidRDefault="008A04BD" w:rsidP="008A04BD">
      <w:pPr>
        <w:rPr>
          <w:sz w:val="2"/>
          <w:szCs w:val="2"/>
        </w:rPr>
      </w:pPr>
    </w:p>
    <w:p w14:paraId="49601B98" w14:textId="77777777" w:rsidR="008A04BD" w:rsidRDefault="008A04BD" w:rsidP="008A04BD">
      <w:pPr>
        <w:rPr>
          <w:rFonts w:hint="cs"/>
          <w:sz w:val="10"/>
          <w:szCs w:val="10"/>
        </w:rPr>
      </w:pPr>
    </w:p>
    <w:p w14:paraId="315307F8" w14:textId="77777777" w:rsidR="008A04BD" w:rsidRDefault="008A04BD" w:rsidP="008A04BD">
      <w:pPr>
        <w:shd w:val="clear" w:color="auto" w:fill="FFFFFF"/>
        <w:jc w:val="center"/>
        <w:rPr>
          <w:b/>
          <w:bCs/>
        </w:rPr>
      </w:pPr>
      <w:bookmarkStart w:id="0" w:name="_GoBack"/>
      <w:bookmarkEnd w:id="0"/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8A04BD" w14:paraId="5187CBB4" w14:textId="77777777" w:rsidTr="008A04B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8D48" w14:textId="77777777" w:rsidR="008A04BD" w:rsidRDefault="008A04BD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المسئول</w:t>
            </w:r>
          </w:p>
          <w:p w14:paraId="27E9FB58" w14:textId="77777777" w:rsidR="008A04BD" w:rsidRDefault="008A04BD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C1FEE" w14:textId="77777777" w:rsidR="008A04BD" w:rsidRDefault="008A0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1D9CF" w14:textId="77777777" w:rsidR="008A04BD" w:rsidRDefault="008A0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DA6B4" w14:textId="77777777" w:rsidR="008A04BD" w:rsidRDefault="008A0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10C53" w14:textId="77777777" w:rsidR="008A04BD" w:rsidRDefault="008A0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2AA31" w14:textId="77777777" w:rsidR="008A04BD" w:rsidRDefault="008A0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8A04BD" w14:paraId="4CA3BDD8" w14:textId="77777777" w:rsidTr="008A04B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E912E" w14:textId="77777777" w:rsidR="008A04BD" w:rsidRDefault="008A0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74EB" w14:textId="480C0D7F" w:rsidR="008A04BD" w:rsidRDefault="006A470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د. خالد </w:t>
            </w:r>
            <w:proofErr w:type="spellStart"/>
            <w:r>
              <w:rPr>
                <w:rFonts w:hint="cs"/>
                <w:b/>
                <w:bCs/>
                <w:rtl/>
              </w:rPr>
              <w:t>خضورة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21BB" w14:textId="77777777" w:rsidR="008A04BD" w:rsidRDefault="008A0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د. خالد </w:t>
            </w:r>
            <w:proofErr w:type="spellStart"/>
            <w:r>
              <w:rPr>
                <w:rFonts w:hint="cs"/>
                <w:b/>
                <w:bCs/>
                <w:rtl/>
              </w:rPr>
              <w:t>خضورة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CBEA" w14:textId="77777777" w:rsidR="008A04BD" w:rsidRDefault="008A04B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A6B3" w14:textId="77777777" w:rsidR="008A04BD" w:rsidRDefault="008A04BD">
            <w:pPr>
              <w:jc w:val="center"/>
              <w:rPr>
                <w:b/>
                <w:bCs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00F0" w14:textId="77777777" w:rsidR="008A04BD" w:rsidRDefault="008A04BD">
            <w:pPr>
              <w:jc w:val="center"/>
              <w:rPr>
                <w:b/>
                <w:bCs/>
              </w:rPr>
            </w:pPr>
          </w:p>
        </w:tc>
      </w:tr>
      <w:tr w:rsidR="008A04BD" w14:paraId="51F81363" w14:textId="77777777" w:rsidTr="008A04B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6EC53" w14:textId="77777777" w:rsidR="008A04BD" w:rsidRDefault="008A04BD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التوقيع</w:t>
            </w:r>
          </w:p>
          <w:p w14:paraId="4494F25C" w14:textId="77777777" w:rsidR="008A04BD" w:rsidRDefault="008A04BD">
            <w:pPr>
              <w:jc w:val="center"/>
              <w:rPr>
                <w:b/>
                <w:bCs/>
                <w:rtl/>
              </w:rPr>
            </w:pPr>
          </w:p>
          <w:p w14:paraId="212294D5" w14:textId="77777777" w:rsidR="008A04BD" w:rsidRDefault="008A04BD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67F3" w14:textId="77777777" w:rsidR="008A04BD" w:rsidRDefault="008A04BD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B470" w14:textId="77777777" w:rsidR="008A04BD" w:rsidRDefault="008A04BD">
            <w:pPr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FA63" w14:textId="77777777" w:rsidR="008A04BD" w:rsidRDefault="008A04BD">
            <w:pPr>
              <w:jc w:val="center"/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8FAA" w14:textId="77777777" w:rsidR="008A04BD" w:rsidRDefault="008A04BD">
            <w:pPr>
              <w:jc w:val="center"/>
              <w:rPr>
                <w:b/>
                <w:bCs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85596" w14:textId="77777777" w:rsidR="008A04BD" w:rsidRDefault="008A04BD">
            <w:pPr>
              <w:jc w:val="center"/>
              <w:rPr>
                <w:b/>
                <w:bCs/>
              </w:rPr>
            </w:pPr>
          </w:p>
        </w:tc>
      </w:tr>
    </w:tbl>
    <w:p w14:paraId="350CAA23" w14:textId="77777777" w:rsidR="008A04BD" w:rsidRDefault="008A04BD" w:rsidP="008A04BD">
      <w:pPr>
        <w:shd w:val="clear" w:color="auto" w:fill="FFFFFF"/>
        <w:rPr>
          <w:b/>
          <w:bCs/>
          <w:u w:val="single"/>
          <w:rtl/>
        </w:rPr>
      </w:pPr>
    </w:p>
    <w:p w14:paraId="41E7D89B" w14:textId="77777777" w:rsidR="008A04BD" w:rsidRDefault="008A04BD" w:rsidP="008A04BD">
      <w:pPr>
        <w:shd w:val="clear" w:color="auto" w:fill="FFFFFF"/>
        <w:rPr>
          <w:b/>
          <w:bCs/>
          <w:u w:val="single"/>
        </w:rPr>
      </w:pPr>
    </w:p>
    <w:p w14:paraId="766D8E9E" w14:textId="77777777" w:rsidR="008A04BD" w:rsidRDefault="008A04BD" w:rsidP="008A04BD">
      <w:pPr>
        <w:shd w:val="clear" w:color="auto" w:fill="FFFFFF"/>
        <w:rPr>
          <w:b/>
          <w:bCs/>
          <w:u w:val="single"/>
        </w:rPr>
      </w:pPr>
    </w:p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12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12C6C" w14:textId="77777777" w:rsidR="002C0757" w:rsidRDefault="002C0757" w:rsidP="002B17B3">
      <w:r>
        <w:separator/>
      </w:r>
    </w:p>
  </w:endnote>
  <w:endnote w:type="continuationSeparator" w:id="0">
    <w:p w14:paraId="581FF9E8" w14:textId="77777777" w:rsidR="002C0757" w:rsidRDefault="002C0757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7306A" w14:textId="77777777" w:rsidR="00A77DB4" w:rsidRDefault="00A77DB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C3D32">
      <w:rPr>
        <w:noProof/>
        <w:rtl/>
      </w:rPr>
      <w:t>5</w:t>
    </w:r>
    <w:r>
      <w:rPr>
        <w:noProof/>
      </w:rPr>
      <w:fldChar w:fldCharType="end"/>
    </w:r>
  </w:p>
  <w:p w14:paraId="4C9921B5" w14:textId="77777777" w:rsidR="00A77DB4" w:rsidRDefault="00A77D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20B27" w14:textId="77777777" w:rsidR="002C0757" w:rsidRDefault="002C0757" w:rsidP="002B17B3">
      <w:r>
        <w:separator/>
      </w:r>
    </w:p>
  </w:footnote>
  <w:footnote w:type="continuationSeparator" w:id="0">
    <w:p w14:paraId="4B0739AE" w14:textId="77777777" w:rsidR="002C0757" w:rsidRDefault="002C0757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C3"/>
    <w:rsid w:val="00004A42"/>
    <w:rsid w:val="00006A89"/>
    <w:rsid w:val="00064F42"/>
    <w:rsid w:val="000661DC"/>
    <w:rsid w:val="000755DE"/>
    <w:rsid w:val="0008786F"/>
    <w:rsid w:val="00095699"/>
    <w:rsid w:val="000A51EF"/>
    <w:rsid w:val="000B7F89"/>
    <w:rsid w:val="000C6002"/>
    <w:rsid w:val="000D2708"/>
    <w:rsid w:val="000D3E91"/>
    <w:rsid w:val="000F3D78"/>
    <w:rsid w:val="00104319"/>
    <w:rsid w:val="001130BB"/>
    <w:rsid w:val="00125779"/>
    <w:rsid w:val="00184603"/>
    <w:rsid w:val="00191804"/>
    <w:rsid w:val="001A269C"/>
    <w:rsid w:val="001B135A"/>
    <w:rsid w:val="001B1F7A"/>
    <w:rsid w:val="001C136D"/>
    <w:rsid w:val="001F11DF"/>
    <w:rsid w:val="001F1B80"/>
    <w:rsid w:val="001F2CE1"/>
    <w:rsid w:val="001F79A4"/>
    <w:rsid w:val="00201B2C"/>
    <w:rsid w:val="00203949"/>
    <w:rsid w:val="002055B5"/>
    <w:rsid w:val="00210B5C"/>
    <w:rsid w:val="00221806"/>
    <w:rsid w:val="0022609F"/>
    <w:rsid w:val="00226232"/>
    <w:rsid w:val="0022780A"/>
    <w:rsid w:val="00254ED5"/>
    <w:rsid w:val="0027148A"/>
    <w:rsid w:val="00275549"/>
    <w:rsid w:val="00285565"/>
    <w:rsid w:val="0028590C"/>
    <w:rsid w:val="002938BC"/>
    <w:rsid w:val="0029564B"/>
    <w:rsid w:val="002A1502"/>
    <w:rsid w:val="002A47C3"/>
    <w:rsid w:val="002B17B3"/>
    <w:rsid w:val="002B5B64"/>
    <w:rsid w:val="002C0757"/>
    <w:rsid w:val="002C3242"/>
    <w:rsid w:val="002E7966"/>
    <w:rsid w:val="003047D1"/>
    <w:rsid w:val="00334DA1"/>
    <w:rsid w:val="00336374"/>
    <w:rsid w:val="0034672B"/>
    <w:rsid w:val="0035080A"/>
    <w:rsid w:val="00353774"/>
    <w:rsid w:val="00385E68"/>
    <w:rsid w:val="00395825"/>
    <w:rsid w:val="003A20D4"/>
    <w:rsid w:val="003A5361"/>
    <w:rsid w:val="003A53E6"/>
    <w:rsid w:val="003A574F"/>
    <w:rsid w:val="003B53A5"/>
    <w:rsid w:val="003B5B06"/>
    <w:rsid w:val="003B7807"/>
    <w:rsid w:val="003D43C2"/>
    <w:rsid w:val="003D79E2"/>
    <w:rsid w:val="003F4010"/>
    <w:rsid w:val="00414288"/>
    <w:rsid w:val="00424B13"/>
    <w:rsid w:val="004638C0"/>
    <w:rsid w:val="00476EC0"/>
    <w:rsid w:val="00484997"/>
    <w:rsid w:val="004B674E"/>
    <w:rsid w:val="004C67AD"/>
    <w:rsid w:val="004E60F6"/>
    <w:rsid w:val="00503146"/>
    <w:rsid w:val="005073A6"/>
    <w:rsid w:val="005125B0"/>
    <w:rsid w:val="0052491A"/>
    <w:rsid w:val="005574A2"/>
    <w:rsid w:val="00575FF1"/>
    <w:rsid w:val="005B622E"/>
    <w:rsid w:val="005C0605"/>
    <w:rsid w:val="00625272"/>
    <w:rsid w:val="00631E24"/>
    <w:rsid w:val="00645BC1"/>
    <w:rsid w:val="006779D7"/>
    <w:rsid w:val="00685242"/>
    <w:rsid w:val="006A4700"/>
    <w:rsid w:val="006B3423"/>
    <w:rsid w:val="006B4FC0"/>
    <w:rsid w:val="006F08E7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B5251"/>
    <w:rsid w:val="007C3E6C"/>
    <w:rsid w:val="007C7D3A"/>
    <w:rsid w:val="007D3070"/>
    <w:rsid w:val="007E6445"/>
    <w:rsid w:val="00813D4B"/>
    <w:rsid w:val="008244D7"/>
    <w:rsid w:val="0082778A"/>
    <w:rsid w:val="008306BE"/>
    <w:rsid w:val="0083455C"/>
    <w:rsid w:val="00893988"/>
    <w:rsid w:val="008A04BD"/>
    <w:rsid w:val="008A7E86"/>
    <w:rsid w:val="00900DCD"/>
    <w:rsid w:val="0090570A"/>
    <w:rsid w:val="009159EC"/>
    <w:rsid w:val="0093440A"/>
    <w:rsid w:val="00934899"/>
    <w:rsid w:val="00950984"/>
    <w:rsid w:val="009573DF"/>
    <w:rsid w:val="0097415C"/>
    <w:rsid w:val="00987D4E"/>
    <w:rsid w:val="009912E2"/>
    <w:rsid w:val="009950F7"/>
    <w:rsid w:val="009C79C3"/>
    <w:rsid w:val="009D219E"/>
    <w:rsid w:val="009E2A2B"/>
    <w:rsid w:val="009E4AC4"/>
    <w:rsid w:val="009F71AE"/>
    <w:rsid w:val="00A07056"/>
    <w:rsid w:val="00A11776"/>
    <w:rsid w:val="00A277C9"/>
    <w:rsid w:val="00A406B7"/>
    <w:rsid w:val="00A520DC"/>
    <w:rsid w:val="00A60C16"/>
    <w:rsid w:val="00A77180"/>
    <w:rsid w:val="00A77DB4"/>
    <w:rsid w:val="00A86768"/>
    <w:rsid w:val="00A87BD5"/>
    <w:rsid w:val="00AB6DD2"/>
    <w:rsid w:val="00AC3D32"/>
    <w:rsid w:val="00AD169F"/>
    <w:rsid w:val="00AE4436"/>
    <w:rsid w:val="00AE6E01"/>
    <w:rsid w:val="00B1083E"/>
    <w:rsid w:val="00B12BF3"/>
    <w:rsid w:val="00B24A93"/>
    <w:rsid w:val="00B52390"/>
    <w:rsid w:val="00B548EA"/>
    <w:rsid w:val="00B84CAC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C011F3"/>
    <w:rsid w:val="00C04BE1"/>
    <w:rsid w:val="00C10C8F"/>
    <w:rsid w:val="00C121EE"/>
    <w:rsid w:val="00C33546"/>
    <w:rsid w:val="00C361D4"/>
    <w:rsid w:val="00C42176"/>
    <w:rsid w:val="00C53326"/>
    <w:rsid w:val="00C61AB0"/>
    <w:rsid w:val="00C67FE4"/>
    <w:rsid w:val="00C70112"/>
    <w:rsid w:val="00C70471"/>
    <w:rsid w:val="00C73353"/>
    <w:rsid w:val="00C832FB"/>
    <w:rsid w:val="00CA113C"/>
    <w:rsid w:val="00CB7F32"/>
    <w:rsid w:val="00CC2974"/>
    <w:rsid w:val="00CD44F5"/>
    <w:rsid w:val="00CE4F10"/>
    <w:rsid w:val="00CE6735"/>
    <w:rsid w:val="00CF4D04"/>
    <w:rsid w:val="00D0108D"/>
    <w:rsid w:val="00D05FF2"/>
    <w:rsid w:val="00D142DB"/>
    <w:rsid w:val="00D45B42"/>
    <w:rsid w:val="00D76850"/>
    <w:rsid w:val="00D77F3D"/>
    <w:rsid w:val="00D95C9C"/>
    <w:rsid w:val="00DA4D7E"/>
    <w:rsid w:val="00DD007A"/>
    <w:rsid w:val="00DD2740"/>
    <w:rsid w:val="00DE3A28"/>
    <w:rsid w:val="00E1341D"/>
    <w:rsid w:val="00E142C6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A5990"/>
    <w:rsid w:val="00EB4BF0"/>
    <w:rsid w:val="00ED277D"/>
    <w:rsid w:val="00EF025F"/>
    <w:rsid w:val="00EF2BAD"/>
    <w:rsid w:val="00F011EE"/>
    <w:rsid w:val="00F0465A"/>
    <w:rsid w:val="00F233A1"/>
    <w:rsid w:val="00F27DDF"/>
    <w:rsid w:val="00F33044"/>
    <w:rsid w:val="00F42F49"/>
    <w:rsid w:val="00F93A72"/>
    <w:rsid w:val="00FA7AFA"/>
    <w:rsid w:val="00FB14E7"/>
    <w:rsid w:val="00FC7993"/>
    <w:rsid w:val="00FD721C"/>
    <w:rsid w:val="00FE0C08"/>
    <w:rsid w:val="00FE102D"/>
    <w:rsid w:val="00FE4C4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basedOn w:val="a0"/>
    <w:rsid w:val="00C7047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basedOn w:val="a0"/>
    <w:rsid w:val="00C704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.khadouarh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khadoura@israa.edu.p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\Desktop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53A7-426E-4D8A-91FF-52944B35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7</TotalTime>
  <Pages>5</Pages>
  <Words>1122</Words>
  <Characters>6401</Characters>
  <Application>Microsoft Office Word</Application>
  <DocSecurity>0</DocSecurity>
  <Lines>53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easkari</dc:creator>
  <cp:lastModifiedBy>Khalid Khadoura </cp:lastModifiedBy>
  <cp:revision>6</cp:revision>
  <cp:lastPrinted>2019-09-19T06:17:00Z</cp:lastPrinted>
  <dcterms:created xsi:type="dcterms:W3CDTF">2019-11-04T08:50:00Z</dcterms:created>
  <dcterms:modified xsi:type="dcterms:W3CDTF">2019-11-20T11:00:00Z</dcterms:modified>
</cp:coreProperties>
</file>