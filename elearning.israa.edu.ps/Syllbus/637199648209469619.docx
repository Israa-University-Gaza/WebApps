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204"/>
        <w:bidiVisual/>
        <w:tblW w:w="15472" w:type="dxa"/>
        <w:tblLook w:val="04A0" w:firstRow="1" w:lastRow="0" w:firstColumn="1" w:lastColumn="0" w:noHBand="0" w:noVBand="1"/>
      </w:tblPr>
      <w:tblGrid>
        <w:gridCol w:w="2882"/>
        <w:gridCol w:w="3143"/>
        <w:gridCol w:w="9447"/>
      </w:tblGrid>
      <w:tr w:rsidR="002B5B64" w:rsidRPr="00C121EE" w:rsidTr="00201B2C">
        <w:trPr>
          <w:trHeight w:val="1080"/>
        </w:trPr>
        <w:tc>
          <w:tcPr>
            <w:tcW w:w="2882" w:type="dxa"/>
          </w:tcPr>
          <w:p w:rsidR="002B5B64" w:rsidRPr="00C121EE" w:rsidRDefault="00DD2740" w:rsidP="00C121EE">
            <w:pPr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2C40AD90" wp14:editId="0F477FBA">
                  <wp:extent cx="822960" cy="744583"/>
                  <wp:effectExtent l="0" t="0" r="0" b="0"/>
                  <wp:docPr id="1" name="Picture 1" descr="تنزي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تنزي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744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3" w:type="dxa"/>
            <w:vAlign w:val="center"/>
          </w:tcPr>
          <w:p w:rsidR="002B5B64" w:rsidRPr="00C121EE" w:rsidRDefault="002B5B64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sz w:val="32"/>
                <w:szCs w:val="32"/>
                <w:rtl/>
              </w:rPr>
              <w:t xml:space="preserve">جامعة </w:t>
            </w:r>
            <w:r w:rsidRPr="00C121EE">
              <w:rPr>
                <w:rFonts w:hint="cs"/>
                <w:b/>
                <w:bCs/>
                <w:sz w:val="32"/>
                <w:szCs w:val="32"/>
                <w:rtl/>
              </w:rPr>
              <w:t>الإسراء</w:t>
            </w:r>
          </w:p>
          <w:p w:rsidR="002B5B64" w:rsidRPr="00C121EE" w:rsidRDefault="009573DF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U</w:t>
            </w:r>
            <w:r w:rsidR="002B5B64" w:rsidRPr="00C121EE">
              <w:rPr>
                <w:b/>
                <w:bCs/>
                <w:sz w:val="32"/>
                <w:szCs w:val="32"/>
              </w:rPr>
              <w:t>niversity</w:t>
            </w:r>
            <w:r w:rsidR="002B5B64" w:rsidRPr="00C121EE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="002B5B64" w:rsidRPr="00C121EE">
              <w:rPr>
                <w:b/>
                <w:bCs/>
                <w:sz w:val="32"/>
                <w:szCs w:val="32"/>
              </w:rPr>
              <w:t>Israa</w:t>
            </w:r>
            <w:proofErr w:type="spellEnd"/>
          </w:p>
          <w:p w:rsidR="002B5B64" w:rsidRPr="006F6DB6" w:rsidRDefault="002B5B64" w:rsidP="00C121EE">
            <w:pPr>
              <w:jc w:val="center"/>
              <w:rPr>
                <w:rFonts w:ascii="Blackadder ITC" w:hAnsi="Blackadder ITC" w:cs="Simplified Arabic"/>
                <w:b/>
                <w:bCs/>
                <w:sz w:val="2"/>
                <w:szCs w:val="2"/>
              </w:rPr>
            </w:pPr>
          </w:p>
        </w:tc>
        <w:tc>
          <w:tcPr>
            <w:tcW w:w="9447" w:type="dxa"/>
            <w:vAlign w:val="center"/>
          </w:tcPr>
          <w:p w:rsidR="002B5B64" w:rsidRPr="006F6DB6" w:rsidRDefault="006F6DB6" w:rsidP="006F6DB6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                                     </w:t>
            </w:r>
            <w:r w:rsidR="002B5B64" w:rsidRPr="006F6DB6">
              <w:rPr>
                <w:b/>
                <w:bCs/>
                <w:sz w:val="32"/>
                <w:szCs w:val="32"/>
                <w:rtl/>
              </w:rPr>
              <w:t>الشؤون الأكاديمية</w:t>
            </w:r>
          </w:p>
          <w:p w:rsidR="002B5B64" w:rsidRPr="00C121EE" w:rsidRDefault="006F6DB6" w:rsidP="006F6DB6">
            <w:pPr>
              <w:jc w:val="center"/>
              <w:rPr>
                <w:rFonts w:ascii="Blackadder ITC" w:hAnsi="Blackadder IT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 xml:space="preserve">                                                      </w:t>
            </w:r>
            <w:r w:rsidRPr="006F6DB6"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>كلية المهن الصحية</w:t>
            </w:r>
          </w:p>
        </w:tc>
      </w:tr>
    </w:tbl>
    <w:p w:rsidR="00C73353" w:rsidRPr="002A47C3" w:rsidRDefault="009573DF" w:rsidP="00645BC1">
      <w:pPr>
        <w:rPr>
          <w:rFonts w:ascii="Blackadder ITC" w:hAnsi="Blackadder ITC" w:cs="Simplified Arabic"/>
          <w:b/>
          <w:bCs/>
          <w:sz w:val="8"/>
          <w:szCs w:val="8"/>
          <w:rtl/>
        </w:rPr>
      </w:pP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</w:p>
    <w:tbl>
      <w:tblPr>
        <w:bidiVisual/>
        <w:tblW w:w="15670" w:type="dxa"/>
        <w:tblInd w:w="-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9"/>
        <w:gridCol w:w="2267"/>
        <w:gridCol w:w="1048"/>
        <w:gridCol w:w="1373"/>
        <w:gridCol w:w="1250"/>
        <w:gridCol w:w="2710"/>
        <w:gridCol w:w="1471"/>
        <w:gridCol w:w="1015"/>
        <w:gridCol w:w="1684"/>
        <w:gridCol w:w="1603"/>
      </w:tblGrid>
      <w:tr w:rsidR="00ED277D" w:rsidRPr="00ED277D" w:rsidTr="00C61AB0">
        <w:trPr>
          <w:trHeight w:val="458"/>
        </w:trPr>
        <w:tc>
          <w:tcPr>
            <w:tcW w:w="15670" w:type="dxa"/>
            <w:gridSpan w:val="10"/>
          </w:tcPr>
          <w:p w:rsidR="00ED277D" w:rsidRPr="00ED277D" w:rsidRDefault="00ED277D" w:rsidP="00C121EE">
            <w:pPr>
              <w:tabs>
                <w:tab w:val="left" w:pos="509"/>
              </w:tabs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ED277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خطة وتوصيف مساق</w:t>
            </w:r>
            <w:r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</w:tr>
      <w:tr w:rsidR="00F34A99" w:rsidRPr="00ED277D" w:rsidTr="00C61AB0">
        <w:tc>
          <w:tcPr>
            <w:tcW w:w="1336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اسم المساق</w:t>
            </w:r>
          </w:p>
        </w:tc>
        <w:tc>
          <w:tcPr>
            <w:tcW w:w="2582" w:type="dxa"/>
          </w:tcPr>
          <w:p w:rsidR="00ED277D" w:rsidRPr="00ED277D" w:rsidRDefault="00F34A99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النمو والتطور البشري</w:t>
            </w:r>
          </w:p>
        </w:tc>
        <w:tc>
          <w:tcPr>
            <w:tcW w:w="1081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المساق</w:t>
            </w:r>
          </w:p>
        </w:tc>
        <w:tc>
          <w:tcPr>
            <w:tcW w:w="1373" w:type="dxa"/>
          </w:tcPr>
          <w:p w:rsidR="00ED277D" w:rsidRPr="00ED277D" w:rsidRDefault="00F34A99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Arial" w:eastAsia="Arial" w:hAnsi="Arial"/>
                <w:b/>
                <w:color w:val="000000"/>
                <w:sz w:val="22"/>
              </w:rPr>
              <w:t>BNUR2224</w:t>
            </w:r>
          </w:p>
        </w:tc>
        <w:tc>
          <w:tcPr>
            <w:tcW w:w="1343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نوع المساق</w:t>
            </w:r>
          </w:p>
        </w:tc>
        <w:tc>
          <w:tcPr>
            <w:tcW w:w="1603" w:type="dxa"/>
          </w:tcPr>
          <w:p w:rsidR="00ED277D" w:rsidRPr="00ED277D" w:rsidRDefault="00F34A99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متطلب تخصص</w:t>
            </w:r>
          </w:p>
        </w:tc>
        <w:tc>
          <w:tcPr>
            <w:tcW w:w="1610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فصول المساق</w:t>
            </w:r>
          </w:p>
        </w:tc>
        <w:tc>
          <w:tcPr>
            <w:tcW w:w="1070" w:type="dxa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</w:p>
        </w:tc>
        <w:tc>
          <w:tcPr>
            <w:tcW w:w="1855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محاضرات المساق</w:t>
            </w:r>
          </w:p>
        </w:tc>
        <w:tc>
          <w:tcPr>
            <w:tcW w:w="1817" w:type="dxa"/>
          </w:tcPr>
          <w:p w:rsidR="00ED277D" w:rsidRPr="00ED277D" w:rsidRDefault="00F34A99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1</w:t>
            </w:r>
          </w:p>
        </w:tc>
      </w:tr>
      <w:tr w:rsidR="00F34A99" w:rsidRPr="00ED277D" w:rsidTr="00C61AB0">
        <w:tc>
          <w:tcPr>
            <w:tcW w:w="1336" w:type="dxa"/>
          </w:tcPr>
          <w:p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لقسم</w:t>
            </w:r>
          </w:p>
        </w:tc>
        <w:tc>
          <w:tcPr>
            <w:tcW w:w="2582" w:type="dxa"/>
          </w:tcPr>
          <w:p w:rsidR="00ED277D" w:rsidRPr="00ED277D" w:rsidRDefault="00F34A99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كلية المهن الصحية</w:t>
            </w:r>
          </w:p>
        </w:tc>
        <w:tc>
          <w:tcPr>
            <w:tcW w:w="1081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التخصص</w:t>
            </w:r>
          </w:p>
        </w:tc>
        <w:tc>
          <w:tcPr>
            <w:tcW w:w="1373" w:type="dxa"/>
          </w:tcPr>
          <w:p w:rsidR="00ED277D" w:rsidRPr="00ED277D" w:rsidRDefault="00F34A99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قسم التمريض </w:t>
            </w:r>
          </w:p>
        </w:tc>
        <w:tc>
          <w:tcPr>
            <w:tcW w:w="1343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السابق</w:t>
            </w:r>
          </w:p>
        </w:tc>
        <w:tc>
          <w:tcPr>
            <w:tcW w:w="1603" w:type="dxa"/>
          </w:tcPr>
          <w:p w:rsidR="00ED277D" w:rsidRPr="00ED277D" w:rsidRDefault="00F34A99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لا يوجد</w:t>
            </w:r>
          </w:p>
        </w:tc>
        <w:tc>
          <w:tcPr>
            <w:tcW w:w="1610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اللاح</w:t>
            </w:r>
            <w:r w:rsidRPr="006B4FC0">
              <w:rPr>
                <w:rFonts w:ascii="Simplified Arabic" w:hAnsi="Simplified Arabic" w:cs="Simplified Arabic" w:hint="eastAsia"/>
                <w:b/>
                <w:bCs/>
                <w:sz w:val="22"/>
                <w:szCs w:val="22"/>
                <w:rtl/>
              </w:rPr>
              <w:t>ق</w:t>
            </w:r>
          </w:p>
        </w:tc>
        <w:tc>
          <w:tcPr>
            <w:tcW w:w="1070" w:type="dxa"/>
          </w:tcPr>
          <w:p w:rsidR="00ED277D" w:rsidRPr="00ED277D" w:rsidRDefault="00F34A99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تمريض صحة الطفل </w:t>
            </w:r>
            <w:proofErr w:type="gramStart"/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- تدريب</w:t>
            </w:r>
            <w:proofErr w:type="gramEnd"/>
          </w:p>
        </w:tc>
        <w:tc>
          <w:tcPr>
            <w:tcW w:w="1855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ساعات المساق</w:t>
            </w:r>
          </w:p>
        </w:tc>
        <w:tc>
          <w:tcPr>
            <w:tcW w:w="1817" w:type="dxa"/>
          </w:tcPr>
          <w:p w:rsidR="00ED277D" w:rsidRPr="00ED277D" w:rsidRDefault="00F34A99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2</w:t>
            </w:r>
          </w:p>
        </w:tc>
      </w:tr>
      <w:tr w:rsidR="00F34A99" w:rsidRPr="00ED277D" w:rsidTr="00C61AB0">
        <w:tc>
          <w:tcPr>
            <w:tcW w:w="1336" w:type="dxa"/>
          </w:tcPr>
          <w:p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</w:t>
            </w:r>
            <w:r w:rsidR="00CD44F5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محاضر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582" w:type="dxa"/>
          </w:tcPr>
          <w:p w:rsidR="00ED277D" w:rsidRPr="00ED277D" w:rsidRDefault="00F34A99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عطا الجزار</w:t>
            </w:r>
          </w:p>
        </w:tc>
        <w:tc>
          <w:tcPr>
            <w:tcW w:w="1081" w:type="dxa"/>
          </w:tcPr>
          <w:p w:rsidR="00ED277D" w:rsidRPr="006B4FC0" w:rsidRDefault="006F6DB6" w:rsidP="00CD44F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جوال </w:t>
            </w:r>
          </w:p>
        </w:tc>
        <w:tc>
          <w:tcPr>
            <w:tcW w:w="1373" w:type="dxa"/>
          </w:tcPr>
          <w:p w:rsidR="00ED277D" w:rsidRPr="00ED277D" w:rsidRDefault="00F34A99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0592779192</w:t>
            </w:r>
          </w:p>
        </w:tc>
        <w:tc>
          <w:tcPr>
            <w:tcW w:w="1343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بريد </w:t>
            </w:r>
            <w:r w:rsid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إ</w:t>
            </w: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لكتروني</w:t>
            </w:r>
          </w:p>
        </w:tc>
        <w:tc>
          <w:tcPr>
            <w:tcW w:w="1603" w:type="dxa"/>
          </w:tcPr>
          <w:p w:rsidR="00ED277D" w:rsidRPr="00ED277D" w:rsidRDefault="00F34A99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>
              <w:rPr>
                <w:rFonts w:ascii="Simplified Arabic" w:hAnsi="Simplified Arabic" w:cs="Simplified Arabic"/>
                <w:sz w:val="22"/>
                <w:szCs w:val="22"/>
              </w:rPr>
              <w:t>ATALAZZAR@GMAIL.COM</w:t>
            </w:r>
          </w:p>
        </w:tc>
        <w:tc>
          <w:tcPr>
            <w:tcW w:w="1610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الساعات المكتبية</w:t>
            </w:r>
          </w:p>
        </w:tc>
        <w:tc>
          <w:tcPr>
            <w:tcW w:w="1070" w:type="dxa"/>
          </w:tcPr>
          <w:p w:rsidR="00ED277D" w:rsidRPr="00ED277D" w:rsidRDefault="00F34A99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10-12</w:t>
            </w:r>
          </w:p>
        </w:tc>
        <w:tc>
          <w:tcPr>
            <w:tcW w:w="1855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الفصل الدراسي</w:t>
            </w:r>
          </w:p>
        </w:tc>
        <w:tc>
          <w:tcPr>
            <w:tcW w:w="1817" w:type="dxa"/>
          </w:tcPr>
          <w:p w:rsidR="00ED277D" w:rsidRPr="00ED277D" w:rsidRDefault="00F34A99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الثاني</w:t>
            </w:r>
          </w:p>
        </w:tc>
      </w:tr>
      <w:tr w:rsidR="00ED277D" w:rsidRPr="00ED277D" w:rsidTr="00C61AB0">
        <w:tc>
          <w:tcPr>
            <w:tcW w:w="1336" w:type="dxa"/>
            <w:vAlign w:val="center"/>
          </w:tcPr>
          <w:p w:rsidR="00ED277D" w:rsidRPr="00ED277D" w:rsidRDefault="00ED277D" w:rsidP="00D77F3D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وصف </w:t>
            </w:r>
            <w:r w:rsidR="006F6DB6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</w:t>
            </w: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لمساق</w:t>
            </w:r>
          </w:p>
        </w:tc>
        <w:tc>
          <w:tcPr>
            <w:tcW w:w="14334" w:type="dxa"/>
            <w:gridSpan w:val="9"/>
          </w:tcPr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</w:p>
          <w:p w:rsidR="00ED277D" w:rsidRPr="00ED277D" w:rsidRDefault="00F34A99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يقدم المساق توضيحاً لمفهوم النمو والتطور منذ التقاء الأمشاج وحتى اكتمال التطور </w:t>
            </w:r>
            <w:proofErr w:type="gramStart"/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وأهميته  كما</w:t>
            </w:r>
            <w:proofErr w:type="gramEnd"/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 ويتطرق المساق لدراسة العوامل المؤثرة في النمو ويناقش المراحل المتعددة للنمو والمشكلات التي تصاحب مراحل النمو والتطور المختلفة والنظريات التي تفسر السلوك البشري في كل مرحلة كما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يتظرق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 الى تعزيز الصحة و منع المرض في كل مرحة من مراحل النمو  .</w:t>
            </w:r>
          </w:p>
          <w:p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</w:p>
        </w:tc>
      </w:tr>
    </w:tbl>
    <w:p w:rsidR="00CE4F10" w:rsidRPr="002A47C3" w:rsidRDefault="00CE4F10" w:rsidP="00CE4F10">
      <w:pPr>
        <w:tabs>
          <w:tab w:val="left" w:pos="509"/>
        </w:tabs>
        <w:ind w:left="720"/>
        <w:rPr>
          <w:rFonts w:ascii="Simplified Arabic" w:hAnsi="Simplified Arabic" w:cs="Simplified Arabic"/>
          <w:sz w:val="8"/>
          <w:szCs w:val="8"/>
          <w:rtl/>
        </w:rPr>
      </w:pPr>
    </w:p>
    <w:tbl>
      <w:tblPr>
        <w:bidiVisual/>
        <w:tblW w:w="15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3860"/>
        <w:gridCol w:w="3919"/>
        <w:gridCol w:w="1933"/>
        <w:gridCol w:w="1890"/>
        <w:gridCol w:w="1980"/>
        <w:gridCol w:w="1414"/>
      </w:tblGrid>
      <w:tr w:rsidR="00AD169F" w:rsidRPr="00C121EE" w:rsidTr="00C61AB0">
        <w:tc>
          <w:tcPr>
            <w:tcW w:w="548" w:type="dxa"/>
          </w:tcPr>
          <w:p w:rsidR="00AD169F" w:rsidRPr="00C121EE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4996" w:type="dxa"/>
            <w:gridSpan w:val="6"/>
          </w:tcPr>
          <w:p w:rsidR="00AD169F" w:rsidRPr="00221806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ومخرجاته</w:t>
            </w:r>
          </w:p>
        </w:tc>
      </w:tr>
      <w:tr w:rsidR="00221806" w:rsidRPr="00C121EE" w:rsidTr="00C61AB0">
        <w:trPr>
          <w:trHeight w:val="376"/>
        </w:trPr>
        <w:tc>
          <w:tcPr>
            <w:tcW w:w="548" w:type="dxa"/>
            <w:vMerge w:val="restart"/>
          </w:tcPr>
          <w:p w:rsidR="00221806" w:rsidRPr="00C121EE" w:rsidRDefault="009573D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#</w:t>
            </w:r>
          </w:p>
        </w:tc>
        <w:tc>
          <w:tcPr>
            <w:tcW w:w="3860" w:type="dxa"/>
            <w:vMerge w:val="restart"/>
            <w:vAlign w:val="center"/>
          </w:tcPr>
          <w:p w:rsidR="00221806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  <w:p w:rsidR="005C0605" w:rsidRPr="009573DF" w:rsidRDefault="005C0605" w:rsidP="005C060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مع 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نهاية هذه ال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مساق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، سيتمكن الطلاب من ..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.</w:t>
            </w:r>
          </w:p>
        </w:tc>
        <w:tc>
          <w:tcPr>
            <w:tcW w:w="3919" w:type="dxa"/>
            <w:vMerge w:val="restart"/>
            <w:vAlign w:val="center"/>
          </w:tcPr>
          <w:p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مخرجات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</w:tc>
        <w:tc>
          <w:tcPr>
            <w:tcW w:w="7217" w:type="dxa"/>
            <w:gridSpan w:val="4"/>
            <w:vAlign w:val="center"/>
          </w:tcPr>
          <w:p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نوع مخرجات التعليم (مختصر)</w:t>
            </w:r>
          </w:p>
        </w:tc>
      </w:tr>
      <w:tr w:rsidR="002A47C3" w:rsidRPr="00C121EE" w:rsidTr="00C61AB0">
        <w:trPr>
          <w:trHeight w:val="419"/>
        </w:trPr>
        <w:tc>
          <w:tcPr>
            <w:tcW w:w="548" w:type="dxa"/>
            <w:vMerge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Merge/>
            <w:vAlign w:val="center"/>
          </w:tcPr>
          <w:p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3919" w:type="dxa"/>
            <w:vMerge/>
            <w:vAlign w:val="center"/>
          </w:tcPr>
          <w:p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1933" w:type="dxa"/>
            <w:vAlign w:val="center"/>
          </w:tcPr>
          <w:p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معرفه وفهم</w:t>
            </w:r>
          </w:p>
        </w:tc>
        <w:tc>
          <w:tcPr>
            <w:tcW w:w="1890" w:type="dxa"/>
            <w:vAlign w:val="center"/>
          </w:tcPr>
          <w:p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ذهنية</w:t>
            </w:r>
          </w:p>
        </w:tc>
        <w:tc>
          <w:tcPr>
            <w:tcW w:w="1980" w:type="dxa"/>
            <w:vAlign w:val="center"/>
          </w:tcPr>
          <w:p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تقنية وفنية</w:t>
            </w:r>
          </w:p>
        </w:tc>
        <w:tc>
          <w:tcPr>
            <w:tcW w:w="1414" w:type="dxa"/>
          </w:tcPr>
          <w:p w:rsidR="002A47C3" w:rsidRPr="009573DF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مهارات عامة </w:t>
            </w:r>
          </w:p>
        </w:tc>
      </w:tr>
      <w:tr w:rsidR="00DE12AB" w:rsidRPr="00C121EE" w:rsidTr="00C61AB0">
        <w:tc>
          <w:tcPr>
            <w:tcW w:w="548" w:type="dxa"/>
            <w:vAlign w:val="center"/>
          </w:tcPr>
          <w:p w:rsidR="00DE12AB" w:rsidRPr="00C121EE" w:rsidRDefault="00DE12AB" w:rsidP="00DE12AB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DE12AB" w:rsidRPr="00C121EE" w:rsidRDefault="00DE12AB" w:rsidP="00DE12A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تكوين منظور عام لمساق النمو والتطور البشري </w:t>
            </w:r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3919" w:type="dxa"/>
          </w:tcPr>
          <w:p w:rsidR="00DE12AB" w:rsidRPr="00C121EE" w:rsidRDefault="00DE12AB" w:rsidP="00DE12A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 مهارات عامة</w:t>
            </w:r>
          </w:p>
        </w:tc>
        <w:tc>
          <w:tcPr>
            <w:tcW w:w="1933" w:type="dxa"/>
          </w:tcPr>
          <w:p w:rsidR="00DE12AB" w:rsidRPr="00BD1A5F" w:rsidRDefault="00DE12AB" w:rsidP="00DE12A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BD1A5F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يعرف الطالب علم التمريض، يذكر الطالب </w:t>
            </w:r>
            <w:r w:rsidR="003252CE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اهداف مساق النمو </w:t>
            </w:r>
            <w:proofErr w:type="gramStart"/>
            <w:r w:rsidR="003252CE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و التطور</w:t>
            </w:r>
            <w:proofErr w:type="gramEnd"/>
            <w:r w:rsidR="003252CE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BD1A5F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</w:p>
          <w:p w:rsidR="00DE12AB" w:rsidRPr="00BD1A5F" w:rsidRDefault="00DE12AB" w:rsidP="00DE12A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BD1A5F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يعدد الطالب أدوار ممرض الأطفال، يعدد خطوات العملية التمريضية </w:t>
            </w:r>
          </w:p>
        </w:tc>
        <w:tc>
          <w:tcPr>
            <w:tcW w:w="1890" w:type="dxa"/>
          </w:tcPr>
          <w:p w:rsidR="00DE12AB" w:rsidRPr="00C121EE" w:rsidRDefault="00DE12AB" w:rsidP="003252C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يفسر الطالب</w:t>
            </w:r>
            <w:r w:rsidR="003252CE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 النمو و </w:t>
            </w:r>
            <w:proofErr w:type="gramStart"/>
            <w:r w:rsidR="003252CE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التطور </w:t>
            </w:r>
            <w:r w:rsidR="003252CE" w:rsidRPr="00BD1A5F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rtl/>
              </w:rPr>
              <w:t>،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يناقش الطالب أهمية علم ا</w:t>
            </w:r>
            <w:r w:rsidR="003252CE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 النمو و التطور </w:t>
            </w:r>
            <w:r w:rsidR="003252CE" w:rsidRPr="00BD1A5F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rtl/>
              </w:rPr>
              <w:t>، يفسر الطالب كيف يقوم الممر ض بالأدوار المختلفة</w:t>
            </w:r>
            <w:r w:rsidR="003252CE">
              <w:rPr>
                <w:rFonts w:ascii="Simplified Arabic" w:hAnsi="Simplified Arabic" w:cs="Simplified Arabic" w:hint="cs"/>
                <w:rtl/>
              </w:rPr>
              <w:t xml:space="preserve"> الخاصة </w:t>
            </w:r>
            <w:r w:rsidR="003252CE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النمو و التطور </w:t>
            </w:r>
            <w:r w:rsidR="003252CE" w:rsidRPr="00BD1A5F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rtl/>
              </w:rPr>
              <w:t xml:space="preserve">، </w:t>
            </w:r>
            <w:r w:rsidR="003252CE">
              <w:rPr>
                <w:rFonts w:ascii="Simplified Arabic" w:hAnsi="Simplified Arabic" w:cs="Simplified Arabic" w:hint="cs"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rtl/>
              </w:rPr>
              <w:t xml:space="preserve">   </w:t>
            </w:r>
          </w:p>
        </w:tc>
        <w:tc>
          <w:tcPr>
            <w:tcW w:w="1980" w:type="dxa"/>
          </w:tcPr>
          <w:p w:rsidR="00DE12AB" w:rsidRDefault="00DE12AB" w:rsidP="00DE12A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يضع الممرض خطة تمريضية، يضع الطالب تصور لكيفية ارشاد الاسرة،</w:t>
            </w:r>
          </w:p>
          <w:p w:rsidR="00DE12AB" w:rsidRDefault="003252CE" w:rsidP="00DE12A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  <w:r w:rsidR="00DE12AB"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  <w:p w:rsidR="00DE12AB" w:rsidRPr="00C121EE" w:rsidRDefault="00DE12AB" w:rsidP="00DE12A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414" w:type="dxa"/>
          </w:tcPr>
          <w:p w:rsidR="00DE12AB" w:rsidRPr="00C121EE" w:rsidRDefault="00DE12AB" w:rsidP="003252C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يمثل الطالب اسول التواصل الفعال مع الأطفال </w:t>
            </w:r>
            <w:r w:rsidR="003252CE"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</w:tr>
      <w:tr w:rsidR="00DE12AB" w:rsidRPr="00C121EE" w:rsidTr="00C61AB0">
        <w:tc>
          <w:tcPr>
            <w:tcW w:w="548" w:type="dxa"/>
            <w:vAlign w:val="center"/>
          </w:tcPr>
          <w:p w:rsidR="00DE12AB" w:rsidRPr="00C121EE" w:rsidRDefault="00DE12AB" w:rsidP="00DE12AB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DE12AB" w:rsidRPr="00F70E9E" w:rsidRDefault="00DE12AB" w:rsidP="00DE12A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F70E9E">
              <w:rPr>
                <w:rFonts w:ascii="Simplified Arabic" w:hAnsi="Simplified Arabic" w:cs="Simplified Arabic" w:hint="cs"/>
                <w:b/>
                <w:bCs/>
                <w:rtl/>
              </w:rPr>
              <w:t>التعرف على المؤشرات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قوانين النمو والتطور البشري</w:t>
            </w:r>
          </w:p>
        </w:tc>
        <w:tc>
          <w:tcPr>
            <w:tcW w:w="3919" w:type="dxa"/>
          </w:tcPr>
          <w:p w:rsidR="00DE12AB" w:rsidRPr="00C121EE" w:rsidRDefault="003252CE" w:rsidP="00DE12A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 مهارات عامة</w:t>
            </w:r>
          </w:p>
        </w:tc>
        <w:tc>
          <w:tcPr>
            <w:tcW w:w="1933" w:type="dxa"/>
          </w:tcPr>
          <w:p w:rsidR="00DE12AB" w:rsidRDefault="003252CE" w:rsidP="00DE12A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يذكر الطالب مبادئ النمو 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>و التطور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  <w:p w:rsidR="003252CE" w:rsidRPr="00C121EE" w:rsidRDefault="003252CE" w:rsidP="00DE12A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يعدد الطالب أهمية النمو 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>و التطور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كمؤشر لصحة البيئة</w:t>
            </w:r>
          </w:p>
        </w:tc>
        <w:tc>
          <w:tcPr>
            <w:tcW w:w="1890" w:type="dxa"/>
          </w:tcPr>
          <w:p w:rsidR="00DE12AB" w:rsidRPr="00C121EE" w:rsidRDefault="003252CE" w:rsidP="00DE12A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يفسر الطالب العلاقة بين النمو 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>و التطور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وصحة البيئة وكذلك يوضح كيف يمكن تطوير معارف الاسرة </w:t>
            </w:r>
            <w:proofErr w:type="spellStart"/>
            <w:r>
              <w:rPr>
                <w:rFonts w:ascii="Simplified Arabic" w:hAnsi="Simplified Arabic" w:cs="Simplified Arabic" w:hint="cs"/>
                <w:rtl/>
              </w:rPr>
              <w:t>للتتمكن</w:t>
            </w:r>
            <w:proofErr w:type="spellEnd"/>
            <w:r>
              <w:rPr>
                <w:rFonts w:ascii="Simplified Arabic" w:hAnsi="Simplified Arabic" w:cs="Simplified Arabic" w:hint="cs"/>
                <w:rtl/>
              </w:rPr>
              <w:t xml:space="preserve"> من متابعة نمو الأطفال </w:t>
            </w:r>
          </w:p>
        </w:tc>
        <w:tc>
          <w:tcPr>
            <w:tcW w:w="1980" w:type="dxa"/>
          </w:tcPr>
          <w:p w:rsidR="00DE12AB" w:rsidRPr="00C121EE" w:rsidRDefault="003252CE" w:rsidP="00DE12A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يضع الطالب الخطط التمريضية المتعلقة بتشخيص 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>و معالجة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ردود أفعال الأطفال و اسرهم لمشاكل النمو </w:t>
            </w:r>
            <w:proofErr w:type="spellStart"/>
            <w:r>
              <w:rPr>
                <w:rFonts w:ascii="Simplified Arabic" w:hAnsi="Simplified Arabic" w:cs="Simplified Arabic" w:hint="cs"/>
                <w:rtl/>
              </w:rPr>
              <w:t>الوتطور</w:t>
            </w:r>
            <w:proofErr w:type="spellEnd"/>
          </w:p>
        </w:tc>
        <w:tc>
          <w:tcPr>
            <w:tcW w:w="1414" w:type="dxa"/>
          </w:tcPr>
          <w:p w:rsidR="00DE12AB" w:rsidRPr="00C121EE" w:rsidRDefault="00E51174" w:rsidP="00DE12A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بوضح الطالب دور المؤسسات الصحية في متابعة 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>و معالجة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مشاكل النمو الو تطور</w:t>
            </w:r>
          </w:p>
        </w:tc>
      </w:tr>
      <w:tr w:rsidR="003252CE" w:rsidRPr="00C121EE" w:rsidTr="00C61AB0">
        <w:tc>
          <w:tcPr>
            <w:tcW w:w="548" w:type="dxa"/>
            <w:vAlign w:val="center"/>
          </w:tcPr>
          <w:p w:rsidR="003252CE" w:rsidRPr="00C121EE" w:rsidRDefault="003252CE" w:rsidP="003252CE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3252CE" w:rsidRPr="00C121EE" w:rsidRDefault="003252CE" w:rsidP="003252C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اكتساب المعرفة </w:t>
            </w:r>
            <w:proofErr w:type="gramStart"/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المتعلقة  </w:t>
            </w:r>
            <w:r>
              <w:rPr>
                <w:rFonts w:ascii="Simplified Arabic" w:hAnsi="Simplified Arabic" w:cs="Simplified Arabic" w:hint="cs"/>
                <w:rtl/>
              </w:rPr>
              <w:t>بمراحل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النمو التطور البشري في كل المراحل العمرية </w:t>
            </w:r>
          </w:p>
        </w:tc>
        <w:tc>
          <w:tcPr>
            <w:tcW w:w="3919" w:type="dxa"/>
          </w:tcPr>
          <w:p w:rsidR="003252CE" w:rsidRDefault="003252CE" w:rsidP="003252CE">
            <w:r w:rsidRPr="00670E67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 مهارات عامة</w:t>
            </w:r>
          </w:p>
        </w:tc>
        <w:tc>
          <w:tcPr>
            <w:tcW w:w="1933" w:type="dxa"/>
          </w:tcPr>
          <w:p w:rsidR="003252CE" w:rsidRPr="00C121EE" w:rsidRDefault="00E51174" w:rsidP="003252C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يعدد الطالب مراحل النمو عند الأطفال حسب المراحل العمرية </w:t>
            </w:r>
          </w:p>
        </w:tc>
        <w:tc>
          <w:tcPr>
            <w:tcW w:w="1890" w:type="dxa"/>
          </w:tcPr>
          <w:p w:rsidR="003252CE" w:rsidRPr="00C121EE" w:rsidRDefault="00E51174" w:rsidP="003252C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يقارن الطالب بين المراحل العمرية و 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>العلامات  المميزة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لكل مرحلة  </w:t>
            </w:r>
          </w:p>
        </w:tc>
        <w:tc>
          <w:tcPr>
            <w:tcW w:w="1980" w:type="dxa"/>
          </w:tcPr>
          <w:p w:rsidR="003252CE" w:rsidRPr="00C121EE" w:rsidRDefault="00E51174" w:rsidP="003252C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يضع الطالب الخطط المناسبة لكل مرحلة عمرة للطفل لتطوير قدرات الاطفال</w:t>
            </w:r>
          </w:p>
        </w:tc>
        <w:tc>
          <w:tcPr>
            <w:tcW w:w="1414" w:type="dxa"/>
          </w:tcPr>
          <w:p w:rsidR="003252CE" w:rsidRPr="00C121EE" w:rsidRDefault="003252CE" w:rsidP="003252C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</w:tr>
      <w:tr w:rsidR="003252CE" w:rsidRPr="00C121EE" w:rsidTr="00C61AB0">
        <w:tc>
          <w:tcPr>
            <w:tcW w:w="548" w:type="dxa"/>
            <w:vAlign w:val="center"/>
          </w:tcPr>
          <w:p w:rsidR="003252CE" w:rsidRPr="00C121EE" w:rsidRDefault="003252CE" w:rsidP="003252CE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3252CE" w:rsidRPr="00C121EE" w:rsidRDefault="003252CE" w:rsidP="003252C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اكتساب المهارات </w:t>
            </w:r>
            <w:proofErr w:type="gramStart"/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و المعارف</w:t>
            </w:r>
            <w:proofErr w:type="gramEnd"/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المتعلقة بتعزيز الصحة في المراحل العمرية المختلفة   </w:t>
            </w:r>
          </w:p>
        </w:tc>
        <w:tc>
          <w:tcPr>
            <w:tcW w:w="3919" w:type="dxa"/>
          </w:tcPr>
          <w:p w:rsidR="003252CE" w:rsidRDefault="003252CE" w:rsidP="003252CE">
            <w:r w:rsidRPr="00670E67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 مهارات عامة</w:t>
            </w:r>
          </w:p>
        </w:tc>
        <w:tc>
          <w:tcPr>
            <w:tcW w:w="1933" w:type="dxa"/>
          </w:tcPr>
          <w:p w:rsidR="003252CE" w:rsidRDefault="00E048D8" w:rsidP="003252C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تعريف المشاكل التي تواجه الطفل في هذه المراحل حسب المرحلة العمرية </w:t>
            </w:r>
          </w:p>
          <w:p w:rsidR="00E048D8" w:rsidRPr="00C121EE" w:rsidRDefault="00E048D8" w:rsidP="003252C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ذكر اهم الوسائل 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>و الأدوات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التي تستخدم لتعزيز صحة الطفل تعديد الأساليب المناسبة لتعزيز صحة الطفل </w:t>
            </w:r>
          </w:p>
        </w:tc>
        <w:tc>
          <w:tcPr>
            <w:tcW w:w="1890" w:type="dxa"/>
          </w:tcPr>
          <w:p w:rsidR="003252CE" w:rsidRDefault="00E048D8" w:rsidP="003252C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يناقش الطالب العلاقة بين المرحلة العمرية والتطورات المختلفة 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>و المهارا</w:t>
            </w:r>
            <w:r>
              <w:rPr>
                <w:rFonts w:ascii="Simplified Arabic" w:hAnsi="Simplified Arabic" w:cs="Simplified Arabic" w:hint="eastAsia"/>
                <w:rtl/>
              </w:rPr>
              <w:t>ت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المكتسبة لدى الطفال والمشاكل التي تترتب على طبيعة الطفل في هذه المراحل </w:t>
            </w:r>
          </w:p>
          <w:p w:rsidR="00E048D8" w:rsidRPr="00C121EE" w:rsidRDefault="00E048D8" w:rsidP="003252C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يناقش الطالب كيف يمكن تعزيز صحة الفل في ظل التطورات </w:t>
            </w:r>
            <w:r>
              <w:rPr>
                <w:rFonts w:ascii="Simplified Arabic" w:hAnsi="Simplified Arabic" w:cs="Simplified Arabic" w:hint="cs"/>
                <w:rtl/>
              </w:rPr>
              <w:lastRenderedPageBreak/>
              <w:t xml:space="preserve">الجسدية 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>و العقلية</w:t>
            </w:r>
            <w:proofErr w:type="gramEnd"/>
            <w:r w:rsidR="00F0037A">
              <w:rPr>
                <w:rFonts w:ascii="Simplified Arabic" w:hAnsi="Simplified Arabic" w:cs="Simplified Arabic" w:hint="cs"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rtl/>
              </w:rPr>
              <w:t>لصحة الطفل</w:t>
            </w:r>
          </w:p>
        </w:tc>
        <w:tc>
          <w:tcPr>
            <w:tcW w:w="1980" w:type="dxa"/>
          </w:tcPr>
          <w:p w:rsidR="003252CE" w:rsidRPr="00C121EE" w:rsidRDefault="00E048D8" w:rsidP="003252C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lastRenderedPageBreak/>
              <w:t>يضع الطالب الخطط التمريضية المناسب</w:t>
            </w:r>
            <w:r>
              <w:rPr>
                <w:rFonts w:ascii="Simplified Arabic" w:hAnsi="Simplified Arabic" w:cs="Simplified Arabic" w:hint="eastAsia"/>
                <w:rtl/>
              </w:rPr>
              <w:t>ة</w:t>
            </w:r>
            <w:r>
              <w:rPr>
                <w:rFonts w:ascii="Simplified Arabic" w:hAnsi="Simplified Arabic" w:cs="Simplified Arabic" w:hint="cs"/>
                <w:rtl/>
              </w:rPr>
              <w:t xml:space="preserve"> لتحسين معارف الاسرة بطبيعة الأطفال 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>و احتياجاتهم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1414" w:type="dxa"/>
          </w:tcPr>
          <w:p w:rsidR="003252CE" w:rsidRPr="00C121EE" w:rsidRDefault="00E048D8" w:rsidP="003252C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يضع </w:t>
            </w:r>
            <w:r w:rsidR="00F0037A">
              <w:rPr>
                <w:rFonts w:ascii="Simplified Arabic" w:hAnsi="Simplified Arabic" w:cs="Simplified Arabic" w:hint="cs"/>
                <w:rtl/>
              </w:rPr>
              <w:t xml:space="preserve">الطالب تصور حول دور </w:t>
            </w:r>
            <w:r>
              <w:rPr>
                <w:rFonts w:ascii="Simplified Arabic" w:hAnsi="Simplified Arabic" w:cs="Simplified Arabic" w:hint="cs"/>
                <w:rtl/>
              </w:rPr>
              <w:t xml:space="preserve">مؤسسات المجتمع في تعزيز صحة الأطفال </w:t>
            </w:r>
          </w:p>
        </w:tc>
      </w:tr>
      <w:tr w:rsidR="003252CE" w:rsidRPr="00C121EE" w:rsidTr="00C61AB0">
        <w:tc>
          <w:tcPr>
            <w:tcW w:w="548" w:type="dxa"/>
            <w:vAlign w:val="center"/>
          </w:tcPr>
          <w:p w:rsidR="003252CE" w:rsidRPr="00C121EE" w:rsidRDefault="003252CE" w:rsidP="003252CE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3252CE" w:rsidRPr="00C121EE" w:rsidRDefault="003252CE" w:rsidP="003252C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التعترف على نظريات النمو 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>و الطور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البشري وكيف تفسر الظواهر المرتبطة بالنمو و التطور</w:t>
            </w:r>
          </w:p>
        </w:tc>
        <w:tc>
          <w:tcPr>
            <w:tcW w:w="3919" w:type="dxa"/>
          </w:tcPr>
          <w:p w:rsidR="003252CE" w:rsidRDefault="003252CE" w:rsidP="003252CE">
            <w:r w:rsidRPr="00670E67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معرفة وفهم، مهارات ذهنية، مهارات ذهنية، </w:t>
            </w:r>
          </w:p>
        </w:tc>
        <w:tc>
          <w:tcPr>
            <w:tcW w:w="1933" w:type="dxa"/>
          </w:tcPr>
          <w:p w:rsidR="003252CE" w:rsidRDefault="00F0037A" w:rsidP="003252C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يذكر الطالب اهم النظريات التي تفسر سلوك الطفل في المراحل العمرية المختلفة </w:t>
            </w:r>
          </w:p>
          <w:p w:rsidR="00F0037A" w:rsidRPr="00C121EE" w:rsidRDefault="00F0037A" w:rsidP="003252C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يعدد الطالب اهم مكونات النظريات وارتباطها 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>بمرحلة  بنمو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الطفل </w:t>
            </w:r>
          </w:p>
        </w:tc>
        <w:tc>
          <w:tcPr>
            <w:tcW w:w="1890" w:type="dxa"/>
          </w:tcPr>
          <w:p w:rsidR="003252CE" w:rsidRDefault="00F0037A" w:rsidP="003252C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يناقش الطالب كيف تفسر النظريات سلوك الطفل </w:t>
            </w:r>
          </w:p>
          <w:p w:rsidR="00F0037A" w:rsidRDefault="00F0037A" w:rsidP="003252C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يقارن الطالب بين النظريات المختلفة </w:t>
            </w:r>
          </w:p>
          <w:p w:rsidR="00F0037A" w:rsidRDefault="00F0037A" w:rsidP="003252C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يناقش الطالب المراحل العمرية للطفل 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>و ارتباطها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بسلوك الطفل حسب النظريات المختلفة </w:t>
            </w:r>
          </w:p>
          <w:p w:rsidR="00F0037A" w:rsidRPr="00C121EE" w:rsidRDefault="00F0037A" w:rsidP="003252C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يفسر الطالب كيف تستخدم النظريات لاكتشا</w:t>
            </w:r>
            <w:r>
              <w:rPr>
                <w:rFonts w:ascii="Simplified Arabic" w:hAnsi="Simplified Arabic" w:cs="Simplified Arabic" w:hint="eastAsia"/>
                <w:rtl/>
              </w:rPr>
              <w:t>ف</w:t>
            </w:r>
            <w:r>
              <w:rPr>
                <w:rFonts w:ascii="Simplified Arabic" w:hAnsi="Simplified Arabic" w:cs="Simplified Arabic" w:hint="cs"/>
                <w:rtl/>
              </w:rPr>
              <w:t xml:space="preserve"> السلوك غير السوي للطفل </w:t>
            </w:r>
          </w:p>
        </w:tc>
        <w:tc>
          <w:tcPr>
            <w:tcW w:w="1980" w:type="dxa"/>
          </w:tcPr>
          <w:p w:rsidR="003252CE" w:rsidRPr="00C121EE" w:rsidRDefault="00F0037A" w:rsidP="003252C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يضع الطالب الخطط التمريضية حسب النظريات المختلفة لتشخيص 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>و علاج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المشاكل المرتبطة بنمو الطفل </w:t>
            </w:r>
          </w:p>
        </w:tc>
        <w:tc>
          <w:tcPr>
            <w:tcW w:w="1414" w:type="dxa"/>
          </w:tcPr>
          <w:p w:rsidR="003252CE" w:rsidRPr="00C121EE" w:rsidRDefault="003252CE" w:rsidP="003252C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</w:tr>
    </w:tbl>
    <w:p w:rsidR="000B7F89" w:rsidRDefault="000B7F89">
      <w:pPr>
        <w:rPr>
          <w:rtl/>
        </w:rPr>
      </w:pPr>
      <w:bookmarkStart w:id="0" w:name="_GoBack"/>
      <w:bookmarkEnd w:id="0"/>
    </w:p>
    <w:p w:rsidR="000B7F89" w:rsidRPr="0082778A" w:rsidRDefault="000B7F89">
      <w:pPr>
        <w:rPr>
          <w:sz w:val="2"/>
          <w:szCs w:val="2"/>
          <w:rtl/>
        </w:rPr>
      </w:pPr>
    </w:p>
    <w:p w:rsidR="000B7F89" w:rsidRPr="0082778A" w:rsidRDefault="000B7F89">
      <w:pPr>
        <w:rPr>
          <w:sz w:val="2"/>
          <w:szCs w:val="2"/>
        </w:rPr>
      </w:pPr>
    </w:p>
    <w:tbl>
      <w:tblPr>
        <w:bidiVisual/>
        <w:tblW w:w="15750" w:type="dxa"/>
        <w:tblInd w:w="-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810"/>
        <w:gridCol w:w="900"/>
        <w:gridCol w:w="3052"/>
        <w:gridCol w:w="630"/>
        <w:gridCol w:w="720"/>
        <w:gridCol w:w="649"/>
        <w:gridCol w:w="611"/>
        <w:gridCol w:w="810"/>
        <w:gridCol w:w="1170"/>
        <w:gridCol w:w="719"/>
        <w:gridCol w:w="720"/>
        <w:gridCol w:w="810"/>
        <w:gridCol w:w="810"/>
        <w:gridCol w:w="720"/>
        <w:gridCol w:w="630"/>
        <w:gridCol w:w="811"/>
        <w:gridCol w:w="630"/>
      </w:tblGrid>
      <w:tr w:rsidR="00221806" w:rsidRPr="00AB6DD2" w:rsidTr="00C61AB0">
        <w:tc>
          <w:tcPr>
            <w:tcW w:w="15750" w:type="dxa"/>
            <w:gridSpan w:val="18"/>
            <w:shd w:val="clear" w:color="auto" w:fill="F2F2F2"/>
            <w:vAlign w:val="center"/>
          </w:tcPr>
          <w:p w:rsidR="00221806" w:rsidRPr="00221806" w:rsidRDefault="0022180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مصفوفة التعليم والتعلم</w:t>
            </w:r>
          </w:p>
        </w:tc>
      </w:tr>
      <w:tr w:rsidR="005073A6" w:rsidRPr="00AB6DD2" w:rsidTr="00C61AB0">
        <w:tc>
          <w:tcPr>
            <w:tcW w:w="548" w:type="dxa"/>
            <w:vMerge w:val="restart"/>
            <w:shd w:val="clear" w:color="auto" w:fill="F2F2F2"/>
            <w:textDirection w:val="btLr"/>
            <w:vAlign w:val="center"/>
          </w:tcPr>
          <w:p w:rsidR="005073A6" w:rsidRPr="009573DF" w:rsidRDefault="005073A6" w:rsidP="009573DF">
            <w:pPr>
              <w:ind w:left="113" w:right="113"/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الأسبوع</w:t>
            </w:r>
          </w:p>
        </w:tc>
        <w:tc>
          <w:tcPr>
            <w:tcW w:w="810" w:type="dxa"/>
            <w:vMerge w:val="restart"/>
            <w:shd w:val="clear" w:color="auto" w:fill="F2F2F2"/>
            <w:vAlign w:val="center"/>
          </w:tcPr>
          <w:p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اليوم</w:t>
            </w:r>
          </w:p>
        </w:tc>
        <w:tc>
          <w:tcPr>
            <w:tcW w:w="900" w:type="dxa"/>
            <w:vMerge w:val="restart"/>
            <w:shd w:val="clear" w:color="auto" w:fill="F2F2F2"/>
            <w:vAlign w:val="center"/>
          </w:tcPr>
          <w:p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التاريخ</w:t>
            </w:r>
          </w:p>
        </w:tc>
        <w:tc>
          <w:tcPr>
            <w:tcW w:w="3052" w:type="dxa"/>
            <w:vMerge w:val="restart"/>
            <w:shd w:val="clear" w:color="auto" w:fill="F2F2F2"/>
            <w:vAlign w:val="center"/>
          </w:tcPr>
          <w:p w:rsidR="005073A6" w:rsidRPr="009573DF" w:rsidRDefault="005073A6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محتويات المقرر</w:t>
            </w:r>
          </w:p>
        </w:tc>
        <w:tc>
          <w:tcPr>
            <w:tcW w:w="2610" w:type="dxa"/>
            <w:gridSpan w:val="4"/>
            <w:shd w:val="clear" w:color="auto" w:fill="F2F2F2"/>
          </w:tcPr>
          <w:p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مخرجات المحاضرة</w:t>
            </w:r>
          </w:p>
          <w:p w:rsidR="005073A6" w:rsidRPr="009573DF" w:rsidRDefault="005073A6" w:rsidP="00645BC1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4229" w:type="dxa"/>
            <w:gridSpan w:val="5"/>
            <w:shd w:val="clear" w:color="auto" w:fill="F2F2F2"/>
          </w:tcPr>
          <w:p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التعليم والتعلم</w:t>
            </w:r>
          </w:p>
          <w:p w:rsidR="005073A6" w:rsidRPr="009573DF" w:rsidRDefault="005073A6" w:rsidP="00AB6DD2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3601" w:type="dxa"/>
            <w:gridSpan w:val="5"/>
            <w:shd w:val="clear" w:color="auto" w:fill="F2F2F2"/>
          </w:tcPr>
          <w:p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التقويم المرحلية</w:t>
            </w:r>
          </w:p>
          <w:p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</w:tr>
      <w:tr w:rsidR="002A47C3" w:rsidRPr="00AB6DD2" w:rsidTr="00C61AB0">
        <w:tc>
          <w:tcPr>
            <w:tcW w:w="548" w:type="dxa"/>
            <w:vMerge/>
            <w:shd w:val="clear" w:color="auto" w:fill="F2F2F2"/>
          </w:tcPr>
          <w:p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vMerge/>
            <w:shd w:val="clear" w:color="auto" w:fill="F2F2F2"/>
          </w:tcPr>
          <w:p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  <w:vMerge/>
            <w:shd w:val="clear" w:color="auto" w:fill="F2F2F2"/>
          </w:tcPr>
          <w:p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vMerge/>
            <w:shd w:val="clear" w:color="auto" w:fill="F2F2F2"/>
            <w:vAlign w:val="center"/>
          </w:tcPr>
          <w:p w:rsidR="002A47C3" w:rsidRPr="005073A6" w:rsidRDefault="002A47C3" w:rsidP="005073A6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معرفه وفهم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ذهنية</w:t>
            </w:r>
          </w:p>
        </w:tc>
        <w:tc>
          <w:tcPr>
            <w:tcW w:w="649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تقنية وفنية</w:t>
            </w:r>
          </w:p>
        </w:tc>
        <w:tc>
          <w:tcPr>
            <w:tcW w:w="611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عامة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محاضرات</w:t>
            </w:r>
          </w:p>
        </w:tc>
        <w:tc>
          <w:tcPr>
            <w:tcW w:w="117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مناقشات/</w:t>
            </w:r>
          </w:p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استضافة خبير</w:t>
            </w:r>
          </w:p>
        </w:tc>
        <w:tc>
          <w:tcPr>
            <w:tcW w:w="719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ورش عمل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حالات عملية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قصير1</w:t>
            </w:r>
          </w:p>
        </w:tc>
        <w:tc>
          <w:tcPr>
            <w:tcW w:w="63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811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قصير2</w:t>
            </w:r>
          </w:p>
        </w:tc>
        <w:tc>
          <w:tcPr>
            <w:tcW w:w="63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اختبار نهائي</w:t>
            </w:r>
          </w:p>
        </w:tc>
      </w:tr>
      <w:tr w:rsidR="002A47C3" w:rsidRPr="00AB6DD2" w:rsidTr="00C61AB0">
        <w:tc>
          <w:tcPr>
            <w:tcW w:w="548" w:type="dxa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645BC1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A47C3" w:rsidRPr="00AB6DD2" w:rsidRDefault="002A47C3" w:rsidP="00645BC1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2A47C3" w:rsidRPr="00AB6DD2" w:rsidRDefault="00F34A99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مقدمة في النمو والتطور البشري</w:t>
            </w:r>
          </w:p>
        </w:tc>
        <w:tc>
          <w:tcPr>
            <w:tcW w:w="63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2A47C3" w:rsidRPr="00AB6DD2" w:rsidTr="00C61AB0">
        <w:tc>
          <w:tcPr>
            <w:tcW w:w="548" w:type="dxa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2A47C3" w:rsidRPr="00AB6DD2" w:rsidRDefault="00F34A99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العوامل المؤثرة في النمو والتطور</w:t>
            </w:r>
          </w:p>
        </w:tc>
        <w:tc>
          <w:tcPr>
            <w:tcW w:w="63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2A47C3" w:rsidRPr="00AB6DD2" w:rsidTr="00C61AB0">
        <w:tc>
          <w:tcPr>
            <w:tcW w:w="548" w:type="dxa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35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A47C3" w:rsidRPr="00AB6DD2" w:rsidRDefault="002A47C3" w:rsidP="001B135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2A47C3" w:rsidRPr="00AB6DD2" w:rsidRDefault="00F34A99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أهمية دراسة النمو </w:t>
            </w:r>
            <w:proofErr w:type="gramStart"/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و التطور</w:t>
            </w:r>
            <w:proofErr w:type="gramEnd"/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البشري </w:t>
            </w: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2A47C3" w:rsidRPr="00AB6DD2" w:rsidTr="00C61AB0">
        <w:tc>
          <w:tcPr>
            <w:tcW w:w="548" w:type="dxa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2A47C3" w:rsidRPr="00AB6DD2" w:rsidRDefault="00AD7F8D" w:rsidP="001B1F7A">
            <w:pPr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القوانين المتحكمة في النمو </w:t>
            </w:r>
            <w:proofErr w:type="gramStart"/>
            <w:r>
              <w:rPr>
                <w:rFonts w:hint="cs"/>
                <w:sz w:val="20"/>
                <w:szCs w:val="20"/>
                <w:rtl/>
              </w:rPr>
              <w:t>و التطور</w:t>
            </w:r>
            <w:proofErr w:type="gramEnd"/>
            <w:r>
              <w:rPr>
                <w:rFonts w:hint="cs"/>
                <w:sz w:val="20"/>
                <w:szCs w:val="20"/>
                <w:rtl/>
              </w:rPr>
              <w:t xml:space="preserve"> البشري </w:t>
            </w: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2A47C3" w:rsidRPr="00AB6DD2" w:rsidTr="00C61AB0">
        <w:tc>
          <w:tcPr>
            <w:tcW w:w="548" w:type="dxa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35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A47C3" w:rsidRPr="00AB6DD2" w:rsidRDefault="002A47C3" w:rsidP="001B135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2A47C3" w:rsidRPr="00AB6DD2" w:rsidRDefault="00AD7F8D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تقييم النمو </w:t>
            </w:r>
            <w:proofErr w:type="gramStart"/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و التطور</w:t>
            </w:r>
            <w:proofErr w:type="gramEnd"/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2A47C3" w:rsidRPr="00AB6DD2" w:rsidTr="00C61AB0">
        <w:tc>
          <w:tcPr>
            <w:tcW w:w="548" w:type="dxa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2A47C3" w:rsidRPr="00AB6DD2" w:rsidRDefault="00AD7F8D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النمو والتطور في مرحلة الرضاعة الشهر الاول</w:t>
            </w: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2A47C3" w:rsidRPr="00AB6DD2" w:rsidTr="00C61AB0">
        <w:tc>
          <w:tcPr>
            <w:tcW w:w="548" w:type="dxa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35A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A47C3" w:rsidRPr="00AB6DD2" w:rsidRDefault="002A47C3" w:rsidP="001B135A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2A47C3" w:rsidRPr="00AB6DD2" w:rsidRDefault="00AD7F8D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النمو والتطور في مرحلة الرضاعة الشهر الثاني</w:t>
            </w:r>
          </w:p>
        </w:tc>
        <w:tc>
          <w:tcPr>
            <w:tcW w:w="63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AD7F8D" w:rsidRPr="00AB6DD2" w:rsidTr="00C61AB0">
        <w:tc>
          <w:tcPr>
            <w:tcW w:w="548" w:type="dxa"/>
            <w:vAlign w:val="center"/>
          </w:tcPr>
          <w:p w:rsidR="00AD7F8D" w:rsidRPr="00221806" w:rsidRDefault="00AD7F8D" w:rsidP="00AD7F8D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AD7F8D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AD7F8D" w:rsidRPr="00AB6DD2" w:rsidRDefault="00AD7F8D" w:rsidP="00AD7F8D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AD7F8D" w:rsidRDefault="00AD7F8D" w:rsidP="00AD7F8D">
            <w:r w:rsidRPr="00EF3C9F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النمو والتطور في مرحلة الرضاعة الشهر 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الثالث</w:t>
            </w:r>
          </w:p>
        </w:tc>
        <w:tc>
          <w:tcPr>
            <w:tcW w:w="630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AD7F8D" w:rsidRPr="00AB6DD2" w:rsidTr="00C61AB0">
        <w:tc>
          <w:tcPr>
            <w:tcW w:w="548" w:type="dxa"/>
            <w:shd w:val="clear" w:color="auto" w:fill="FFFFFF"/>
            <w:vAlign w:val="center"/>
          </w:tcPr>
          <w:p w:rsidR="00AD7F8D" w:rsidRPr="00221806" w:rsidRDefault="00AD7F8D" w:rsidP="00AD7F8D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:rsidR="00AD7F8D" w:rsidRPr="00AB6DD2" w:rsidRDefault="00AD7F8D" w:rsidP="00AD7F8D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  <w:shd w:val="clear" w:color="auto" w:fill="FFFFFF"/>
          </w:tcPr>
          <w:p w:rsidR="00AD7F8D" w:rsidRPr="00AB6DD2" w:rsidRDefault="00AD7F8D" w:rsidP="00AD7F8D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FFFFFF"/>
          </w:tcPr>
          <w:p w:rsidR="00AD7F8D" w:rsidRDefault="00AD7F8D" w:rsidP="00AD7F8D">
            <w:r w:rsidRPr="00EF3C9F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النمو والتطور في مرحلة الرضاعة الشهر 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الرابع</w:t>
            </w:r>
          </w:p>
        </w:tc>
        <w:tc>
          <w:tcPr>
            <w:tcW w:w="630" w:type="dxa"/>
            <w:shd w:val="clear" w:color="auto" w:fill="FFFFFF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FFFFFF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  <w:shd w:val="clear" w:color="auto" w:fill="FFFFFF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  <w:shd w:val="clear" w:color="auto" w:fill="FFFFFF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  <w:shd w:val="clear" w:color="auto" w:fill="FFFFFF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  <w:shd w:val="clear" w:color="auto" w:fill="FFFFFF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FFFFFF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FFFFFF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FFFFF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  <w:shd w:val="clear" w:color="auto" w:fill="FFFFFF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FFFFF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AD7F8D" w:rsidRPr="00AB6DD2" w:rsidTr="00C61AB0">
        <w:tc>
          <w:tcPr>
            <w:tcW w:w="548" w:type="dxa"/>
            <w:shd w:val="clear" w:color="auto" w:fill="FFFFFF"/>
            <w:vAlign w:val="center"/>
          </w:tcPr>
          <w:p w:rsidR="00AD7F8D" w:rsidRPr="00221806" w:rsidRDefault="00AD7F8D" w:rsidP="00AD7F8D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:rsidR="00AD7F8D" w:rsidRPr="00AB6DD2" w:rsidRDefault="00AD7F8D" w:rsidP="00AD7F8D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  <w:shd w:val="clear" w:color="auto" w:fill="FFFFFF"/>
          </w:tcPr>
          <w:p w:rsidR="00AD7F8D" w:rsidRPr="00AB6DD2" w:rsidRDefault="00AD7F8D" w:rsidP="00AD7F8D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FFFFFF"/>
          </w:tcPr>
          <w:p w:rsidR="00AD7F8D" w:rsidRDefault="00AD7F8D" w:rsidP="00AD7F8D">
            <w:r w:rsidRPr="00EF3C9F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النمو والتطور في مرحلة الرضاعة الشهر </w:t>
            </w:r>
            <w:proofErr w:type="spellStart"/>
            <w:r w:rsidRPr="00EF3C9F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الخامس</w:t>
            </w:r>
            <w:proofErr w:type="spellEnd"/>
          </w:p>
        </w:tc>
        <w:tc>
          <w:tcPr>
            <w:tcW w:w="630" w:type="dxa"/>
            <w:shd w:val="clear" w:color="auto" w:fill="FFFFFF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FFFFFF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  <w:shd w:val="clear" w:color="auto" w:fill="FFFFFF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  <w:shd w:val="clear" w:color="auto" w:fill="FFFFFF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  <w:shd w:val="clear" w:color="auto" w:fill="FFFFFF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  <w:shd w:val="clear" w:color="auto" w:fill="FFFFFF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FFFFFF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FFFFFF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FFFFF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  <w:shd w:val="clear" w:color="auto" w:fill="FFFFFF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FFFFF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AD7F8D" w:rsidRPr="00AB6DD2" w:rsidTr="00C61AB0">
        <w:tc>
          <w:tcPr>
            <w:tcW w:w="548" w:type="dxa"/>
            <w:vAlign w:val="center"/>
          </w:tcPr>
          <w:p w:rsidR="00AD7F8D" w:rsidRPr="00221806" w:rsidRDefault="00AD7F8D" w:rsidP="00AD7F8D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AD7F8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AD7F8D" w:rsidRPr="00AB6DD2" w:rsidRDefault="00AD7F8D" w:rsidP="00AD7F8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AD7F8D" w:rsidRDefault="00AD7F8D" w:rsidP="00AD7F8D">
            <w:r w:rsidRPr="00EF3C9F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النمو والتطور في مرحلة الرضاعة الشهر 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السادس</w:t>
            </w:r>
          </w:p>
        </w:tc>
        <w:tc>
          <w:tcPr>
            <w:tcW w:w="630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AD7F8D" w:rsidRPr="00AB6DD2" w:rsidTr="00C61AB0">
        <w:tc>
          <w:tcPr>
            <w:tcW w:w="548" w:type="dxa"/>
            <w:vAlign w:val="center"/>
          </w:tcPr>
          <w:p w:rsidR="00AD7F8D" w:rsidRPr="00221806" w:rsidRDefault="00AD7F8D" w:rsidP="00AD7F8D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AD7F8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AD7F8D" w:rsidRPr="00AB6DD2" w:rsidRDefault="00AD7F8D" w:rsidP="00AD7F8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AD7F8D" w:rsidRDefault="00AD7F8D" w:rsidP="00AD7F8D">
            <w:r w:rsidRPr="00EF3C9F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النمو والتطور في مرحلة الرضاعة الشهر 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السابع</w:t>
            </w:r>
          </w:p>
        </w:tc>
        <w:tc>
          <w:tcPr>
            <w:tcW w:w="630" w:type="dxa"/>
          </w:tcPr>
          <w:p w:rsidR="00AD7F8D" w:rsidRPr="00AB6DD2" w:rsidRDefault="00AD7F8D" w:rsidP="00AD7F8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AD7F8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AD7F8D" w:rsidRPr="00AB6DD2" w:rsidRDefault="00AD7F8D" w:rsidP="00AD7F8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AD7F8D" w:rsidRPr="00AB6DD2" w:rsidRDefault="00AD7F8D" w:rsidP="00AD7F8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AD7F8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AD7F8D" w:rsidRPr="00AB6DD2" w:rsidRDefault="00AD7F8D" w:rsidP="00AD7F8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AD7F8D" w:rsidRPr="00AB6DD2" w:rsidRDefault="00AD7F8D" w:rsidP="00AD7F8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AD7F8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AD7F8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AD7F8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AD7F8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AD7F8D" w:rsidRPr="00AB6DD2" w:rsidRDefault="00AD7F8D" w:rsidP="00AD7F8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AD7F8D" w:rsidRPr="00AB6DD2" w:rsidRDefault="00AD7F8D" w:rsidP="00AD7F8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AD7F8D" w:rsidRPr="00AB6DD2" w:rsidRDefault="00AD7F8D" w:rsidP="00AD7F8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AD7F8D" w:rsidRPr="00AB6DD2" w:rsidTr="00C61AB0">
        <w:tc>
          <w:tcPr>
            <w:tcW w:w="548" w:type="dxa"/>
            <w:vAlign w:val="center"/>
          </w:tcPr>
          <w:p w:rsidR="00AD7F8D" w:rsidRPr="00221806" w:rsidRDefault="00AD7F8D" w:rsidP="00AD7F8D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AD7F8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AD7F8D" w:rsidRPr="00AB6DD2" w:rsidRDefault="00AD7F8D" w:rsidP="00AD7F8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AD7F8D" w:rsidRDefault="00AD7F8D" w:rsidP="00AD7F8D">
            <w:r w:rsidRPr="00EF3C9F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النمو والتطور في مرحلة الرضاعة الشهر 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الثامن </w:t>
            </w:r>
          </w:p>
        </w:tc>
        <w:tc>
          <w:tcPr>
            <w:tcW w:w="630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AD7F8D" w:rsidRPr="00AB6DD2" w:rsidTr="00C61AB0">
        <w:tc>
          <w:tcPr>
            <w:tcW w:w="548" w:type="dxa"/>
            <w:vAlign w:val="center"/>
          </w:tcPr>
          <w:p w:rsidR="00AD7F8D" w:rsidRPr="00221806" w:rsidRDefault="00AD7F8D" w:rsidP="00AD7F8D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AD7F8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AD7F8D" w:rsidRPr="00AB6DD2" w:rsidRDefault="00AD7F8D" w:rsidP="00AD7F8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AD7F8D" w:rsidRDefault="00AD7F8D" w:rsidP="00AD7F8D">
            <w:r w:rsidRPr="00EF3C9F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النمو والتطور في مرحلة الرضاعة الشهر 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التاسع</w:t>
            </w:r>
          </w:p>
        </w:tc>
        <w:tc>
          <w:tcPr>
            <w:tcW w:w="630" w:type="dxa"/>
          </w:tcPr>
          <w:p w:rsidR="00AD7F8D" w:rsidRPr="00AB6DD2" w:rsidRDefault="00AD7F8D" w:rsidP="00AD7F8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AD7F8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AD7F8D" w:rsidRPr="00AB6DD2" w:rsidRDefault="00AD7F8D" w:rsidP="00AD7F8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AD7F8D" w:rsidRPr="00AB6DD2" w:rsidRDefault="00AD7F8D" w:rsidP="00AD7F8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AD7F8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AD7F8D" w:rsidRPr="00AB6DD2" w:rsidRDefault="00AD7F8D" w:rsidP="00AD7F8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AD7F8D" w:rsidRPr="00AB6DD2" w:rsidRDefault="00AD7F8D" w:rsidP="00AD7F8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AD7F8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AD7F8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AD7F8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AD7F8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AD7F8D" w:rsidRPr="00AB6DD2" w:rsidRDefault="00AD7F8D" w:rsidP="00AD7F8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AD7F8D" w:rsidRPr="00AB6DD2" w:rsidRDefault="00AD7F8D" w:rsidP="00AD7F8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AD7F8D" w:rsidRPr="00AB6DD2" w:rsidRDefault="00AD7F8D" w:rsidP="00AD7F8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AD7F8D" w:rsidRPr="00AB6DD2" w:rsidTr="00C61AB0">
        <w:tc>
          <w:tcPr>
            <w:tcW w:w="548" w:type="dxa"/>
            <w:vAlign w:val="center"/>
          </w:tcPr>
          <w:p w:rsidR="00AD7F8D" w:rsidRPr="00221806" w:rsidRDefault="00AD7F8D" w:rsidP="00AD7F8D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AD7F8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AD7F8D" w:rsidRPr="00AB6DD2" w:rsidRDefault="00AD7F8D" w:rsidP="00AD7F8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AD7F8D" w:rsidRDefault="00AD7F8D" w:rsidP="00AD7F8D">
            <w:r w:rsidRPr="00EF3C9F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النمو والتطور في مرحلة الرضاعة الشهر 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العاشر</w:t>
            </w:r>
          </w:p>
        </w:tc>
        <w:tc>
          <w:tcPr>
            <w:tcW w:w="630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AD7F8D" w:rsidRPr="00AB6DD2" w:rsidTr="00C61AB0">
        <w:tc>
          <w:tcPr>
            <w:tcW w:w="548" w:type="dxa"/>
            <w:vAlign w:val="center"/>
          </w:tcPr>
          <w:p w:rsidR="00AD7F8D" w:rsidRPr="00221806" w:rsidRDefault="00AD7F8D" w:rsidP="00AD7F8D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AD7F8D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AD7F8D" w:rsidRPr="00AB6DD2" w:rsidRDefault="00AD7F8D" w:rsidP="00AD7F8D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AD7F8D" w:rsidRDefault="00AD7F8D" w:rsidP="00AD7F8D">
            <w:r w:rsidRPr="00A746C1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النمو والتطور في مرحلة الرضاعة الشهر ال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حادي عشر </w:t>
            </w:r>
          </w:p>
        </w:tc>
        <w:tc>
          <w:tcPr>
            <w:tcW w:w="630" w:type="dxa"/>
          </w:tcPr>
          <w:p w:rsidR="00AD7F8D" w:rsidRPr="00AB6DD2" w:rsidRDefault="00AD7F8D" w:rsidP="00AD7F8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AD7F8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AD7F8D" w:rsidRPr="00AB6DD2" w:rsidRDefault="00AD7F8D" w:rsidP="00AD7F8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AD7F8D" w:rsidRPr="00AB6DD2" w:rsidRDefault="00AD7F8D" w:rsidP="00AD7F8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AD7F8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AD7F8D" w:rsidRPr="00AB6DD2" w:rsidRDefault="00AD7F8D" w:rsidP="00AD7F8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AD7F8D" w:rsidRPr="00AB6DD2" w:rsidRDefault="00AD7F8D" w:rsidP="00AD7F8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AD7F8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AD7F8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AD7F8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AD7F8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AD7F8D" w:rsidRPr="00AB6DD2" w:rsidRDefault="00AD7F8D" w:rsidP="00AD7F8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AD7F8D" w:rsidRPr="00AB6DD2" w:rsidRDefault="00AD7F8D" w:rsidP="00AD7F8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AD7F8D" w:rsidRPr="00AB6DD2" w:rsidRDefault="00AD7F8D" w:rsidP="00AD7F8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</w:tr>
      <w:tr w:rsidR="00AD7F8D" w:rsidRPr="00AB6DD2" w:rsidTr="00C61AB0">
        <w:tc>
          <w:tcPr>
            <w:tcW w:w="548" w:type="dxa"/>
            <w:vAlign w:val="center"/>
          </w:tcPr>
          <w:p w:rsidR="00AD7F8D" w:rsidRPr="00221806" w:rsidRDefault="00AD7F8D" w:rsidP="00AD7F8D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AD7F8D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AD7F8D" w:rsidRPr="00AB6DD2" w:rsidRDefault="00AD7F8D" w:rsidP="00AD7F8D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AD7F8D" w:rsidRDefault="00AD7F8D" w:rsidP="00AD7F8D">
            <w:r w:rsidRPr="00A746C1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النمو والتطور في مرحلة الرضاعة الشهر ا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لثاني عشر</w:t>
            </w:r>
          </w:p>
        </w:tc>
        <w:tc>
          <w:tcPr>
            <w:tcW w:w="630" w:type="dxa"/>
          </w:tcPr>
          <w:p w:rsidR="00AD7F8D" w:rsidRPr="00AB6DD2" w:rsidRDefault="00AD7F8D" w:rsidP="00AD7F8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AD7F8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AD7F8D" w:rsidRPr="00AB6DD2" w:rsidRDefault="00AD7F8D" w:rsidP="00AD7F8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AD7F8D" w:rsidRPr="00AB6DD2" w:rsidRDefault="00AD7F8D" w:rsidP="00AD7F8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AD7F8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AD7F8D" w:rsidRPr="00AB6DD2" w:rsidRDefault="00AD7F8D" w:rsidP="00AD7F8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AD7F8D" w:rsidRPr="00AB6DD2" w:rsidRDefault="00AD7F8D" w:rsidP="00AD7F8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AD7F8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AD7F8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AD7F8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AD7F8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AD7F8D" w:rsidRPr="00AB6DD2" w:rsidRDefault="00AD7F8D" w:rsidP="00AD7F8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AD7F8D" w:rsidRPr="00AB6DD2" w:rsidRDefault="00AD7F8D" w:rsidP="00AD7F8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AD7F8D" w:rsidRPr="00AB6DD2" w:rsidRDefault="00AD7F8D" w:rsidP="00AD7F8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</w:tr>
      <w:tr w:rsidR="00AD7F8D" w:rsidRPr="00AB6DD2" w:rsidTr="00C61AB0">
        <w:tc>
          <w:tcPr>
            <w:tcW w:w="548" w:type="dxa"/>
            <w:vAlign w:val="center"/>
          </w:tcPr>
          <w:p w:rsidR="00AD7F8D" w:rsidRPr="00221806" w:rsidRDefault="00AD7F8D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A87BD5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AD7F8D" w:rsidRPr="00AB6DD2" w:rsidRDefault="00AD7F8D" w:rsidP="00A87BD5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AD7F8D" w:rsidRPr="00AB6DD2" w:rsidRDefault="00AD7F8D" w:rsidP="0090570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تعزيز الصحة في فترح الرضاعة</w:t>
            </w:r>
          </w:p>
        </w:tc>
        <w:tc>
          <w:tcPr>
            <w:tcW w:w="63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</w:tr>
      <w:tr w:rsidR="00AD7F8D" w:rsidRPr="00AB6DD2" w:rsidTr="00C61AB0">
        <w:tc>
          <w:tcPr>
            <w:tcW w:w="548" w:type="dxa"/>
            <w:vAlign w:val="center"/>
          </w:tcPr>
          <w:p w:rsidR="00AD7F8D" w:rsidRPr="00221806" w:rsidRDefault="00AD7F8D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A87BD5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AD7F8D" w:rsidRPr="00AB6DD2" w:rsidRDefault="00AD7F8D" w:rsidP="00A87BD5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النمو والتطور في مرحلة الشهر الخامس عشر </w:t>
            </w:r>
          </w:p>
        </w:tc>
        <w:tc>
          <w:tcPr>
            <w:tcW w:w="63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</w:tr>
      <w:tr w:rsidR="00AD7F8D" w:rsidRPr="00AB6DD2" w:rsidTr="00C61AB0">
        <w:tc>
          <w:tcPr>
            <w:tcW w:w="548" w:type="dxa"/>
            <w:vAlign w:val="center"/>
          </w:tcPr>
          <w:p w:rsidR="00AD7F8D" w:rsidRPr="00221806" w:rsidRDefault="00AD7F8D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A87BD5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AD7F8D" w:rsidRPr="00AB6DD2" w:rsidRDefault="00AD7F8D" w:rsidP="00A87BD5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AD7F8D" w:rsidRPr="00AB6DD2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النمو والتطور في مرحلة الشهر الثامن عشر</w:t>
            </w:r>
          </w:p>
        </w:tc>
        <w:tc>
          <w:tcPr>
            <w:tcW w:w="63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</w:tr>
      <w:tr w:rsidR="00AD7F8D" w:rsidRPr="00AB6DD2" w:rsidTr="00C61AB0">
        <w:tc>
          <w:tcPr>
            <w:tcW w:w="548" w:type="dxa"/>
            <w:vAlign w:val="center"/>
          </w:tcPr>
          <w:p w:rsidR="00AD7F8D" w:rsidRPr="00221806" w:rsidRDefault="00AD7F8D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A87BD5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AD7F8D" w:rsidRPr="00AB6DD2" w:rsidRDefault="00AD7F8D" w:rsidP="00A87BD5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AD7F8D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النمو والتطور في مرحلة الشهر الرابع والعشرين </w:t>
            </w:r>
          </w:p>
        </w:tc>
        <w:tc>
          <w:tcPr>
            <w:tcW w:w="63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</w:tr>
      <w:tr w:rsidR="00AD7F8D" w:rsidRPr="00AB6DD2" w:rsidTr="00C61AB0">
        <w:tc>
          <w:tcPr>
            <w:tcW w:w="548" w:type="dxa"/>
            <w:vAlign w:val="center"/>
          </w:tcPr>
          <w:p w:rsidR="00AD7F8D" w:rsidRPr="00221806" w:rsidRDefault="00AD7F8D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A87BD5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AD7F8D" w:rsidRPr="00AB6DD2" w:rsidRDefault="00AD7F8D" w:rsidP="00A87BD5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AD7F8D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النمو والتطور في مرحلة الشهر الخامس عشر</w:t>
            </w:r>
          </w:p>
        </w:tc>
        <w:tc>
          <w:tcPr>
            <w:tcW w:w="63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</w:tr>
      <w:tr w:rsidR="00AD7F8D" w:rsidRPr="00AB6DD2" w:rsidTr="00C61AB0">
        <w:tc>
          <w:tcPr>
            <w:tcW w:w="548" w:type="dxa"/>
            <w:vAlign w:val="center"/>
          </w:tcPr>
          <w:p w:rsidR="00AD7F8D" w:rsidRPr="00221806" w:rsidRDefault="00AD7F8D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A87BD5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AD7F8D" w:rsidRPr="00AB6DD2" w:rsidRDefault="00AD7F8D" w:rsidP="00A87BD5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AD7F8D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النمو والتطور في مرحلة الشهر الثلاثين</w:t>
            </w:r>
          </w:p>
        </w:tc>
        <w:tc>
          <w:tcPr>
            <w:tcW w:w="63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</w:tr>
      <w:tr w:rsidR="00AD7F8D" w:rsidRPr="00AB6DD2" w:rsidTr="00C61AB0">
        <w:tc>
          <w:tcPr>
            <w:tcW w:w="548" w:type="dxa"/>
            <w:vAlign w:val="center"/>
          </w:tcPr>
          <w:p w:rsidR="00AD7F8D" w:rsidRPr="00221806" w:rsidRDefault="00AD7F8D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A87BD5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AD7F8D" w:rsidRPr="00AB6DD2" w:rsidRDefault="00AD7F8D" w:rsidP="00A87BD5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AD7F8D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النمو والتطور في سن الثلاث سنوات </w:t>
            </w:r>
          </w:p>
        </w:tc>
        <w:tc>
          <w:tcPr>
            <w:tcW w:w="63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</w:tr>
      <w:tr w:rsidR="00AD7F8D" w:rsidRPr="00AB6DD2" w:rsidTr="00C61AB0">
        <w:tc>
          <w:tcPr>
            <w:tcW w:w="548" w:type="dxa"/>
            <w:vAlign w:val="center"/>
          </w:tcPr>
          <w:p w:rsidR="00AD7F8D" w:rsidRPr="00221806" w:rsidRDefault="00AD7F8D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A87BD5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AD7F8D" w:rsidRPr="00AB6DD2" w:rsidRDefault="00AD7F8D" w:rsidP="00A87BD5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AD7F8D" w:rsidRDefault="00AD7F8D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تعزيز الصحة في فترة الثلاث سنوات</w:t>
            </w:r>
          </w:p>
        </w:tc>
        <w:tc>
          <w:tcPr>
            <w:tcW w:w="63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</w:tr>
      <w:tr w:rsidR="00AD7F8D" w:rsidRPr="00AB6DD2" w:rsidTr="00C61AB0">
        <w:tc>
          <w:tcPr>
            <w:tcW w:w="548" w:type="dxa"/>
            <w:vAlign w:val="center"/>
          </w:tcPr>
          <w:p w:rsidR="00AD7F8D" w:rsidRPr="00221806" w:rsidRDefault="00AD7F8D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A87BD5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AD7F8D" w:rsidRPr="00AB6DD2" w:rsidRDefault="00AD7F8D" w:rsidP="00A87BD5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AD7F8D" w:rsidRDefault="00053328" w:rsidP="00AD7F8D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النمو </w:t>
            </w:r>
            <w:proofErr w:type="gramStart"/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و التطور</w:t>
            </w:r>
            <w:proofErr w:type="gramEnd"/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في سن اربع سنوات </w:t>
            </w:r>
          </w:p>
        </w:tc>
        <w:tc>
          <w:tcPr>
            <w:tcW w:w="63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AD7F8D" w:rsidRPr="00AB6DD2" w:rsidRDefault="00AD7F8D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</w:tr>
      <w:tr w:rsidR="00053328" w:rsidRPr="00AB6DD2" w:rsidTr="00C61AB0">
        <w:tc>
          <w:tcPr>
            <w:tcW w:w="548" w:type="dxa"/>
            <w:vAlign w:val="center"/>
          </w:tcPr>
          <w:p w:rsidR="00053328" w:rsidRPr="00221806" w:rsidRDefault="00053328" w:rsidP="00053328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053328" w:rsidRDefault="00053328" w:rsidP="00053328">
            <w:r w:rsidRPr="00296EFD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النمو </w:t>
            </w:r>
            <w:proofErr w:type="gramStart"/>
            <w:r w:rsidRPr="00296EFD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و التطور</w:t>
            </w:r>
            <w:proofErr w:type="gramEnd"/>
            <w:r w:rsidRPr="00296EFD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في سن 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خمس</w:t>
            </w:r>
            <w:r w:rsidRPr="00296EFD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سنوات </w:t>
            </w:r>
          </w:p>
        </w:tc>
        <w:tc>
          <w:tcPr>
            <w:tcW w:w="63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</w:tr>
      <w:tr w:rsidR="00053328" w:rsidRPr="00AB6DD2" w:rsidTr="00C61AB0">
        <w:tc>
          <w:tcPr>
            <w:tcW w:w="548" w:type="dxa"/>
            <w:vAlign w:val="center"/>
          </w:tcPr>
          <w:p w:rsidR="00053328" w:rsidRPr="00221806" w:rsidRDefault="00053328" w:rsidP="00053328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053328" w:rsidRDefault="00053328" w:rsidP="00053328">
            <w:r w:rsidRPr="00296EFD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النمو </w:t>
            </w:r>
            <w:proofErr w:type="gramStart"/>
            <w:r w:rsidRPr="00296EFD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و التطور</w:t>
            </w:r>
            <w:proofErr w:type="gramEnd"/>
            <w:r w:rsidRPr="00296EFD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في 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ستة  </w:t>
            </w:r>
            <w:r w:rsidRPr="00296EFD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سنوات </w:t>
            </w:r>
          </w:p>
        </w:tc>
        <w:tc>
          <w:tcPr>
            <w:tcW w:w="63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</w:tr>
      <w:tr w:rsidR="00053328" w:rsidRPr="00AB6DD2" w:rsidTr="00C61AB0">
        <w:tc>
          <w:tcPr>
            <w:tcW w:w="548" w:type="dxa"/>
            <w:vAlign w:val="center"/>
          </w:tcPr>
          <w:p w:rsidR="00053328" w:rsidRPr="00221806" w:rsidRDefault="00053328" w:rsidP="00053328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053328" w:rsidRDefault="00053328" w:rsidP="00053328">
            <w:r w:rsidRPr="00296EFD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النمو و التطور في 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ثمان </w:t>
            </w:r>
            <w:proofErr w:type="gramStart"/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وتسع </w:t>
            </w:r>
            <w:r w:rsidRPr="00296EFD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سنوات</w:t>
            </w:r>
            <w:proofErr w:type="gramEnd"/>
            <w:r w:rsidRPr="00296EFD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63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</w:tr>
      <w:tr w:rsidR="00053328" w:rsidRPr="00AB6DD2" w:rsidTr="00C61AB0">
        <w:tc>
          <w:tcPr>
            <w:tcW w:w="548" w:type="dxa"/>
            <w:vAlign w:val="center"/>
          </w:tcPr>
          <w:p w:rsidR="00053328" w:rsidRPr="00221806" w:rsidRDefault="00053328" w:rsidP="00053328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053328" w:rsidRDefault="00053328" w:rsidP="00053328">
            <w:r w:rsidRPr="0077245D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النمو </w:t>
            </w:r>
            <w:proofErr w:type="gramStart"/>
            <w:r w:rsidRPr="0077245D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و التطور</w:t>
            </w:r>
            <w:proofErr w:type="gramEnd"/>
            <w:r w:rsidRPr="0077245D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في</w:t>
            </w:r>
            <w:r>
              <w:rPr>
                <w:rFonts w:hint="cs"/>
                <w:rtl/>
              </w:rPr>
              <w:t xml:space="preserve"> سن العاشرة و </w:t>
            </w:r>
            <w:proofErr w:type="spellStart"/>
            <w:r>
              <w:rPr>
                <w:rFonts w:hint="cs"/>
                <w:rtl/>
              </w:rPr>
              <w:t>الحادس</w:t>
            </w:r>
            <w:proofErr w:type="spellEnd"/>
            <w:r>
              <w:rPr>
                <w:rFonts w:hint="cs"/>
                <w:rtl/>
              </w:rPr>
              <w:t xml:space="preserve"> عشر</w:t>
            </w:r>
          </w:p>
        </w:tc>
        <w:tc>
          <w:tcPr>
            <w:tcW w:w="63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</w:tr>
      <w:tr w:rsidR="00053328" w:rsidRPr="00AB6DD2" w:rsidTr="00C61AB0">
        <w:tc>
          <w:tcPr>
            <w:tcW w:w="548" w:type="dxa"/>
            <w:vAlign w:val="center"/>
          </w:tcPr>
          <w:p w:rsidR="00053328" w:rsidRPr="00221806" w:rsidRDefault="00053328" w:rsidP="00053328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053328" w:rsidRDefault="00053328" w:rsidP="00053328"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تعزيز الصحة في فترة سن المدرسة</w:t>
            </w:r>
          </w:p>
        </w:tc>
        <w:tc>
          <w:tcPr>
            <w:tcW w:w="63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</w:tr>
      <w:tr w:rsidR="00053328" w:rsidRPr="00AB6DD2" w:rsidTr="00C61AB0">
        <w:tc>
          <w:tcPr>
            <w:tcW w:w="548" w:type="dxa"/>
            <w:vAlign w:val="center"/>
          </w:tcPr>
          <w:p w:rsidR="00053328" w:rsidRPr="00221806" w:rsidRDefault="00053328" w:rsidP="00053328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053328" w:rsidRDefault="00053328" w:rsidP="00053328">
            <w:r w:rsidRPr="0077245D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النمو </w:t>
            </w:r>
            <w:proofErr w:type="gramStart"/>
            <w:r w:rsidRPr="0077245D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و التطور</w:t>
            </w:r>
            <w:proofErr w:type="gramEnd"/>
            <w:r w:rsidRPr="0077245D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في</w:t>
            </w:r>
            <w:r>
              <w:rPr>
                <w:rFonts w:hint="cs"/>
                <w:rtl/>
              </w:rPr>
              <w:t xml:space="preserve"> سن 11-14 سنة</w:t>
            </w:r>
          </w:p>
        </w:tc>
        <w:tc>
          <w:tcPr>
            <w:tcW w:w="63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</w:tr>
      <w:tr w:rsidR="00053328" w:rsidRPr="00AB6DD2" w:rsidTr="00C61AB0">
        <w:tc>
          <w:tcPr>
            <w:tcW w:w="548" w:type="dxa"/>
            <w:vAlign w:val="center"/>
          </w:tcPr>
          <w:p w:rsidR="00053328" w:rsidRPr="00221806" w:rsidRDefault="00053328" w:rsidP="00053328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053328" w:rsidRPr="00296EFD" w:rsidRDefault="00053328" w:rsidP="00053328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296EFD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النمو </w:t>
            </w:r>
            <w:proofErr w:type="gramStart"/>
            <w:r w:rsidRPr="00296EFD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و التطور</w:t>
            </w:r>
            <w:proofErr w:type="gramEnd"/>
            <w:r w:rsidRPr="00296EFD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في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15-17 سنة</w:t>
            </w:r>
          </w:p>
        </w:tc>
        <w:tc>
          <w:tcPr>
            <w:tcW w:w="63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</w:tr>
      <w:tr w:rsidR="00053328" w:rsidRPr="00AB6DD2" w:rsidTr="00C61AB0">
        <w:tc>
          <w:tcPr>
            <w:tcW w:w="548" w:type="dxa"/>
            <w:vAlign w:val="center"/>
          </w:tcPr>
          <w:p w:rsidR="00053328" w:rsidRPr="00221806" w:rsidRDefault="00053328" w:rsidP="00053328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053328" w:rsidRPr="00296EFD" w:rsidRDefault="00053328" w:rsidP="00053328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نظريات النمو </w:t>
            </w:r>
            <w:proofErr w:type="gramStart"/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و التطور</w:t>
            </w:r>
            <w:proofErr w:type="gramEnd"/>
          </w:p>
        </w:tc>
        <w:tc>
          <w:tcPr>
            <w:tcW w:w="63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053328" w:rsidRPr="00AB6DD2" w:rsidRDefault="00053328" w:rsidP="000533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</w:tr>
    </w:tbl>
    <w:p w:rsidR="000B7F89" w:rsidRPr="0082778A" w:rsidRDefault="000B7F89">
      <w:pPr>
        <w:rPr>
          <w:sz w:val="8"/>
          <w:szCs w:val="8"/>
        </w:rPr>
      </w:pPr>
    </w:p>
    <w:p w:rsidR="0082778A" w:rsidRPr="0082778A" w:rsidRDefault="0082778A">
      <w:pPr>
        <w:rPr>
          <w:sz w:val="2"/>
          <w:szCs w:val="2"/>
        </w:rPr>
      </w:pPr>
    </w:p>
    <w:tbl>
      <w:tblPr>
        <w:bidiVisual/>
        <w:tblW w:w="0" w:type="auto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12579"/>
      </w:tblGrid>
      <w:tr w:rsidR="0082778A" w:rsidTr="00C61AB0">
        <w:tc>
          <w:tcPr>
            <w:tcW w:w="3245" w:type="dxa"/>
          </w:tcPr>
          <w:p w:rsidR="0082778A" w:rsidRPr="00D77F3D" w:rsidRDefault="0082778A">
            <w:pPr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الكتاب المقرر</w:t>
            </w:r>
          </w:p>
        </w:tc>
        <w:tc>
          <w:tcPr>
            <w:tcW w:w="12579" w:type="dxa"/>
          </w:tcPr>
          <w:p w:rsidR="0082778A" w:rsidRDefault="00053328">
            <w:r>
              <w:t>Human growth and development</w:t>
            </w:r>
          </w:p>
        </w:tc>
      </w:tr>
      <w:tr w:rsidR="0082778A" w:rsidTr="00C61AB0">
        <w:tc>
          <w:tcPr>
            <w:tcW w:w="3245" w:type="dxa"/>
          </w:tcPr>
          <w:p w:rsidR="0082778A" w:rsidRPr="00D77F3D" w:rsidRDefault="0082778A">
            <w:pPr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كتاب مساند / إضافي</w:t>
            </w:r>
          </w:p>
        </w:tc>
        <w:tc>
          <w:tcPr>
            <w:tcW w:w="12579" w:type="dxa"/>
          </w:tcPr>
          <w:p w:rsidR="001F1D11" w:rsidRPr="001F1D11" w:rsidRDefault="001F1D11" w:rsidP="001F1D11">
            <w:r w:rsidRPr="001F1D11">
              <w:t xml:space="preserve">Pediatric Nursing </w:t>
            </w:r>
          </w:p>
          <w:p w:rsidR="001F1D11" w:rsidRPr="001F1D11" w:rsidRDefault="001F1D11" w:rsidP="001F1D11">
            <w:r w:rsidRPr="001F1D11">
              <w:t>11th Edition</w:t>
            </w:r>
          </w:p>
          <w:p w:rsidR="001F1D11" w:rsidRPr="001F1D11" w:rsidRDefault="001F1D11" w:rsidP="001F1D11">
            <w:r w:rsidRPr="001F1D11">
              <w:t>An Introductory Text</w:t>
            </w:r>
          </w:p>
          <w:p w:rsidR="001F1D11" w:rsidRPr="001F1D11" w:rsidRDefault="001F1D11" w:rsidP="001F1D11">
            <w:r w:rsidRPr="001F1D11">
              <w:t xml:space="preserve">Authors: </w:t>
            </w:r>
            <w:r>
              <w:t>Debra P.</w:t>
            </w:r>
            <w:r w:rsidRPr="001F1D11">
              <w:t xml:space="preserve"> Julie </w:t>
            </w:r>
            <w:proofErr w:type="spellStart"/>
            <w:r w:rsidRPr="001F1D11">
              <w:t>Gwin</w:t>
            </w:r>
            <w:proofErr w:type="spellEnd"/>
            <w:r w:rsidRPr="001F1D11">
              <w:t xml:space="preserve"> </w:t>
            </w:r>
          </w:p>
          <w:p w:rsidR="0082778A" w:rsidRDefault="0082778A" w:rsidP="001F1D11"/>
        </w:tc>
      </w:tr>
    </w:tbl>
    <w:p w:rsidR="0082778A" w:rsidRPr="0082778A" w:rsidRDefault="0082778A">
      <w:pPr>
        <w:rPr>
          <w:sz w:val="10"/>
          <w:szCs w:val="10"/>
        </w:rPr>
      </w:pPr>
    </w:p>
    <w:tbl>
      <w:tblPr>
        <w:bidiVisual/>
        <w:tblW w:w="158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7"/>
        <w:gridCol w:w="1210"/>
        <w:gridCol w:w="1960"/>
        <w:gridCol w:w="1603"/>
        <w:gridCol w:w="3509"/>
        <w:gridCol w:w="2969"/>
        <w:gridCol w:w="1954"/>
      </w:tblGrid>
      <w:tr w:rsidR="00813D4B" w:rsidRPr="00813D4B" w:rsidTr="00C61AB0">
        <w:trPr>
          <w:trHeight w:val="408"/>
          <w:jc w:val="center"/>
        </w:trPr>
        <w:tc>
          <w:tcPr>
            <w:tcW w:w="2617" w:type="dxa"/>
            <w:vMerge w:val="restart"/>
            <w:vAlign w:val="center"/>
          </w:tcPr>
          <w:p w:rsidR="00813D4B" w:rsidRPr="006B4FC0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6B4FC0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توزيع درجات المساق</w:t>
            </w:r>
          </w:p>
        </w:tc>
        <w:tc>
          <w:tcPr>
            <w:tcW w:w="4773" w:type="dxa"/>
            <w:gridSpan w:val="3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أنشطة فصلية</w:t>
            </w:r>
          </w:p>
        </w:tc>
        <w:tc>
          <w:tcPr>
            <w:tcW w:w="3509" w:type="dxa"/>
            <w:vMerge w:val="restart"/>
            <w:vAlign w:val="center"/>
          </w:tcPr>
          <w:p w:rsidR="00813D4B" w:rsidRPr="00D77F3D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اختبار نصفي</w:t>
            </w:r>
          </w:p>
        </w:tc>
        <w:tc>
          <w:tcPr>
            <w:tcW w:w="2969" w:type="dxa"/>
            <w:vMerge w:val="restart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اختبار نهائي</w:t>
            </w:r>
          </w:p>
        </w:tc>
        <w:tc>
          <w:tcPr>
            <w:tcW w:w="1954" w:type="dxa"/>
            <w:vMerge w:val="restart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المجموع</w:t>
            </w:r>
          </w:p>
        </w:tc>
      </w:tr>
      <w:tr w:rsidR="00813D4B" w:rsidRPr="00813D4B" w:rsidTr="00C61AB0">
        <w:trPr>
          <w:trHeight w:val="387"/>
          <w:jc w:val="center"/>
        </w:trPr>
        <w:tc>
          <w:tcPr>
            <w:tcW w:w="2617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  <w:vAlign w:val="center"/>
          </w:tcPr>
          <w:p w:rsidR="00813D4B" w:rsidRPr="00D77F3D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حضور ومشاركة</w:t>
            </w:r>
          </w:p>
        </w:tc>
        <w:tc>
          <w:tcPr>
            <w:tcW w:w="1960" w:type="dxa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 xml:space="preserve">اختبارات قصيرة </w:t>
            </w:r>
            <w:r w:rsidRPr="00813D4B">
              <w:rPr>
                <w:b/>
                <w:bCs/>
                <w:sz w:val="18"/>
                <w:szCs w:val="18"/>
                <w:rtl/>
              </w:rPr>
              <w:t>(1،2)</w:t>
            </w:r>
          </w:p>
        </w:tc>
        <w:tc>
          <w:tcPr>
            <w:tcW w:w="1603" w:type="dxa"/>
            <w:vAlign w:val="center"/>
          </w:tcPr>
          <w:p w:rsidR="00813D4B" w:rsidRPr="00813D4B" w:rsidRDefault="00813D4B" w:rsidP="006B4FC0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3509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69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954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</w:tr>
      <w:tr w:rsidR="00813D4B" w:rsidRPr="00813D4B" w:rsidTr="00C61AB0">
        <w:trPr>
          <w:jc w:val="center"/>
        </w:trPr>
        <w:tc>
          <w:tcPr>
            <w:tcW w:w="2617" w:type="dxa"/>
            <w:vMerge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1960" w:type="dxa"/>
          </w:tcPr>
          <w:p w:rsidR="00813D4B" w:rsidRPr="00813D4B" w:rsidRDefault="00813D4B" w:rsidP="00813D4B">
            <w:pPr>
              <w:jc w:val="center"/>
              <w:rPr>
                <w:sz w:val="18"/>
                <w:szCs w:val="18"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1603" w:type="dxa"/>
          </w:tcPr>
          <w:p w:rsidR="00813D4B" w:rsidRPr="00813D4B" w:rsidRDefault="00813D4B" w:rsidP="00813D4B">
            <w:pPr>
              <w:jc w:val="center"/>
              <w:rPr>
                <w:sz w:val="18"/>
                <w:szCs w:val="18"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3509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30 درجة</w:t>
            </w:r>
          </w:p>
        </w:tc>
        <w:tc>
          <w:tcPr>
            <w:tcW w:w="2969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40 درجة</w:t>
            </w:r>
          </w:p>
        </w:tc>
        <w:tc>
          <w:tcPr>
            <w:tcW w:w="1954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100 درجة</w:t>
            </w:r>
          </w:p>
        </w:tc>
      </w:tr>
    </w:tbl>
    <w:p w:rsidR="00AD169F" w:rsidRDefault="00AD169F" w:rsidP="00813D4B">
      <w:pPr>
        <w:shd w:val="clear" w:color="auto" w:fill="FFFFFF"/>
        <w:jc w:val="center"/>
        <w:rPr>
          <w:b/>
          <w:bCs/>
          <w:rtl/>
        </w:rPr>
      </w:pPr>
    </w:p>
    <w:tbl>
      <w:tblPr>
        <w:bidiVisual/>
        <w:tblW w:w="15840" w:type="dxa"/>
        <w:tblInd w:w="-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3178"/>
        <w:gridCol w:w="2421"/>
        <w:gridCol w:w="2415"/>
        <w:gridCol w:w="2490"/>
        <w:gridCol w:w="3266"/>
      </w:tblGrid>
      <w:tr w:rsidR="00D76850" w:rsidRPr="00E62959" w:rsidTr="00C61AB0">
        <w:tc>
          <w:tcPr>
            <w:tcW w:w="2070" w:type="dxa"/>
          </w:tcPr>
          <w:p w:rsidR="00D7685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lastRenderedPageBreak/>
              <w:t>المسئول</w:t>
            </w:r>
          </w:p>
          <w:p w:rsidR="00C61AB0" w:rsidRPr="006B4FC0" w:rsidRDefault="00C61AB0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178" w:type="dxa"/>
          </w:tcPr>
          <w:p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محاضر المساق</w:t>
            </w:r>
          </w:p>
        </w:tc>
        <w:tc>
          <w:tcPr>
            <w:tcW w:w="2421" w:type="dxa"/>
          </w:tcPr>
          <w:p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رئيس القسم</w:t>
            </w:r>
          </w:p>
        </w:tc>
        <w:tc>
          <w:tcPr>
            <w:tcW w:w="2415" w:type="dxa"/>
          </w:tcPr>
          <w:p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عميد الكلية</w:t>
            </w:r>
          </w:p>
        </w:tc>
        <w:tc>
          <w:tcPr>
            <w:tcW w:w="2490" w:type="dxa"/>
          </w:tcPr>
          <w:p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المناهج والمقررات</w:t>
            </w:r>
          </w:p>
        </w:tc>
        <w:tc>
          <w:tcPr>
            <w:tcW w:w="3266" w:type="dxa"/>
          </w:tcPr>
          <w:p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الشؤون الأكاديمية</w:t>
            </w:r>
          </w:p>
        </w:tc>
      </w:tr>
      <w:tr w:rsidR="00D76850" w:rsidRPr="00E62959" w:rsidTr="00C61AB0">
        <w:tc>
          <w:tcPr>
            <w:tcW w:w="2070" w:type="dxa"/>
            <w:vAlign w:val="center"/>
          </w:tcPr>
          <w:p w:rsidR="00D76850" w:rsidRPr="00E62959" w:rsidRDefault="00D76850" w:rsidP="006B4FC0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التوقيع</w:t>
            </w:r>
          </w:p>
        </w:tc>
        <w:tc>
          <w:tcPr>
            <w:tcW w:w="3178" w:type="dxa"/>
          </w:tcPr>
          <w:p w:rsidR="00D76850" w:rsidRDefault="00D76850" w:rsidP="00E62959">
            <w:pPr>
              <w:jc w:val="center"/>
              <w:rPr>
                <w:b/>
                <w:bCs/>
                <w:rtl/>
              </w:rPr>
            </w:pPr>
          </w:p>
          <w:p w:rsidR="00D77F3D" w:rsidRDefault="00D77F3D" w:rsidP="00E62959">
            <w:pPr>
              <w:jc w:val="center"/>
              <w:rPr>
                <w:b/>
                <w:bCs/>
                <w:rtl/>
              </w:rPr>
            </w:pPr>
          </w:p>
          <w:p w:rsidR="00D77F3D" w:rsidRPr="00E62959" w:rsidRDefault="00D77F3D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21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15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90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266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</w:rPr>
      </w:pPr>
    </w:p>
    <w:p w:rsidR="00D76850" w:rsidRDefault="00D76850" w:rsidP="00934899">
      <w:pPr>
        <w:shd w:val="clear" w:color="auto" w:fill="FFFFFF"/>
        <w:rPr>
          <w:b/>
          <w:bCs/>
          <w:u w:val="single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C53326">
            <w:pPr>
              <w:shd w:val="clear" w:color="auto" w:fill="FFFFFF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sz w:val="28"/>
                <w:szCs w:val="28"/>
                <w:rtl/>
              </w:rPr>
              <w:t>تعريف المصطلحات</w:t>
            </w:r>
          </w:p>
          <w:p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المعرفة والفه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م: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المعارف والمفاهيم التي يكتسبها الطالب من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المساق</w:t>
            </w: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D77F3D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الذهني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القدرات العقلية التي تتنامي بتحصيل المعارف والمناقشات الصفية، وما يصاحبها من الاستدلال </w:t>
            </w:r>
            <w:proofErr w:type="gramStart"/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والاستنتاج ،</w:t>
            </w:r>
            <w:proofErr w:type="gramEnd"/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وما يكتسب الطالب من الأنشطة غير الصفية</w:t>
            </w: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0A51EF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المهارات </w:t>
            </w:r>
            <w:r w:rsidR="000A51EF"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التقنية والفنية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المهارات التي يكتسبها الطالب لتحويل ما حصله من معارف نظرية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إ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لى قدرات ومهارات تطبيقية عملية، تمكنه من توظيف معارفه في أدائه المهني</w:t>
            </w: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8"/>
      </w:tblGrid>
      <w:tr w:rsidR="00934899" w:rsidRPr="00C53326" w:rsidTr="00C53326">
        <w:tc>
          <w:tcPr>
            <w:tcW w:w="14148" w:type="dxa"/>
          </w:tcPr>
          <w:p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العامة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: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وهي التي يكتسبها الطالب من البرنامج،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ل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تمكنه من التواصل مع المؤسسات المجتمعية كالتفاعل معها</w:t>
            </w:r>
          </w:p>
        </w:tc>
      </w:tr>
    </w:tbl>
    <w:p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8"/>
      </w:tblGrid>
      <w:tr w:rsidR="00934899" w:rsidRPr="00C53326" w:rsidTr="00C53326">
        <w:tc>
          <w:tcPr>
            <w:tcW w:w="14148" w:type="dxa"/>
          </w:tcPr>
          <w:p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الجوانب الوجدانية</w:t>
            </w: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: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ونعني بها القيم والاتجاهات وأوجه التقدير التي توجه انفعالات الطالب وسلوكياته</w:t>
            </w:r>
          </w:p>
        </w:tc>
      </w:tr>
    </w:tbl>
    <w:p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8"/>
      </w:tblGrid>
      <w:tr w:rsidR="00C67FE4" w:rsidRPr="006B4FC0" w:rsidTr="00D77F3D">
        <w:tc>
          <w:tcPr>
            <w:tcW w:w="14138" w:type="dxa"/>
          </w:tcPr>
          <w:p w:rsidR="00C67FE4" w:rsidRPr="006B4FC0" w:rsidRDefault="00FA7AFA" w:rsidP="007B32B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تعريف </w:t>
            </w:r>
            <w:proofErr w:type="gramStart"/>
            <w:r w:rsidR="00191804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الأرقام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proofErr w:type="gramEnd"/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0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لا</w:t>
            </w:r>
            <w:r w:rsidR="00191804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يستخدم)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(1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قليلة)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 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2: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بدرجة متوسطة)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               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1: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كبيرة)</w:t>
            </w:r>
          </w:p>
        </w:tc>
      </w:tr>
    </w:tbl>
    <w:p w:rsidR="00C67FE4" w:rsidRPr="006B4FC0" w:rsidRDefault="00C67FE4" w:rsidP="00C67FE4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:rsidR="00934899" w:rsidRPr="00813D4B" w:rsidRDefault="00934899" w:rsidP="00813D4B">
      <w:pPr>
        <w:shd w:val="clear" w:color="auto" w:fill="FFFFFF"/>
        <w:jc w:val="center"/>
        <w:rPr>
          <w:b/>
          <w:bCs/>
          <w:rtl/>
        </w:rPr>
      </w:pPr>
    </w:p>
    <w:sectPr w:rsidR="00934899" w:rsidRPr="00813D4B" w:rsidSect="00201B2C">
      <w:footerReference w:type="default" r:id="rId9"/>
      <w:pgSz w:w="16838" w:h="11906" w:orient="landscape"/>
      <w:pgMar w:top="1296" w:right="720" w:bottom="720" w:left="720" w:header="1008" w:footer="57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F01" w:rsidRDefault="00300F01" w:rsidP="002B17B3">
      <w:r>
        <w:separator/>
      </w:r>
    </w:p>
  </w:endnote>
  <w:endnote w:type="continuationSeparator" w:id="0">
    <w:p w:rsidR="00300F01" w:rsidRDefault="00300F01" w:rsidP="002B1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4F5" w:rsidRDefault="00CD44F5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0037A">
      <w:rPr>
        <w:noProof/>
        <w:rtl/>
      </w:rPr>
      <w:t>6</w:t>
    </w:r>
    <w:r>
      <w:rPr>
        <w:noProof/>
      </w:rPr>
      <w:fldChar w:fldCharType="end"/>
    </w:r>
  </w:p>
  <w:p w:rsidR="00CD44F5" w:rsidRDefault="00CD44F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F01" w:rsidRDefault="00300F01" w:rsidP="002B17B3">
      <w:r>
        <w:separator/>
      </w:r>
    </w:p>
  </w:footnote>
  <w:footnote w:type="continuationSeparator" w:id="0">
    <w:p w:rsidR="00300F01" w:rsidRDefault="00300F01" w:rsidP="002B1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13BCF"/>
    <w:multiLevelType w:val="hybridMultilevel"/>
    <w:tmpl w:val="566A9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257FC"/>
    <w:multiLevelType w:val="hybridMultilevel"/>
    <w:tmpl w:val="B1F21524"/>
    <w:lvl w:ilvl="0" w:tplc="6374D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A12562"/>
    <w:multiLevelType w:val="hybridMultilevel"/>
    <w:tmpl w:val="BFAA4FE4"/>
    <w:lvl w:ilvl="0" w:tplc="FC62C63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8771B"/>
    <w:multiLevelType w:val="hybridMultilevel"/>
    <w:tmpl w:val="6CDE1A9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02996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F43395"/>
    <w:multiLevelType w:val="hybridMultilevel"/>
    <w:tmpl w:val="9B5A4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1B1E47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7270E"/>
    <w:multiLevelType w:val="hybridMultilevel"/>
    <w:tmpl w:val="A226339A"/>
    <w:lvl w:ilvl="0" w:tplc="E68876C4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1F9C53EF"/>
    <w:multiLevelType w:val="hybridMultilevel"/>
    <w:tmpl w:val="A1409B4A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FA29C5"/>
    <w:multiLevelType w:val="hybridMultilevel"/>
    <w:tmpl w:val="207A5F50"/>
    <w:lvl w:ilvl="0" w:tplc="AFA86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754D4"/>
    <w:multiLevelType w:val="hybridMultilevel"/>
    <w:tmpl w:val="2FBCA2E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38D346B6"/>
    <w:multiLevelType w:val="hybridMultilevel"/>
    <w:tmpl w:val="D8A6D4F2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393631"/>
    <w:multiLevelType w:val="hybridMultilevel"/>
    <w:tmpl w:val="57106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A5070"/>
    <w:multiLevelType w:val="hybridMultilevel"/>
    <w:tmpl w:val="939A0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0AA0166"/>
    <w:multiLevelType w:val="hybridMultilevel"/>
    <w:tmpl w:val="8A9AC9EE"/>
    <w:lvl w:ilvl="0" w:tplc="4D4275C6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>
    <w:nsid w:val="463C220D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3F0C27"/>
    <w:multiLevelType w:val="hybridMultilevel"/>
    <w:tmpl w:val="F1F6F398"/>
    <w:lvl w:ilvl="0" w:tplc="6234C3EC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A35BF4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5D7247"/>
    <w:multiLevelType w:val="hybridMultilevel"/>
    <w:tmpl w:val="9002159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E4734B"/>
    <w:multiLevelType w:val="hybridMultilevel"/>
    <w:tmpl w:val="2EB076A8"/>
    <w:lvl w:ilvl="0" w:tplc="70946D14">
      <w:numFmt w:val="bullet"/>
      <w:lvlText w:val="-"/>
      <w:lvlJc w:val="left"/>
      <w:pPr>
        <w:ind w:left="720" w:hanging="360"/>
      </w:pPr>
      <w:rPr>
        <w:rFonts w:ascii="Simplified Arabic" w:eastAsia="Calibr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242161"/>
    <w:multiLevelType w:val="hybridMultilevel"/>
    <w:tmpl w:val="D8F85400"/>
    <w:lvl w:ilvl="0" w:tplc="B7EC8A7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6F6615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361AB6"/>
    <w:multiLevelType w:val="hybridMultilevel"/>
    <w:tmpl w:val="99DC3070"/>
    <w:lvl w:ilvl="0" w:tplc="9FC27F00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18"/>
  </w:num>
  <w:num w:numId="5">
    <w:abstractNumId w:val="2"/>
  </w:num>
  <w:num w:numId="6">
    <w:abstractNumId w:val="0"/>
  </w:num>
  <w:num w:numId="7">
    <w:abstractNumId w:val="4"/>
  </w:num>
  <w:num w:numId="8">
    <w:abstractNumId w:val="13"/>
  </w:num>
  <w:num w:numId="9">
    <w:abstractNumId w:val="1"/>
  </w:num>
  <w:num w:numId="10">
    <w:abstractNumId w:val="17"/>
  </w:num>
  <w:num w:numId="11">
    <w:abstractNumId w:val="3"/>
  </w:num>
  <w:num w:numId="12">
    <w:abstractNumId w:val="9"/>
  </w:num>
  <w:num w:numId="13">
    <w:abstractNumId w:val="21"/>
  </w:num>
  <w:num w:numId="14">
    <w:abstractNumId w:val="11"/>
  </w:num>
  <w:num w:numId="15">
    <w:abstractNumId w:val="10"/>
  </w:num>
  <w:num w:numId="16">
    <w:abstractNumId w:val="15"/>
  </w:num>
  <w:num w:numId="17">
    <w:abstractNumId w:val="6"/>
  </w:num>
  <w:num w:numId="18">
    <w:abstractNumId w:val="19"/>
  </w:num>
  <w:num w:numId="19">
    <w:abstractNumId w:val="16"/>
  </w:num>
  <w:num w:numId="20">
    <w:abstractNumId w:val="20"/>
  </w:num>
  <w:num w:numId="21">
    <w:abstractNumId w:val="14"/>
  </w:num>
  <w:num w:numId="22">
    <w:abstractNumId w:val="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6B1"/>
    <w:rsid w:val="00004A42"/>
    <w:rsid w:val="00006A89"/>
    <w:rsid w:val="00053328"/>
    <w:rsid w:val="000661DC"/>
    <w:rsid w:val="0008786F"/>
    <w:rsid w:val="000A51EF"/>
    <w:rsid w:val="000B7F89"/>
    <w:rsid w:val="000C6002"/>
    <w:rsid w:val="000D2708"/>
    <w:rsid w:val="000F3D78"/>
    <w:rsid w:val="00125779"/>
    <w:rsid w:val="00184603"/>
    <w:rsid w:val="00191804"/>
    <w:rsid w:val="001B135A"/>
    <w:rsid w:val="001B1F7A"/>
    <w:rsid w:val="001C136D"/>
    <w:rsid w:val="001F1B80"/>
    <w:rsid w:val="001F1D11"/>
    <w:rsid w:val="001F79A4"/>
    <w:rsid w:val="00201B2C"/>
    <w:rsid w:val="00203949"/>
    <w:rsid w:val="002055B5"/>
    <w:rsid w:val="00210B5C"/>
    <w:rsid w:val="00221806"/>
    <w:rsid w:val="0022609F"/>
    <w:rsid w:val="0022780A"/>
    <w:rsid w:val="00254ED5"/>
    <w:rsid w:val="00275549"/>
    <w:rsid w:val="002938BC"/>
    <w:rsid w:val="0029564B"/>
    <w:rsid w:val="002A1502"/>
    <w:rsid w:val="002A47C3"/>
    <w:rsid w:val="002B17B3"/>
    <w:rsid w:val="002B5B64"/>
    <w:rsid w:val="002C3242"/>
    <w:rsid w:val="002E7966"/>
    <w:rsid w:val="00300F01"/>
    <w:rsid w:val="003047D1"/>
    <w:rsid w:val="003252CE"/>
    <w:rsid w:val="00334DA1"/>
    <w:rsid w:val="0034672B"/>
    <w:rsid w:val="0035080A"/>
    <w:rsid w:val="00376E3B"/>
    <w:rsid w:val="00385E68"/>
    <w:rsid w:val="003A53E6"/>
    <w:rsid w:val="003A574F"/>
    <w:rsid w:val="003B5B06"/>
    <w:rsid w:val="003D79E2"/>
    <w:rsid w:val="003F4010"/>
    <w:rsid w:val="00414288"/>
    <w:rsid w:val="004638C0"/>
    <w:rsid w:val="00476EC0"/>
    <w:rsid w:val="004B674E"/>
    <w:rsid w:val="00503146"/>
    <w:rsid w:val="005073A6"/>
    <w:rsid w:val="005125B0"/>
    <w:rsid w:val="0052491A"/>
    <w:rsid w:val="005574A2"/>
    <w:rsid w:val="00573C54"/>
    <w:rsid w:val="005B622E"/>
    <w:rsid w:val="005C0605"/>
    <w:rsid w:val="00645BC1"/>
    <w:rsid w:val="006B3423"/>
    <w:rsid w:val="006B4FC0"/>
    <w:rsid w:val="006F08E7"/>
    <w:rsid w:val="006F5C74"/>
    <w:rsid w:val="006F6DB6"/>
    <w:rsid w:val="007227A3"/>
    <w:rsid w:val="007267AB"/>
    <w:rsid w:val="007415DD"/>
    <w:rsid w:val="0078666D"/>
    <w:rsid w:val="007904DB"/>
    <w:rsid w:val="00794167"/>
    <w:rsid w:val="007B32B6"/>
    <w:rsid w:val="007D3070"/>
    <w:rsid w:val="00813D4B"/>
    <w:rsid w:val="008244D7"/>
    <w:rsid w:val="0082778A"/>
    <w:rsid w:val="0083455C"/>
    <w:rsid w:val="008A7E86"/>
    <w:rsid w:val="0090570A"/>
    <w:rsid w:val="0093440A"/>
    <w:rsid w:val="00934899"/>
    <w:rsid w:val="00950984"/>
    <w:rsid w:val="009573DF"/>
    <w:rsid w:val="0097415C"/>
    <w:rsid w:val="009912E2"/>
    <w:rsid w:val="009950F7"/>
    <w:rsid w:val="009E4AC4"/>
    <w:rsid w:val="009F71AE"/>
    <w:rsid w:val="00A07056"/>
    <w:rsid w:val="00A277C9"/>
    <w:rsid w:val="00A520DC"/>
    <w:rsid w:val="00A87BD5"/>
    <w:rsid w:val="00AB6DD2"/>
    <w:rsid w:val="00AD169F"/>
    <w:rsid w:val="00AD7F8D"/>
    <w:rsid w:val="00AE4436"/>
    <w:rsid w:val="00B1083E"/>
    <w:rsid w:val="00B548EA"/>
    <w:rsid w:val="00B84CAC"/>
    <w:rsid w:val="00B97398"/>
    <w:rsid w:val="00BA414F"/>
    <w:rsid w:val="00BA5B18"/>
    <w:rsid w:val="00BC2E37"/>
    <w:rsid w:val="00BC45B7"/>
    <w:rsid w:val="00BC4CA6"/>
    <w:rsid w:val="00C121EE"/>
    <w:rsid w:val="00C53326"/>
    <w:rsid w:val="00C61AB0"/>
    <w:rsid w:val="00C67FE4"/>
    <w:rsid w:val="00C73353"/>
    <w:rsid w:val="00C832FB"/>
    <w:rsid w:val="00CB7F32"/>
    <w:rsid w:val="00CD44F5"/>
    <w:rsid w:val="00CE4F10"/>
    <w:rsid w:val="00CF4D04"/>
    <w:rsid w:val="00D142DB"/>
    <w:rsid w:val="00D676B1"/>
    <w:rsid w:val="00D76850"/>
    <w:rsid w:val="00D77F3D"/>
    <w:rsid w:val="00D95C9C"/>
    <w:rsid w:val="00DD007A"/>
    <w:rsid w:val="00DD2740"/>
    <w:rsid w:val="00DE12AB"/>
    <w:rsid w:val="00E048D8"/>
    <w:rsid w:val="00E17D17"/>
    <w:rsid w:val="00E31704"/>
    <w:rsid w:val="00E37651"/>
    <w:rsid w:val="00E42BFE"/>
    <w:rsid w:val="00E51174"/>
    <w:rsid w:val="00E57D07"/>
    <w:rsid w:val="00E60E6B"/>
    <w:rsid w:val="00E62959"/>
    <w:rsid w:val="00E87967"/>
    <w:rsid w:val="00EA5990"/>
    <w:rsid w:val="00EB4BF0"/>
    <w:rsid w:val="00ED277D"/>
    <w:rsid w:val="00EF2BAD"/>
    <w:rsid w:val="00F0037A"/>
    <w:rsid w:val="00F011EE"/>
    <w:rsid w:val="00F0465A"/>
    <w:rsid w:val="00F33044"/>
    <w:rsid w:val="00F34A99"/>
    <w:rsid w:val="00F42F49"/>
    <w:rsid w:val="00F93A72"/>
    <w:rsid w:val="00FA7AFA"/>
    <w:rsid w:val="00FB14E7"/>
    <w:rsid w:val="00FC7993"/>
    <w:rsid w:val="00FD721C"/>
    <w:rsid w:val="00FE102D"/>
    <w:rsid w:val="00FE4C4B"/>
    <w:rsid w:val="00FF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8CEFDE15-E4A9-4B55-96CC-8D979DAB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1F1D11"/>
    <w:pPr>
      <w:bidi w:val="0"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F1D11"/>
    <w:pPr>
      <w:bidi w:val="0"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F1D11"/>
    <w:pPr>
      <w:bidi w:val="0"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B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">
    <w:name w:val="رأس الصفحة Char"/>
    <w:link w:val="a4"/>
    <w:rsid w:val="002B17B3"/>
    <w:rPr>
      <w:sz w:val="24"/>
      <w:szCs w:val="24"/>
    </w:rPr>
  </w:style>
  <w:style w:type="paragraph" w:styleId="a5">
    <w:name w:val="footer"/>
    <w:basedOn w:val="a"/>
    <w:link w:val="Char0"/>
    <w:uiPriority w:val="99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0">
    <w:name w:val="تذييل الصفحة Char"/>
    <w:link w:val="a5"/>
    <w:uiPriority w:val="99"/>
    <w:rsid w:val="002B17B3"/>
    <w:rPr>
      <w:sz w:val="24"/>
      <w:szCs w:val="24"/>
    </w:rPr>
  </w:style>
  <w:style w:type="paragraph" w:styleId="a6">
    <w:name w:val="Balloon Text"/>
    <w:basedOn w:val="a"/>
    <w:link w:val="Char1"/>
    <w:rsid w:val="002B17B3"/>
    <w:rPr>
      <w:rFonts w:ascii="Tahoma" w:hAnsi="Tahoma"/>
      <w:sz w:val="16"/>
      <w:szCs w:val="16"/>
      <w:lang w:val="x-none" w:eastAsia="x-none"/>
    </w:rPr>
  </w:style>
  <w:style w:type="character" w:customStyle="1" w:styleId="Char1">
    <w:name w:val="نص في بالون Char"/>
    <w:link w:val="a6"/>
    <w:rsid w:val="002B17B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011E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1Char">
    <w:name w:val="عنوان 1 Char"/>
    <w:basedOn w:val="a0"/>
    <w:link w:val="1"/>
    <w:uiPriority w:val="9"/>
    <w:rsid w:val="001F1D11"/>
    <w:rPr>
      <w:b/>
      <w:bCs/>
      <w:kern w:val="36"/>
      <w:sz w:val="48"/>
      <w:szCs w:val="48"/>
    </w:rPr>
  </w:style>
  <w:style w:type="character" w:customStyle="1" w:styleId="2Char">
    <w:name w:val="عنوان 2 Char"/>
    <w:basedOn w:val="a0"/>
    <w:link w:val="2"/>
    <w:uiPriority w:val="9"/>
    <w:rsid w:val="001F1D11"/>
    <w:rPr>
      <w:b/>
      <w:bCs/>
      <w:sz w:val="36"/>
      <w:szCs w:val="36"/>
    </w:rPr>
  </w:style>
  <w:style w:type="character" w:customStyle="1" w:styleId="3Char">
    <w:name w:val="عنوان 3 Char"/>
    <w:basedOn w:val="a0"/>
    <w:link w:val="3"/>
    <w:uiPriority w:val="9"/>
    <w:rsid w:val="001F1D11"/>
    <w:rPr>
      <w:b/>
      <w:bCs/>
      <w:sz w:val="27"/>
      <w:szCs w:val="27"/>
    </w:rPr>
  </w:style>
  <w:style w:type="character" w:styleId="a8">
    <w:name w:val="Strong"/>
    <w:basedOn w:val="a0"/>
    <w:uiPriority w:val="22"/>
    <w:qFormat/>
    <w:rsid w:val="001F1D11"/>
    <w:rPr>
      <w:b/>
      <w:bCs/>
    </w:rPr>
  </w:style>
  <w:style w:type="character" w:customStyle="1" w:styleId="inline">
    <w:name w:val="inline"/>
    <w:basedOn w:val="a0"/>
    <w:rsid w:val="001F1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5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ro\AppData\Local\Temp\&#1582;&#1591;&#1577;%20&#1578;&#1608;&#1589;&#1610;&#1601;%20&#1605;&#1587;&#1575;&#1602;-&#1603;.&#1605;.&#1589;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95498-5E6F-4A31-AD36-A98CE69F2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خطة توصيف مساق-ك.م.ص-1</Template>
  <TotalTime>77</TotalTime>
  <Pages>1</Pages>
  <Words>1052</Words>
  <Characters>6003</Characters>
  <Application>Microsoft Office Word</Application>
  <DocSecurity>0</DocSecurity>
  <Lines>50</Lines>
  <Paragraphs>14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HPro</dc:creator>
  <cp:keywords/>
  <cp:lastModifiedBy>HPro</cp:lastModifiedBy>
  <cp:revision>5</cp:revision>
  <cp:lastPrinted>2019-09-19T06:17:00Z</cp:lastPrinted>
  <dcterms:created xsi:type="dcterms:W3CDTF">2019-10-10T06:09:00Z</dcterms:created>
  <dcterms:modified xsi:type="dcterms:W3CDTF">2020-02-23T05:04:00Z</dcterms:modified>
</cp:coreProperties>
</file>