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4D45AA79" w:rsidR="002B5B64" w:rsidRPr="00C121EE" w:rsidRDefault="006F6DB6" w:rsidP="005F60B9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كلية </w:t>
            </w:r>
            <w:r w:rsidR="005F60B9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العلوم الطبية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629"/>
        <w:gridCol w:w="1170"/>
        <w:gridCol w:w="1530"/>
        <w:gridCol w:w="1350"/>
        <w:gridCol w:w="2523"/>
        <w:gridCol w:w="1620"/>
        <w:gridCol w:w="1710"/>
        <w:gridCol w:w="1977"/>
        <w:gridCol w:w="895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7117C2">
        <w:tc>
          <w:tcPr>
            <w:tcW w:w="1266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9" w:type="dxa"/>
          </w:tcPr>
          <w:p w14:paraId="179B2EA4" w14:textId="601622D8" w:rsidR="00ED277D" w:rsidRPr="007117C2" w:rsidRDefault="002D02B6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الكيمياء </w:t>
            </w:r>
            <w:r w:rsidR="00A5259E">
              <w:rPr>
                <w:rFonts w:ascii="Simplified Arabic" w:hAnsi="Simplified Arabic" w:cs="Simplified Arabic" w:hint="cs"/>
                <w:b/>
                <w:bCs/>
                <w:rtl/>
              </w:rPr>
              <w:t>العامة</w:t>
            </w:r>
          </w:p>
        </w:tc>
        <w:tc>
          <w:tcPr>
            <w:tcW w:w="1170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30" w:type="dxa"/>
          </w:tcPr>
          <w:p w14:paraId="700A048D" w14:textId="2930EC5C" w:rsidR="00ED277D" w:rsidRPr="001402C3" w:rsidRDefault="001402C3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1402C3">
              <w:rPr>
                <w:rFonts w:ascii="Sakkal Majalla" w:hAnsi="Sakkal Majalla" w:cs="Sakkal Majalla"/>
                <w:b/>
                <w:sz w:val="28"/>
                <w:szCs w:val="28"/>
              </w:rPr>
              <w:t>BMET1213</w:t>
            </w:r>
          </w:p>
        </w:tc>
        <w:tc>
          <w:tcPr>
            <w:tcW w:w="1350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3" w:type="dxa"/>
          </w:tcPr>
          <w:p w14:paraId="5EF57708" w14:textId="242A2B49" w:rsidR="00ED277D" w:rsidRPr="00ED277D" w:rsidRDefault="00336374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متطلب </w:t>
            </w:r>
            <w:r w:rsidR="004A0DD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كلية</w:t>
            </w:r>
          </w:p>
        </w:tc>
        <w:tc>
          <w:tcPr>
            <w:tcW w:w="1620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10" w:type="dxa"/>
            <w:vAlign w:val="center"/>
          </w:tcPr>
          <w:p w14:paraId="1872BB9A" w14:textId="39478B6D" w:rsidR="00ED277D" w:rsidRPr="007117C2" w:rsidRDefault="009D2D37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7</w:t>
            </w:r>
          </w:p>
        </w:tc>
        <w:tc>
          <w:tcPr>
            <w:tcW w:w="1977" w:type="dxa"/>
            <w:vAlign w:val="center"/>
          </w:tcPr>
          <w:p w14:paraId="0493B766" w14:textId="77777777" w:rsidR="00ED277D" w:rsidRPr="007117C2" w:rsidRDefault="00ED277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895" w:type="dxa"/>
            <w:vAlign w:val="center"/>
          </w:tcPr>
          <w:p w14:paraId="31EF7D3A" w14:textId="06FE9526" w:rsidR="00ED277D" w:rsidRPr="007117C2" w:rsidRDefault="00A5259E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13</w:t>
            </w:r>
          </w:p>
        </w:tc>
      </w:tr>
      <w:tr w:rsidR="00F233A1" w:rsidRPr="00ED277D" w14:paraId="772A0BA9" w14:textId="77777777" w:rsidTr="007117C2">
        <w:tc>
          <w:tcPr>
            <w:tcW w:w="1266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9" w:type="dxa"/>
          </w:tcPr>
          <w:p w14:paraId="44FCA0AB" w14:textId="440F6C40" w:rsidR="00ED277D" w:rsidRPr="007117C2" w:rsidRDefault="00126D0D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العلوم الطبية المخبرية</w:t>
            </w:r>
          </w:p>
        </w:tc>
        <w:tc>
          <w:tcPr>
            <w:tcW w:w="1170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30" w:type="dxa"/>
          </w:tcPr>
          <w:p w14:paraId="38A15ACD" w14:textId="6021DC52" w:rsidR="00ED277D" w:rsidRPr="007117C2" w:rsidRDefault="00126D0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126D0D">
              <w:rPr>
                <w:rFonts w:ascii="Simplified Arabic" w:hAnsi="Simplified Arabic" w:cs="Simplified Arabic"/>
                <w:b/>
                <w:bCs/>
                <w:rtl/>
              </w:rPr>
              <w:t>العلوم الطبية المخبرية</w:t>
            </w:r>
          </w:p>
        </w:tc>
        <w:tc>
          <w:tcPr>
            <w:tcW w:w="1350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3" w:type="dxa"/>
          </w:tcPr>
          <w:p w14:paraId="2D1F49B8" w14:textId="3FB7A0CA" w:rsidR="00ED277D" w:rsidRPr="00ED277D" w:rsidRDefault="004A0DD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-</w:t>
            </w:r>
          </w:p>
        </w:tc>
        <w:tc>
          <w:tcPr>
            <w:tcW w:w="1620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10" w:type="dxa"/>
          </w:tcPr>
          <w:p w14:paraId="751D2636" w14:textId="2F1F61D4" w:rsidR="00ED277D" w:rsidRPr="007117C2" w:rsidRDefault="004A0DD9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A5259E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لكيمياء التحليلية</w:t>
            </w:r>
          </w:p>
        </w:tc>
        <w:tc>
          <w:tcPr>
            <w:tcW w:w="1977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5" w:type="dxa"/>
            <w:vAlign w:val="center"/>
          </w:tcPr>
          <w:p w14:paraId="63D4D631" w14:textId="228D3871" w:rsidR="00ED277D" w:rsidRPr="007117C2" w:rsidRDefault="00A5259E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2</w:t>
            </w:r>
          </w:p>
        </w:tc>
      </w:tr>
      <w:tr w:rsidR="00F233A1" w:rsidRPr="00ED277D" w14:paraId="6B47C8B6" w14:textId="77777777" w:rsidTr="007117C2">
        <w:tc>
          <w:tcPr>
            <w:tcW w:w="1266" w:type="dxa"/>
          </w:tcPr>
          <w:p w14:paraId="230E47E2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9" w:type="dxa"/>
          </w:tcPr>
          <w:p w14:paraId="75E87BBF" w14:textId="071720D0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د. عبد</w:t>
            </w:r>
            <w:r w:rsidR="001E57B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الفتاح قرمان</w:t>
            </w:r>
          </w:p>
        </w:tc>
        <w:tc>
          <w:tcPr>
            <w:tcW w:w="1170" w:type="dxa"/>
          </w:tcPr>
          <w:p w14:paraId="72E035A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530" w:type="dxa"/>
          </w:tcPr>
          <w:p w14:paraId="1E7693BF" w14:textId="1ECBA3DB" w:rsidR="00ED277D" w:rsidRPr="007117C2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350" w:type="dxa"/>
          </w:tcPr>
          <w:p w14:paraId="460EBEA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3" w:type="dxa"/>
          </w:tcPr>
          <w:p w14:paraId="3EB51CAE" w14:textId="41582370" w:rsidR="00ED277D" w:rsidRPr="00ED277D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 w:rsidRPr="009D2D37">
              <w:rPr>
                <w:rFonts w:ascii="Simplified Arabic" w:hAnsi="Simplified Arabic" w:cs="Simplified Arabic"/>
                <w:sz w:val="22"/>
                <w:szCs w:val="22"/>
              </w:rPr>
              <w:t>aqaraman@israa.edu.ps</w:t>
            </w:r>
          </w:p>
        </w:tc>
        <w:tc>
          <w:tcPr>
            <w:tcW w:w="1620" w:type="dxa"/>
          </w:tcPr>
          <w:p w14:paraId="451A1D65" w14:textId="6112C0B3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15E691E6" w14:textId="77777777"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7" w:type="dxa"/>
          </w:tcPr>
          <w:p w14:paraId="4977CEB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5" w:type="dxa"/>
            <w:vAlign w:val="center"/>
          </w:tcPr>
          <w:p w14:paraId="14430C9E" w14:textId="4EF1C7F8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الأول</w:t>
            </w:r>
          </w:p>
        </w:tc>
      </w:tr>
      <w:tr w:rsidR="00ED277D" w:rsidRPr="00ED277D" w14:paraId="4CD79B99" w14:textId="77777777" w:rsidTr="00F233A1">
        <w:tc>
          <w:tcPr>
            <w:tcW w:w="1266" w:type="dxa"/>
            <w:vAlign w:val="center"/>
          </w:tcPr>
          <w:p w14:paraId="3BEBDA9D" w14:textId="77777777"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04" w:type="dxa"/>
            <w:gridSpan w:val="9"/>
          </w:tcPr>
          <w:p w14:paraId="36288DE0" w14:textId="26A2AE4D" w:rsidR="00ED277D" w:rsidRPr="004A011D" w:rsidRDefault="004A011D" w:rsidP="004A011D">
            <w:pPr>
              <w:ind w:hanging="23"/>
              <w:jc w:val="lowKashida"/>
              <w:rPr>
                <w:sz w:val="28"/>
                <w:szCs w:val="28"/>
                <w:rtl/>
              </w:rPr>
            </w:pP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ي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عد هذا المقرر مدخلاً إلى علم الكيمياء،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ويشتمل على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موضوعات أساسية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منها: النظرية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الذرية وتركيب الذرة، الحساب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ات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الكيميائي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ة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، الجدول الدوري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وخواصه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، الروابط الكيميائية، التفاعلات الكيميائية، المعادلات الكيميائية ووزنها، التركيب الجزيئي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والمدارات الجزيئية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>، الحالة الغازية، الحالة السائلة، الحالة الصلبة، ومحاليل الحالات السابقة</w:t>
            </w:r>
            <w:r w:rsidRPr="00BB2134">
              <w:rPr>
                <w:rFonts w:ascii="Sakkal Majalla" w:hAnsi="Sakkal Majalla"/>
                <w:noProof/>
                <w:sz w:val="28"/>
                <w:rtl/>
                <w:lang w:eastAsia="ar-SA"/>
              </w:rPr>
              <w:t>.</w:t>
            </w:r>
            <w:r w:rsidRPr="003C1AB3">
              <w:rPr>
                <w:sz w:val="28"/>
                <w:szCs w:val="28"/>
                <w:rtl/>
              </w:rPr>
              <w:t xml:space="preserve"> 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040"/>
        <w:gridCol w:w="2520"/>
        <w:gridCol w:w="2182"/>
        <w:gridCol w:w="1980"/>
        <w:gridCol w:w="1414"/>
      </w:tblGrid>
      <w:tr w:rsidR="00AD169F" w:rsidRPr="00C121EE" w14:paraId="6F92C13D" w14:textId="77777777" w:rsidTr="00E1341D">
        <w:trPr>
          <w:tblHeader/>
        </w:trPr>
        <w:tc>
          <w:tcPr>
            <w:tcW w:w="54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E1341D">
        <w:trPr>
          <w:trHeight w:val="376"/>
          <w:tblHeader/>
        </w:trPr>
        <w:tc>
          <w:tcPr>
            <w:tcW w:w="54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040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096" w:type="dxa"/>
            <w:gridSpan w:val="4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E1341D">
        <w:trPr>
          <w:trHeight w:val="419"/>
          <w:tblHeader/>
        </w:trPr>
        <w:tc>
          <w:tcPr>
            <w:tcW w:w="54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040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F27DDF" w:rsidRPr="00C121EE" w14:paraId="74F43CBD" w14:textId="77777777" w:rsidTr="003B7807">
        <w:tc>
          <w:tcPr>
            <w:tcW w:w="548" w:type="dxa"/>
            <w:vAlign w:val="center"/>
          </w:tcPr>
          <w:p w14:paraId="4EE44041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7AEF68F5" w14:textId="77777777" w:rsidR="001F11DF" w:rsidRPr="003B7807" w:rsidRDefault="001F11DF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</w:p>
          <w:p w14:paraId="2581EBE9" w14:textId="723D30EE" w:rsidR="00F27DDF" w:rsidRPr="008A37B7" w:rsidRDefault="001402C3" w:rsidP="001402C3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وحدات القياس وتحويلاتها </w:t>
            </w:r>
            <w:r w:rsidR="008A37B7"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ab/>
            </w:r>
          </w:p>
        </w:tc>
        <w:tc>
          <w:tcPr>
            <w:tcW w:w="3040" w:type="dxa"/>
          </w:tcPr>
          <w:p w14:paraId="406A4CFE" w14:textId="77777777" w:rsidR="001F11DF" w:rsidRDefault="001F11DF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4440B83" w14:textId="4D5C16FB" w:rsidR="00F27DDF" w:rsidRDefault="00BB0FB5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2AEA0D84" w14:textId="77622FC1" w:rsidR="001A269C" w:rsidRDefault="00CC1280" w:rsidP="0081116A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يتعرف الوحدات القياسية بالأنظمة المختلفة</w:t>
            </w:r>
          </w:p>
          <w:p w14:paraId="417A471A" w14:textId="0EDD5962" w:rsidR="00594B34" w:rsidRDefault="00594B34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2182" w:type="dxa"/>
          </w:tcPr>
          <w:p w14:paraId="2AEFBB61" w14:textId="66EDF322" w:rsidR="001A269C" w:rsidRDefault="00CC1280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يحول الوحدات من نظام الى نظام اخر.</w:t>
            </w:r>
          </w:p>
          <w:p w14:paraId="1E55A466" w14:textId="77777777" w:rsidR="00E97614" w:rsidRDefault="00E9761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B069839" w14:textId="3385B14E" w:rsidR="00594B34" w:rsidRDefault="00594B3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980" w:type="dxa"/>
          </w:tcPr>
          <w:p w14:paraId="410FE740" w14:textId="3ADEE78F" w:rsidR="001A269C" w:rsidRDefault="00CC1280" w:rsidP="00C32F4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يحسب الكميات بعدة أنظمة.</w:t>
            </w:r>
          </w:p>
          <w:p w14:paraId="170A8C24" w14:textId="4B32047B" w:rsidR="001A269C" w:rsidRDefault="001A269C" w:rsidP="00C121EE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414" w:type="dxa"/>
          </w:tcPr>
          <w:p w14:paraId="0AAEF4DB" w14:textId="7EBB94C1" w:rsidR="00BB0FB5" w:rsidRPr="001A269C" w:rsidRDefault="00CC1280" w:rsidP="00C32F4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كتابة الأرقام بالطريقة العلمية</w:t>
            </w:r>
          </w:p>
        </w:tc>
      </w:tr>
      <w:tr w:rsidR="0081116A" w:rsidRPr="00C121EE" w14:paraId="5E9A3723" w14:textId="77777777" w:rsidTr="003B7807">
        <w:tc>
          <w:tcPr>
            <w:tcW w:w="548" w:type="dxa"/>
            <w:vAlign w:val="center"/>
          </w:tcPr>
          <w:p w14:paraId="792493D9" w14:textId="77777777" w:rsidR="0081116A" w:rsidRPr="00C121EE" w:rsidRDefault="0081116A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0B48F1F5" w14:textId="7F18FB00" w:rsidR="0081116A" w:rsidRPr="003B7807" w:rsidRDefault="001402C3" w:rsidP="00C32F48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التعرف على أهمية الطاقة وعلاقتها بالتغذية</w:t>
            </w:r>
          </w:p>
        </w:tc>
        <w:tc>
          <w:tcPr>
            <w:tcW w:w="3040" w:type="dxa"/>
          </w:tcPr>
          <w:p w14:paraId="0876FCE1" w14:textId="30F25B29" w:rsidR="0081116A" w:rsidRDefault="00C32F48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7CFF20B" w14:textId="5B655DF9" w:rsidR="0081116A" w:rsidRDefault="00CC1280" w:rsidP="00C32F48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أهمية الطاقة وصورها</w:t>
            </w:r>
          </w:p>
        </w:tc>
        <w:tc>
          <w:tcPr>
            <w:tcW w:w="2182" w:type="dxa"/>
          </w:tcPr>
          <w:p w14:paraId="5F857393" w14:textId="041FECCE" w:rsidR="0081116A" w:rsidRDefault="00CC1280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يقارن بين الطاقة المتجددة وغير المتجددة</w:t>
            </w:r>
          </w:p>
        </w:tc>
        <w:tc>
          <w:tcPr>
            <w:tcW w:w="1980" w:type="dxa"/>
          </w:tcPr>
          <w:p w14:paraId="1DAFB79B" w14:textId="4E685071" w:rsidR="0081116A" w:rsidRDefault="00CC1280" w:rsidP="00594B3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يحسب القيمة الغذائية</w:t>
            </w:r>
          </w:p>
        </w:tc>
        <w:tc>
          <w:tcPr>
            <w:tcW w:w="1414" w:type="dxa"/>
          </w:tcPr>
          <w:p w14:paraId="792369AE" w14:textId="24652BF7" w:rsidR="0081116A" w:rsidRDefault="00C32F48" w:rsidP="00CC1280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يكتب تقريرا عن </w:t>
            </w:r>
            <w:r w:rsidR="00CC1280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الغذاء المتوازن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 </w:t>
            </w:r>
          </w:p>
        </w:tc>
      </w:tr>
      <w:tr w:rsidR="00CA45E2" w:rsidRPr="00C121EE" w14:paraId="1AEC590A" w14:textId="77777777" w:rsidTr="00CA45E2">
        <w:trPr>
          <w:trHeight w:val="964"/>
        </w:trPr>
        <w:tc>
          <w:tcPr>
            <w:tcW w:w="548" w:type="dxa"/>
            <w:vAlign w:val="center"/>
          </w:tcPr>
          <w:p w14:paraId="0D3FD7EA" w14:textId="77777777" w:rsidR="00CA45E2" w:rsidRPr="00C121EE" w:rsidRDefault="00CA45E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654ADE5C" w14:textId="760B5045" w:rsidR="00CA45E2" w:rsidRPr="003B7807" w:rsidRDefault="00CA45E2" w:rsidP="008B3790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</w:t>
            </w:r>
            <w:r w:rsidR="008B3790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بنية الذرة والروابط الكيميائية</w:t>
            </w:r>
          </w:p>
        </w:tc>
        <w:tc>
          <w:tcPr>
            <w:tcW w:w="3040" w:type="dxa"/>
          </w:tcPr>
          <w:p w14:paraId="04414BAA" w14:textId="797A4D7A" w:rsidR="00CA45E2" w:rsidRDefault="00CA45E2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8005CDF" w14:textId="6BF71E9B" w:rsidR="00CA45E2" w:rsidRDefault="00324649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أنواع الروابط الكيمائية</w:t>
            </w:r>
          </w:p>
        </w:tc>
        <w:tc>
          <w:tcPr>
            <w:tcW w:w="2182" w:type="dxa"/>
          </w:tcPr>
          <w:p w14:paraId="20F7C5FC" w14:textId="6C51FE87" w:rsidR="00CA45E2" w:rsidRDefault="00E056D0" w:rsidP="0032464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يقارن بين </w:t>
            </w:r>
            <w:r w:rsidR="0032464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الروابط التساهمية والروابط الايونية</w:t>
            </w:r>
          </w:p>
        </w:tc>
        <w:tc>
          <w:tcPr>
            <w:tcW w:w="1980" w:type="dxa"/>
          </w:tcPr>
          <w:p w14:paraId="5C730865" w14:textId="7C191366" w:rsidR="00CA45E2" w:rsidRDefault="00E056D0" w:rsidP="0032464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حسب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32464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نوع الرابطة</w:t>
            </w:r>
          </w:p>
        </w:tc>
        <w:tc>
          <w:tcPr>
            <w:tcW w:w="1414" w:type="dxa"/>
          </w:tcPr>
          <w:p w14:paraId="4415FF34" w14:textId="0D78C8D6" w:rsidR="00CA45E2" w:rsidRDefault="00324649" w:rsidP="0032464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يكتب تقريرا عن صفات المركبات العضوية.</w:t>
            </w:r>
          </w:p>
        </w:tc>
      </w:tr>
      <w:tr w:rsidR="002A47C3" w:rsidRPr="00C121EE" w14:paraId="0BF5A8A6" w14:textId="77777777" w:rsidTr="003B7807">
        <w:tc>
          <w:tcPr>
            <w:tcW w:w="548" w:type="dxa"/>
            <w:vAlign w:val="center"/>
          </w:tcPr>
          <w:p w14:paraId="34825651" w14:textId="49F43B00"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3089938B" w14:textId="77777777" w:rsidR="004E60F6" w:rsidRDefault="004E60F6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7362743" w14:textId="2225B720" w:rsidR="002A47C3" w:rsidRPr="00C121EE" w:rsidRDefault="008A37B7" w:rsidP="008B3790">
            <w:pPr>
              <w:tabs>
                <w:tab w:val="left" w:pos="509"/>
              </w:tabs>
              <w:ind w:left="313" w:hanging="270"/>
              <w:rPr>
                <w:rFonts w:ascii="Simplified Arabic" w:hAnsi="Simplified Arabic" w:cs="Simplified Arabic"/>
                <w:rtl/>
              </w:rPr>
            </w:pPr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التعرف على </w:t>
            </w:r>
            <w:r w:rsidR="008B3790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التطبيقات الطبية للطاقة النووية</w:t>
            </w:r>
            <w:r w:rsidR="008D4576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3040" w:type="dxa"/>
          </w:tcPr>
          <w:p w14:paraId="5B0397AF" w14:textId="77777777" w:rsidR="004E60F6" w:rsidRDefault="004E60F6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438CF3E8" w14:textId="5CE6941B" w:rsidR="002A47C3" w:rsidRPr="004E60F6" w:rsidRDefault="00BB0FB5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1175D876" w14:textId="1824E2BB" w:rsidR="002A47C3" w:rsidRPr="00C121EE" w:rsidRDefault="00313D3D" w:rsidP="00324649">
            <w:pPr>
              <w:tabs>
                <w:tab w:val="left" w:pos="4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يذكر الأهمية الحيوية </w:t>
            </w:r>
            <w:r w:rsidR="0032464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للطاقة النووية</w:t>
            </w:r>
            <w:r>
              <w:rPr>
                <w:rFonts w:ascii="Simplified Arabic" w:hAnsi="Simplified Arabic" w:cs="Simplified Arabic" w:hint="cs"/>
                <w:rtl/>
              </w:rPr>
              <w:t>.</w:t>
            </w:r>
          </w:p>
        </w:tc>
        <w:tc>
          <w:tcPr>
            <w:tcW w:w="2182" w:type="dxa"/>
          </w:tcPr>
          <w:p w14:paraId="70FDDDC9" w14:textId="56C9948F" w:rsidR="002A47C3" w:rsidRPr="00C121EE" w:rsidRDefault="001027D0" w:rsidP="00324649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بين الية عمل أجهزة التشخيص بالإشعاع.</w:t>
            </w:r>
          </w:p>
        </w:tc>
        <w:tc>
          <w:tcPr>
            <w:tcW w:w="1980" w:type="dxa"/>
          </w:tcPr>
          <w:p w14:paraId="56326DB1" w14:textId="075B2A98" w:rsidR="004E60F6" w:rsidRPr="00C121EE" w:rsidRDefault="001027D0" w:rsidP="007C3E6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يصنف الأجهزة حسب الية عملها</w:t>
            </w:r>
          </w:p>
        </w:tc>
        <w:tc>
          <w:tcPr>
            <w:tcW w:w="1414" w:type="dxa"/>
          </w:tcPr>
          <w:p w14:paraId="7DD4C595" w14:textId="77777777" w:rsidR="00413499" w:rsidRDefault="00313D3D" w:rsidP="001027D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يكتب</w:t>
            </w:r>
            <w:r w:rsidRPr="00313D3D">
              <w:rPr>
                <w:rFonts w:ascii="Simplified Arabic" w:hAnsi="Simplified Arabic" w:cs="Simplified Arabic"/>
                <w:rtl/>
              </w:rPr>
              <w:t xml:space="preserve"> </w:t>
            </w:r>
            <w:r w:rsidR="001027D0">
              <w:rPr>
                <w:rFonts w:ascii="Simplified Arabic" w:hAnsi="Simplified Arabic" w:cs="Simplified Arabic" w:hint="cs"/>
                <w:rtl/>
              </w:rPr>
              <w:t xml:space="preserve">تقريرا </w:t>
            </w:r>
            <w:proofErr w:type="gramStart"/>
            <w:r w:rsidR="001027D0">
              <w:rPr>
                <w:rFonts w:ascii="Simplified Arabic" w:hAnsi="Simplified Arabic" w:cs="Simplified Arabic" w:hint="cs"/>
                <w:rtl/>
              </w:rPr>
              <w:t xml:space="preserve">عن </w:t>
            </w:r>
            <w:r w:rsidRPr="00313D3D">
              <w:rPr>
                <w:rFonts w:ascii="Simplified Arabic" w:hAnsi="Simplified Arabic" w:cs="Simplified Arabic"/>
                <w:rtl/>
              </w:rPr>
              <w:t xml:space="preserve"> </w:t>
            </w:r>
            <w:r w:rsidR="001027D0">
              <w:rPr>
                <w:rFonts w:ascii="Simplified Arabic" w:hAnsi="Simplified Arabic" w:cs="Simplified Arabic" w:hint="cs"/>
                <w:rtl/>
              </w:rPr>
              <w:t>احد</w:t>
            </w:r>
            <w:proofErr w:type="gramEnd"/>
            <w:r w:rsidR="001027D0">
              <w:rPr>
                <w:rFonts w:ascii="Simplified Arabic" w:hAnsi="Simplified Arabic" w:cs="Simplified Arabic" w:hint="cs"/>
                <w:rtl/>
              </w:rPr>
              <w:t xml:space="preserve"> أجهزة التشخيص الاشعاعي</w:t>
            </w:r>
          </w:p>
          <w:p w14:paraId="0F295F2F" w14:textId="77777777" w:rsidR="00413499" w:rsidRDefault="00413499" w:rsidP="001027D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  <w:p w14:paraId="41355029" w14:textId="77777777" w:rsidR="00413499" w:rsidRDefault="00413499" w:rsidP="001027D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  <w:p w14:paraId="67A6FAF0" w14:textId="66ACD30C" w:rsidR="00205FB4" w:rsidRPr="00C121EE" w:rsidRDefault="001027D0" w:rsidP="001027D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 </w:t>
            </w:r>
          </w:p>
        </w:tc>
      </w:tr>
      <w:tr w:rsidR="00C32F48" w:rsidRPr="00C121EE" w14:paraId="734D6637" w14:textId="77777777" w:rsidTr="003B7807">
        <w:tc>
          <w:tcPr>
            <w:tcW w:w="548" w:type="dxa"/>
            <w:vAlign w:val="center"/>
          </w:tcPr>
          <w:p w14:paraId="657898C1" w14:textId="77777777" w:rsidR="00C32F48" w:rsidRPr="00C121EE" w:rsidRDefault="00C32F4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E890645" w14:textId="21DA87CC" w:rsidR="00C32F48" w:rsidRDefault="00CC1280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أنواع التفاعلات الكيميائية </w:t>
            </w:r>
          </w:p>
        </w:tc>
        <w:tc>
          <w:tcPr>
            <w:tcW w:w="3040" w:type="dxa"/>
          </w:tcPr>
          <w:p w14:paraId="49C25CF5" w14:textId="6A7DD92F" w:rsidR="00C32F48" w:rsidRDefault="00C32F48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4074FF51" w14:textId="31182E52" w:rsidR="00C32F48" w:rsidRDefault="002A5D7F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يتعرف أنواع التفاعلات الكيميائية</w:t>
            </w:r>
          </w:p>
        </w:tc>
        <w:tc>
          <w:tcPr>
            <w:tcW w:w="2182" w:type="dxa"/>
          </w:tcPr>
          <w:p w14:paraId="637397DF" w14:textId="1E4105AF" w:rsidR="00C32F48" w:rsidRDefault="002A5D7F" w:rsidP="0083282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بين أنواع التفاعلات الكيميائية</w:t>
            </w:r>
          </w:p>
        </w:tc>
        <w:tc>
          <w:tcPr>
            <w:tcW w:w="1980" w:type="dxa"/>
          </w:tcPr>
          <w:p w14:paraId="649630DC" w14:textId="3C49E875" w:rsidR="00C32F48" w:rsidRDefault="002A5D7F" w:rsidP="007C3E6C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يكتب معادلة كيميائية موزونة</w:t>
            </w:r>
          </w:p>
        </w:tc>
        <w:tc>
          <w:tcPr>
            <w:tcW w:w="1414" w:type="dxa"/>
          </w:tcPr>
          <w:p w14:paraId="70DD4282" w14:textId="7269CCE5" w:rsidR="00C32F48" w:rsidRDefault="00C32F48" w:rsidP="002A5D7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يكتب تقريرا علميا عن </w:t>
            </w:r>
            <w:r w:rsidR="002A5D7F">
              <w:rPr>
                <w:rFonts w:ascii="Simplified Arabic" w:hAnsi="Simplified Arabic" w:cs="Simplified Arabic" w:hint="cs"/>
                <w:rtl/>
              </w:rPr>
              <w:t>التفاعلات واهميتها الحيوية</w:t>
            </w:r>
          </w:p>
        </w:tc>
      </w:tr>
      <w:tr w:rsidR="00F27DDF" w:rsidRPr="00C121EE" w14:paraId="5365CE63" w14:textId="77777777" w:rsidTr="003B7807">
        <w:tc>
          <w:tcPr>
            <w:tcW w:w="548" w:type="dxa"/>
            <w:vAlign w:val="center"/>
          </w:tcPr>
          <w:p w14:paraId="23034D22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0B2CB58" w14:textId="22EDAB4E" w:rsidR="00F27DDF" w:rsidRDefault="00CC1280" w:rsidP="003B7807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التعرف على المحاليل وتطبيقاتها الحيوية</w:t>
            </w:r>
          </w:p>
        </w:tc>
        <w:tc>
          <w:tcPr>
            <w:tcW w:w="3040" w:type="dxa"/>
          </w:tcPr>
          <w:p w14:paraId="38652C5C" w14:textId="77777777" w:rsidR="00A11776" w:rsidRDefault="00A11776" w:rsidP="00A11776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762FDF6F" w14:textId="6A71946B" w:rsidR="00F27DDF" w:rsidRPr="00C121EE" w:rsidRDefault="00B94878" w:rsidP="00B12BF3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  <w:r>
              <w:rPr>
                <w:rFonts w:ascii="Simplified Arabic" w:hAnsi="Simplified Arabic" w:cs="Simplified Arabic" w:hint="cs"/>
                <w:rtl/>
              </w:rPr>
              <w:t xml:space="preserve"> ومهارات عامة</w:t>
            </w:r>
          </w:p>
        </w:tc>
        <w:tc>
          <w:tcPr>
            <w:tcW w:w="2520" w:type="dxa"/>
          </w:tcPr>
          <w:p w14:paraId="259B97D1" w14:textId="541871F5" w:rsidR="00A11776" w:rsidRPr="00C121EE" w:rsidRDefault="00B4498B" w:rsidP="00B5239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يتعرف أنواع المحاليل.</w:t>
            </w:r>
          </w:p>
        </w:tc>
        <w:tc>
          <w:tcPr>
            <w:tcW w:w="2182" w:type="dxa"/>
          </w:tcPr>
          <w:p w14:paraId="5D1BF561" w14:textId="7C9DDD62" w:rsidR="00F27DDF" w:rsidRPr="007C3E6C" w:rsidRDefault="00B4498B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المحاليل حسب نوعها  </w:t>
            </w:r>
            <w:r w:rsidR="007C3E6C" w:rsidRPr="007C3E6C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980" w:type="dxa"/>
          </w:tcPr>
          <w:p w14:paraId="14A17CE2" w14:textId="2F19190B" w:rsidR="00A11776" w:rsidRPr="00A11776" w:rsidRDefault="00B4498B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يحسب تركيز المحاليل </w:t>
            </w:r>
          </w:p>
        </w:tc>
        <w:tc>
          <w:tcPr>
            <w:tcW w:w="1414" w:type="dxa"/>
          </w:tcPr>
          <w:p w14:paraId="12409A22" w14:textId="45C7EAEA" w:rsidR="00F27DDF" w:rsidRPr="00C121EE" w:rsidRDefault="00B4498B" w:rsidP="00B4498B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حل مسائل حسابية على تركيز المحاليل</w:t>
            </w: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75"/>
        <w:gridCol w:w="850"/>
        <w:gridCol w:w="3027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9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181ADB87" w14:textId="77777777" w:rsidTr="004A6644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25" w:type="dxa"/>
            <w:gridSpan w:val="2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27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4A6644">
        <w:tc>
          <w:tcPr>
            <w:tcW w:w="548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14:paraId="67CC0774" w14:textId="77777777" w:rsidTr="004A6644">
        <w:tc>
          <w:tcPr>
            <w:tcW w:w="548" w:type="dxa"/>
            <w:vAlign w:val="center"/>
          </w:tcPr>
          <w:p w14:paraId="06CE81A6" w14:textId="77777777"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B507893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92E6CE2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513C689" w14:textId="5B059D50" w:rsidR="002A47C3" w:rsidRPr="00AB6DD2" w:rsidRDefault="00C244CF" w:rsidP="00C02F7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مقدمة في الكيمياء العامة</w:t>
            </w:r>
          </w:p>
        </w:tc>
        <w:tc>
          <w:tcPr>
            <w:tcW w:w="630" w:type="dxa"/>
          </w:tcPr>
          <w:p w14:paraId="02B44499" w14:textId="43CE8C3A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51E47761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AA6B2D8" w14:textId="44C497D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827DE1C" w14:textId="77E94C48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12C44095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63C3662C" w14:textId="50EB3F0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BDE7EEE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3C998E3C" w:rsidR="002A47C3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0A20ECC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2BDDA172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7EAD114" w14:textId="161FED7D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0663DBB0" w14:textId="332E976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2E9AD4B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159EC" w:rsidRPr="00AB6DD2" w14:paraId="27D30ED7" w14:textId="77777777" w:rsidTr="004A6644">
        <w:tc>
          <w:tcPr>
            <w:tcW w:w="548" w:type="dxa"/>
            <w:vAlign w:val="center"/>
          </w:tcPr>
          <w:p w14:paraId="1946D66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D9C8237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3C4C6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C4CC047" w14:textId="46D8D75E" w:rsidR="009159EC" w:rsidRPr="00C244CF" w:rsidRDefault="00C244CF" w:rsidP="009159EC">
            <w:pPr>
              <w:rPr>
                <w:b/>
                <w:bCs/>
                <w:rtl/>
              </w:rPr>
            </w:pPr>
            <w:r w:rsidRPr="00C244CF">
              <w:rPr>
                <w:rFonts w:hint="cs"/>
                <w:b/>
                <w:bCs/>
                <w:rtl/>
              </w:rPr>
              <w:t>الوحدات وتحويلاتها</w:t>
            </w:r>
          </w:p>
        </w:tc>
        <w:tc>
          <w:tcPr>
            <w:tcW w:w="630" w:type="dxa"/>
          </w:tcPr>
          <w:p w14:paraId="77790CA0" w14:textId="4502A1A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7241F12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5B431B3B" w14:textId="66CD9566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8787A81" w14:textId="4C206B6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5534429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A311842" w14:textId="51B86CEB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2B3741F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3B075EF" w14:textId="69F27A9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53A93A29" w14:textId="180CF77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4286E141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87F28" w:rsidRPr="00AB6DD2" w14:paraId="39EE74B5" w14:textId="77777777" w:rsidTr="004A6644">
        <w:tc>
          <w:tcPr>
            <w:tcW w:w="548" w:type="dxa"/>
            <w:vAlign w:val="center"/>
          </w:tcPr>
          <w:p w14:paraId="12F04C21" w14:textId="77777777" w:rsidR="00487F28" w:rsidRPr="00221806" w:rsidRDefault="00487F28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7A53A46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B95052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84B18CE" w14:textId="02A71E77" w:rsidR="00487F28" w:rsidRDefault="00C244CF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الطاقة والحرارة</w:t>
            </w:r>
          </w:p>
        </w:tc>
        <w:tc>
          <w:tcPr>
            <w:tcW w:w="630" w:type="dxa"/>
          </w:tcPr>
          <w:p w14:paraId="04036776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11A4DE6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7CF5DD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7F320E0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E516CA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54C10B9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0CE78FE8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2A8873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FB657AA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14DECF3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4587F81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C45BE6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6AA6882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1C1267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49DDC150" w14:textId="77777777" w:rsidTr="004A6644">
        <w:tc>
          <w:tcPr>
            <w:tcW w:w="548" w:type="dxa"/>
            <w:vAlign w:val="center"/>
          </w:tcPr>
          <w:p w14:paraId="66ED0E2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F456D13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76497F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5EE4D92" w14:textId="541CBAD3" w:rsidR="009159EC" w:rsidRPr="00C244CF" w:rsidRDefault="00C244CF" w:rsidP="009159EC">
            <w:pPr>
              <w:rPr>
                <w:sz w:val="28"/>
                <w:szCs w:val="28"/>
              </w:rPr>
            </w:pPr>
            <w:r w:rsidRPr="00C244CF">
              <w:rPr>
                <w:rFonts w:hint="cs"/>
                <w:sz w:val="28"/>
                <w:szCs w:val="28"/>
                <w:rtl/>
              </w:rPr>
              <w:t>حساب الطاقة والقيمة الغذائية</w:t>
            </w:r>
          </w:p>
        </w:tc>
        <w:tc>
          <w:tcPr>
            <w:tcW w:w="630" w:type="dxa"/>
          </w:tcPr>
          <w:p w14:paraId="5222E255" w14:textId="2DA18503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F51C04E" w14:textId="2D81581E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561E3AE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6EE2E9A" w14:textId="60C7B9F7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A7E995F" w14:textId="69361C1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3BF092F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1E8F481" w14:textId="5BFD0DC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0F8F517" w14:textId="16058F70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9DF1DD7" w14:textId="65B16A04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7DA961D3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69EA83B" w14:textId="7828430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2DDEC46A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9277C" w:rsidRPr="00AB6DD2" w14:paraId="6E614D7C" w14:textId="77777777" w:rsidTr="004A6644">
        <w:tc>
          <w:tcPr>
            <w:tcW w:w="548" w:type="dxa"/>
            <w:vAlign w:val="center"/>
          </w:tcPr>
          <w:p w14:paraId="0961EC78" w14:textId="77777777" w:rsidR="00B9277C" w:rsidRPr="00221806" w:rsidRDefault="00B9277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CB979D5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4283A9BC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0136477" w14:textId="7D11C8AB" w:rsidR="00481811" w:rsidRDefault="00C244CF" w:rsidP="00CB0E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الجدول الدوري</w:t>
            </w:r>
          </w:p>
        </w:tc>
        <w:tc>
          <w:tcPr>
            <w:tcW w:w="630" w:type="dxa"/>
          </w:tcPr>
          <w:p w14:paraId="13021AE6" w14:textId="623D0FF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4CA9C4D6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403EFB6F" w14:textId="27F1264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B4095BC" w14:textId="69553D4A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42EEEA2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78D569B" w14:textId="7FE837B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4404364" w14:textId="0AAE6EF4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06606F4" w14:textId="6A822C61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2FEFA4A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3F34CE66" w14:textId="35BD5DB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163C9339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87F28" w:rsidRPr="00AB6DD2" w14:paraId="737567F5" w14:textId="77777777" w:rsidTr="004A6644">
        <w:tc>
          <w:tcPr>
            <w:tcW w:w="548" w:type="dxa"/>
            <w:vAlign w:val="center"/>
          </w:tcPr>
          <w:p w14:paraId="34109409" w14:textId="77777777" w:rsidR="00487F28" w:rsidRPr="00221806" w:rsidRDefault="00487F28" w:rsidP="00487F28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7B0BF8C2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531301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F0CCFD3" w14:textId="23C5F9ED" w:rsidR="00487F28" w:rsidRDefault="00CB0EA7" w:rsidP="00487F28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CB0EA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التركيب الإلكتروني والتكافؤ</w:t>
            </w:r>
          </w:p>
        </w:tc>
        <w:tc>
          <w:tcPr>
            <w:tcW w:w="630" w:type="dxa"/>
          </w:tcPr>
          <w:p w14:paraId="198DAFEA" w14:textId="392453A6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6BA26AD0" w14:textId="41A9E62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649" w:type="dxa"/>
          </w:tcPr>
          <w:p w14:paraId="50E8A05A" w14:textId="2DEFB17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11" w:type="dxa"/>
          </w:tcPr>
          <w:p w14:paraId="075C8107" w14:textId="5F775A9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0" w:type="dxa"/>
          </w:tcPr>
          <w:p w14:paraId="02CEA557" w14:textId="00DB86E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1170" w:type="dxa"/>
          </w:tcPr>
          <w:p w14:paraId="4CA9AC22" w14:textId="00D35EA2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19" w:type="dxa"/>
          </w:tcPr>
          <w:p w14:paraId="243D70AB" w14:textId="47E212F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720" w:type="dxa"/>
          </w:tcPr>
          <w:p w14:paraId="64181235" w14:textId="46FF6AB5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0A7F5D0A" w14:textId="4FAD777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5320FDAE" w14:textId="4CCD2F01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33B0ED21" w14:textId="76910F3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630" w:type="dxa"/>
          </w:tcPr>
          <w:p w14:paraId="2585DA90" w14:textId="36022A6B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1" w:type="dxa"/>
          </w:tcPr>
          <w:p w14:paraId="1B1E9C68" w14:textId="0C22189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30" w:type="dxa"/>
          </w:tcPr>
          <w:p w14:paraId="0063104F" w14:textId="131580B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</w:tr>
      <w:tr w:rsidR="009159EC" w:rsidRPr="00AB6DD2" w14:paraId="418D174D" w14:textId="77777777" w:rsidTr="004A6644">
        <w:tc>
          <w:tcPr>
            <w:tcW w:w="548" w:type="dxa"/>
            <w:vAlign w:val="center"/>
          </w:tcPr>
          <w:p w14:paraId="5B4DF76C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919D083" w14:textId="63A31418" w:rsidR="009159EC" w:rsidRPr="00AB6DD2" w:rsidRDefault="00C244CF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25" w:type="dxa"/>
            <w:gridSpan w:val="2"/>
          </w:tcPr>
          <w:p w14:paraId="4E61091B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BA730A3" w14:textId="0246DAD4" w:rsidR="009159EC" w:rsidRPr="008041D3" w:rsidRDefault="00C244CF" w:rsidP="009159EC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041D3">
              <w:rPr>
                <w:rFonts w:ascii="Arial" w:eastAsia="Arial" w:hAnsi="Arial" w:cs="Arial" w:hint="cs"/>
                <w:b/>
                <w:bCs/>
                <w:color w:val="000000"/>
                <w:rtl/>
              </w:rPr>
              <w:t>الطاقة النووية</w:t>
            </w:r>
            <w:r w:rsidRPr="008041D3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وتطبيقاتها الطبية</w:t>
            </w:r>
          </w:p>
        </w:tc>
        <w:tc>
          <w:tcPr>
            <w:tcW w:w="630" w:type="dxa"/>
            <w:vAlign w:val="center"/>
          </w:tcPr>
          <w:p w14:paraId="5801E9A1" w14:textId="2BA7CFF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C6CAE9C" w14:textId="5FE1275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507390CE" w14:textId="5BAE354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7C870B85" w14:textId="453FB3D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14:paraId="63D1E19A" w14:textId="7D6463A9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5C8CD8E" w14:textId="4DF3A836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vAlign w:val="center"/>
          </w:tcPr>
          <w:p w14:paraId="038276B0" w14:textId="1788EC6C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F0FF6F5" w14:textId="7AE2A5A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281F79C" w14:textId="63FAD1C3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F04F703" w14:textId="284DFFAE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C84F1AC" w14:textId="1197C9DA" w:rsidR="009159EC" w:rsidRPr="00AB6DD2" w:rsidRDefault="00E50054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3384D8B" w14:textId="1B45A8AC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vAlign w:val="center"/>
          </w:tcPr>
          <w:p w14:paraId="6203A34A" w14:textId="73DD29F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09C26E6" w14:textId="619A7555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7A1ED404" w14:textId="77777777" w:rsidTr="004A6644">
        <w:tc>
          <w:tcPr>
            <w:tcW w:w="548" w:type="dxa"/>
            <w:shd w:val="clear" w:color="auto" w:fill="D9D9D9" w:themeFill="background1" w:themeFillShade="D9"/>
            <w:vAlign w:val="center"/>
          </w:tcPr>
          <w:p w14:paraId="76FFC90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DD0F753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D9D9D9" w:themeFill="background1" w:themeFillShade="D9"/>
          </w:tcPr>
          <w:p w14:paraId="64AD11E1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D9D9D9" w:themeFill="background1" w:themeFillShade="D9"/>
          </w:tcPr>
          <w:p w14:paraId="5E93BFB3" w14:textId="46743FE0" w:rsidR="009159EC" w:rsidRPr="00FF4E06" w:rsidRDefault="00FF4E06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51B7289F" w14:textId="77777777" w:rsidTr="004A6644">
        <w:tc>
          <w:tcPr>
            <w:tcW w:w="548" w:type="dxa"/>
            <w:vAlign w:val="center"/>
          </w:tcPr>
          <w:p w14:paraId="03713937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9AC972C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D30428F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37E9951A" w14:textId="06B522C9" w:rsidR="00C244CF" w:rsidRDefault="00C244CF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أنواع الروابط الكيميائية</w:t>
            </w:r>
          </w:p>
          <w:p w14:paraId="1F763E0B" w14:textId="1D6B4959" w:rsidR="009159EC" w:rsidRPr="00AB6DD2" w:rsidRDefault="009159EC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636FA86" w14:textId="0BF612D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7A3DEFD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378AA68" w14:textId="3527D3B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272E3A2A" w14:textId="53F2ED9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37A23B1" w14:textId="2990FA2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6FAB5A0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2E122D3" w14:textId="63B5820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454A79C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097BEAD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71EDF09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0F906A63" w14:textId="4329B793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56B4A47F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A69B991" w14:textId="5B02F9CC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321DE99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2416CE25" w14:textId="77777777" w:rsidTr="004A6644">
        <w:tc>
          <w:tcPr>
            <w:tcW w:w="548" w:type="dxa"/>
            <w:shd w:val="clear" w:color="auto" w:fill="FFFFFF"/>
            <w:vAlign w:val="center"/>
          </w:tcPr>
          <w:p w14:paraId="7A9E4AC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25A8A205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FFFFFF"/>
          </w:tcPr>
          <w:p w14:paraId="515C63EB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FFFFFF"/>
          </w:tcPr>
          <w:p w14:paraId="607220DC" w14:textId="5DDEA3A0" w:rsidR="009159EC" w:rsidRPr="008D4576" w:rsidRDefault="00C244CF" w:rsidP="008D4576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تسمية المركبات الكيميائية</w:t>
            </w:r>
          </w:p>
        </w:tc>
        <w:tc>
          <w:tcPr>
            <w:tcW w:w="630" w:type="dxa"/>
            <w:shd w:val="clear" w:color="auto" w:fill="FFFFFF"/>
          </w:tcPr>
          <w:p w14:paraId="156386BE" w14:textId="0FC46EF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7DE182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5866A75D" w14:textId="4F6964D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14:paraId="752F852E" w14:textId="194F624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14:paraId="3B153337" w14:textId="157B130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2D9561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14:paraId="2BFB9F69" w14:textId="1BAA4AF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6F09A53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14:paraId="1C447FA9" w14:textId="165621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0AE22561" w14:textId="6014FD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FE7748A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14:paraId="6E3878CA" w14:textId="25A3660E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14:paraId="077EBC9F" w14:textId="5CFE5F85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3365AA99" w14:textId="77777777" w:rsidTr="00C244CF">
        <w:trPr>
          <w:trHeight w:val="302"/>
        </w:trPr>
        <w:tc>
          <w:tcPr>
            <w:tcW w:w="548" w:type="dxa"/>
            <w:vAlign w:val="center"/>
          </w:tcPr>
          <w:p w14:paraId="018F2AF6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C6FD23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8E17B2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1D3F4CE2" w14:textId="7D9C2898" w:rsidR="009159EC" w:rsidRPr="00B9277C" w:rsidRDefault="00C244CF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أنواع التفاعلات الكيميائية</w:t>
            </w:r>
          </w:p>
        </w:tc>
        <w:tc>
          <w:tcPr>
            <w:tcW w:w="630" w:type="dxa"/>
          </w:tcPr>
          <w:p w14:paraId="20754448" w14:textId="1235C64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DC95140" w14:textId="340341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7C05995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6C61ACED" w14:textId="7DD8497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A33F954" w14:textId="6D87302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64FEF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57C5EA50" w14:textId="739116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1E4F3F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4578558A" w14:textId="5E128A57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347678EF" w14:textId="08520B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00A2E95" w14:textId="4E908D9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126FC7E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4E398BA7" w14:textId="3E0CFCE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711D960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A6644" w:rsidRPr="00AB6DD2" w14:paraId="27F7301D" w14:textId="77777777" w:rsidTr="004A6644">
        <w:trPr>
          <w:trHeight w:val="759"/>
        </w:trPr>
        <w:tc>
          <w:tcPr>
            <w:tcW w:w="548" w:type="dxa"/>
            <w:vAlign w:val="center"/>
          </w:tcPr>
          <w:p w14:paraId="5E4E7976" w14:textId="77777777" w:rsidR="004A6644" w:rsidRPr="00221806" w:rsidRDefault="004A6644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5" w:type="dxa"/>
            <w:gridSpan w:val="2"/>
          </w:tcPr>
          <w:p w14:paraId="59B52577" w14:textId="77777777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</w:tcPr>
          <w:p w14:paraId="3FF113F6" w14:textId="47B3D9BE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520CF55" w14:textId="53554944" w:rsidR="004A6644" w:rsidRDefault="004A6644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  <w:p w14:paraId="66BEC811" w14:textId="73F15728" w:rsidR="004A6644" w:rsidRDefault="00C244CF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الحسابات الكمية للتفاعلات الكيميائية</w:t>
            </w:r>
          </w:p>
          <w:p w14:paraId="1E978F86" w14:textId="74291BE4" w:rsidR="004A6644" w:rsidRPr="00B9277C" w:rsidRDefault="004A6644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3769C246" w14:textId="134E848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F4ED2EA" w14:textId="463F16BE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3DFE52E5" w14:textId="7D585FD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60BEE6A4" w14:textId="5DDEE036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16A31E69" w14:textId="4A4C53B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AD26D27" w14:textId="6D34034B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14:paraId="45B21DD3" w14:textId="7F6F4B7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D2F0B61" w14:textId="6BAEA10A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0D47F5F" w14:textId="2564FF3C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275860" w14:textId="79FDC07D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37760DE7" w14:textId="1EE64D70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7002525" w14:textId="30DE5B02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14:paraId="6B9DC831" w14:textId="78CAA799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vAlign w:val="center"/>
          </w:tcPr>
          <w:p w14:paraId="1F15F225" w14:textId="5A947FC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A6644" w:rsidRPr="00AB6DD2" w14:paraId="577E9B91" w14:textId="77777777" w:rsidTr="004A6644">
        <w:tc>
          <w:tcPr>
            <w:tcW w:w="548" w:type="dxa"/>
            <w:vAlign w:val="center"/>
          </w:tcPr>
          <w:p w14:paraId="19F7E217" w14:textId="77777777" w:rsidR="004A6644" w:rsidRPr="00221806" w:rsidRDefault="004A6644" w:rsidP="004A664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5A944C7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9C05784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2EA38E5" w14:textId="1B24C368" w:rsidR="004A6644" w:rsidRDefault="00C244CF" w:rsidP="004A6644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أنواع المحاليل </w:t>
            </w:r>
          </w:p>
        </w:tc>
        <w:tc>
          <w:tcPr>
            <w:tcW w:w="630" w:type="dxa"/>
          </w:tcPr>
          <w:p w14:paraId="2E959025" w14:textId="3CAB37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3AC7A4F2" w14:textId="4066BCF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649" w:type="dxa"/>
          </w:tcPr>
          <w:p w14:paraId="180FB906" w14:textId="406D1D16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611" w:type="dxa"/>
          </w:tcPr>
          <w:p w14:paraId="2E39DE3E" w14:textId="3501B367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810" w:type="dxa"/>
          </w:tcPr>
          <w:p w14:paraId="7D0FB9CD" w14:textId="1D4C4B2A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1170" w:type="dxa"/>
          </w:tcPr>
          <w:p w14:paraId="5F57E009" w14:textId="12EC4E7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19" w:type="dxa"/>
          </w:tcPr>
          <w:p w14:paraId="493AAF22" w14:textId="0E8A2A2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20" w:type="dxa"/>
          </w:tcPr>
          <w:p w14:paraId="6B5D7A79" w14:textId="657F0F1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7C306CF6" w14:textId="56732D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68D1270E" w14:textId="1BA4F47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720" w:type="dxa"/>
          </w:tcPr>
          <w:p w14:paraId="3AD43082" w14:textId="22437431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7955BEB2" w14:textId="10CD320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1" w:type="dxa"/>
          </w:tcPr>
          <w:p w14:paraId="698199D7" w14:textId="2B05E3AE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2BF7AB97" w14:textId="1BFC6494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</w:tr>
      <w:tr w:rsidR="009159EC" w:rsidRPr="00AB6DD2" w14:paraId="48674014" w14:textId="77777777" w:rsidTr="004A6644">
        <w:tc>
          <w:tcPr>
            <w:tcW w:w="548" w:type="dxa"/>
            <w:vAlign w:val="center"/>
          </w:tcPr>
          <w:p w14:paraId="50FD84A0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8D5E1E4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3047B3A8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9C406FA" w14:textId="665277AE" w:rsidR="009159EC" w:rsidRPr="00651F5B" w:rsidRDefault="00C244CF" w:rsidP="009159EC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تركيز المحاليل</w:t>
            </w:r>
          </w:p>
        </w:tc>
        <w:tc>
          <w:tcPr>
            <w:tcW w:w="630" w:type="dxa"/>
          </w:tcPr>
          <w:p w14:paraId="004C8196" w14:textId="6E49E0F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140607" w14:textId="234952A8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2537E64E" w14:textId="4EF4BD8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6C8B032D" w14:textId="1E182E0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2C05B449" w14:textId="20AB772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71E20D63" w14:textId="6D07B3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8288A00" w14:textId="5B83808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642DF5F" w14:textId="5EE7A9A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E7FE9EC" w14:textId="7864D60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C3DD53B" w14:textId="4D1D63A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14:paraId="5B2A11BF" w14:textId="1471C03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7F7BA01" w14:textId="4C259668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14:paraId="75A7AE99" w14:textId="41E70BA2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14:paraId="3CE215B3" w14:textId="4285DD84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F4E06" w:rsidRPr="00AB6DD2" w14:paraId="34E015D5" w14:textId="77777777" w:rsidTr="004A6644">
        <w:tc>
          <w:tcPr>
            <w:tcW w:w="548" w:type="dxa"/>
            <w:vAlign w:val="center"/>
          </w:tcPr>
          <w:p w14:paraId="3C12271E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F737A4C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2C278BA1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424670C" w14:textId="53618718" w:rsidR="00FF4E06" w:rsidRPr="00AB6DD2" w:rsidRDefault="008D2B70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الامتحانات العملية</w:t>
            </w:r>
          </w:p>
        </w:tc>
        <w:tc>
          <w:tcPr>
            <w:tcW w:w="630" w:type="dxa"/>
            <w:vAlign w:val="center"/>
          </w:tcPr>
          <w:p w14:paraId="0391FCBF" w14:textId="0F3D054A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1299E682" w14:textId="202142A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352CC8C4" w14:textId="37067B59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121EE23E" w14:textId="0EB6E32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45DA3299" w14:textId="1934C5CE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5ED3FBC2" w14:textId="18952EA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056E3C10" w14:textId="2E2A923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102EB94" w14:textId="3237CC2D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18148EB2" w14:textId="21A0BAC8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7B2F4F0" w14:textId="2E2A5BBB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76B96D1" w14:textId="6AE6AFB3" w:rsidR="00FF4E06" w:rsidRPr="00AB6DD2" w:rsidRDefault="00B94878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5585C4E3" w14:textId="2A0DDCF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07DF2710" w14:textId="70E1D26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6EA4830" w14:textId="2250C25C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FF4E06" w:rsidRPr="00AB6DD2" w14:paraId="5ED67669" w14:textId="77777777" w:rsidTr="004A6644">
        <w:tc>
          <w:tcPr>
            <w:tcW w:w="548" w:type="dxa"/>
            <w:vAlign w:val="center"/>
          </w:tcPr>
          <w:p w14:paraId="13B24F4B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A98AB97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DFB944E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7751CA7" w14:textId="5E6940AE" w:rsidR="00FF4E06" w:rsidRPr="00AB6DD2" w:rsidRDefault="00FF4E06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32D8DB81" w14:textId="33008E6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469BD7A" w14:textId="3763A078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2796D474" w14:textId="040FE507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0612587" w14:textId="70D1F151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9E99F83" w14:textId="41239DF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6299148B" w14:textId="0E702284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5B5FBEE" w14:textId="7EE8D93F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18E8E5C" w14:textId="45E3480A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4F84266" w14:textId="3B4F6EBE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18413C" w14:textId="715830F5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48B7023" w14:textId="5F5B213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2459EAA6" w14:textId="4615F85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288BA691" w14:textId="53E53F1B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081CE5D" w14:textId="0D6736CC" w:rsidR="00FF4E06" w:rsidRPr="00AB6DD2" w:rsidRDefault="00CC45F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3779B1BD" w14:textId="77777777" w:rsidR="003B7807" w:rsidRDefault="003B7807">
      <w:pPr>
        <w:bidi w:val="0"/>
        <w:rPr>
          <w:sz w:val="8"/>
          <w:szCs w:val="8"/>
          <w:rtl/>
        </w:rPr>
      </w:pPr>
      <w:r>
        <w:rPr>
          <w:sz w:val="8"/>
          <w:szCs w:val="8"/>
          <w:rtl/>
        </w:rPr>
        <w:br w:type="page"/>
      </w:r>
    </w:p>
    <w:p w14:paraId="26A655AA" w14:textId="77777777" w:rsidR="000B7F89" w:rsidRPr="0082778A" w:rsidRDefault="000B7F89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82778A" w14:paraId="2ED19509" w14:textId="77777777" w:rsidTr="007117C2">
        <w:trPr>
          <w:trHeight w:val="422"/>
        </w:trPr>
        <w:tc>
          <w:tcPr>
            <w:tcW w:w="2443" w:type="dxa"/>
          </w:tcPr>
          <w:p w14:paraId="12E4F0DC" w14:textId="77777777" w:rsidR="0082778A" w:rsidRPr="00D77F3D" w:rsidRDefault="0082778A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3F8E762" w14:textId="3FC01E09" w:rsidR="0082778A" w:rsidRPr="003B7807" w:rsidRDefault="00301685" w:rsidP="007117C2">
            <w:pPr>
              <w:bidi w:val="0"/>
              <w:spacing w:before="240"/>
              <w:ind w:left="437" w:hanging="360"/>
            </w:pPr>
            <w:r w:rsidRPr="00301685">
              <w:rPr>
                <w:color w:val="222222"/>
                <w:shd w:val="clear" w:color="auto" w:fill="FFFFFF"/>
              </w:rPr>
              <w:t>KAREN, C. T. (2018). GENERAL, ORGANIC, AND BIOLOGICAL CHEMISTRY: Structures of Life, Books a la Carte Edition. PRENTICE HALL.</w:t>
            </w:r>
            <w:r w:rsidRPr="00301685">
              <w:rPr>
                <w:color w:val="222222"/>
                <w:shd w:val="clear" w:color="auto" w:fill="FFFFFF"/>
                <w:rtl/>
              </w:rPr>
              <w:t>‏</w:t>
            </w:r>
          </w:p>
        </w:tc>
      </w:tr>
      <w:tr w:rsidR="00685242" w14:paraId="1F98E5CB" w14:textId="77777777" w:rsidTr="007117C2">
        <w:trPr>
          <w:trHeight w:val="446"/>
        </w:trPr>
        <w:tc>
          <w:tcPr>
            <w:tcW w:w="2443" w:type="dxa"/>
          </w:tcPr>
          <w:p w14:paraId="394F4C9E" w14:textId="77777777" w:rsidR="00685242" w:rsidRPr="00D77F3D" w:rsidRDefault="00685242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2C2A1B79" w14:textId="666CC314" w:rsidR="004A011D" w:rsidRDefault="004A011D" w:rsidP="00837ED6">
            <w:pPr>
              <w:bidi w:val="0"/>
              <w:rPr>
                <w:rFonts w:ascii="Sakkal Majalla" w:hAnsi="Sakkal Majalla"/>
                <w:b/>
                <w:bCs/>
                <w:sz w:val="28"/>
              </w:rPr>
            </w:pPr>
            <w:r w:rsidRPr="004A011D">
              <w:rPr>
                <w:rFonts w:ascii="Sakkal Majalla" w:hAnsi="Sakkal Majalla"/>
                <w:b/>
                <w:bCs/>
                <w:sz w:val="28"/>
                <w:rtl/>
              </w:rPr>
              <w:tab/>
            </w:r>
            <w:r w:rsidRPr="004A011D">
              <w:rPr>
                <w:rFonts w:ascii="Sakkal Majalla" w:hAnsi="Sakkal Majalla"/>
                <w:b/>
                <w:bCs/>
                <w:sz w:val="28"/>
              </w:rPr>
              <w:t>Graham L. Patrick, 2013. An Introduction to Medicinal Chemistry, 5th Edition, Oxford, UK</w:t>
            </w:r>
            <w:r w:rsidRPr="004A011D">
              <w:rPr>
                <w:rFonts w:ascii="Sakkal Majalla" w:hAnsi="Sakkal Majalla"/>
                <w:b/>
                <w:bCs/>
                <w:sz w:val="28"/>
                <w:rtl/>
              </w:rPr>
              <w:t>.</w:t>
            </w:r>
          </w:p>
          <w:p w14:paraId="00BAF3EA" w14:textId="41E513E6" w:rsidR="00937448" w:rsidRDefault="00937448" w:rsidP="00937448">
            <w:pPr>
              <w:bidi w:val="0"/>
              <w:rPr>
                <w:rFonts w:ascii="Sakkal Majalla" w:hAnsi="Sakkal Majalla"/>
                <w:b/>
                <w:bCs/>
                <w:sz w:val="28"/>
                <w:rtl/>
              </w:rPr>
            </w:pPr>
            <w:r>
              <w:rPr>
                <w:rFonts w:ascii="Sakkal Majalla" w:hAnsi="Sakkal Majalla"/>
                <w:b/>
                <w:bCs/>
                <w:sz w:val="28"/>
              </w:rPr>
              <w:t xml:space="preserve">               </w:t>
            </w:r>
            <w:r w:rsidRPr="00937448">
              <w:rPr>
                <w:rFonts w:ascii="Sakkal Majalla" w:hAnsi="Sakkal Majalla"/>
                <w:b/>
                <w:bCs/>
                <w:sz w:val="28"/>
              </w:rPr>
              <w:t>Silberberg, M. (2018). Chemistry: The Molecular Nature of Matter and Change With Advanced Topics. McGraw-Hill.</w:t>
            </w:r>
            <w:r w:rsidRPr="00937448">
              <w:rPr>
                <w:rFonts w:ascii="Sakkal Majalla" w:hAnsi="Sakkal Majalla"/>
                <w:b/>
                <w:bCs/>
                <w:sz w:val="28"/>
                <w:rtl/>
              </w:rPr>
              <w:t>‏</w:t>
            </w:r>
          </w:p>
          <w:p w14:paraId="323B14C7" w14:textId="3A98E5AE" w:rsidR="00685242" w:rsidRPr="00995BCC" w:rsidRDefault="00937448" w:rsidP="00995BCC">
            <w:pPr>
              <w:bidi w:val="0"/>
              <w:rPr>
                <w:rFonts w:ascii="Sakkal Majalla" w:hAnsi="Sakkal Majalla"/>
                <w:b/>
                <w:bCs/>
                <w:sz w:val="28"/>
              </w:rPr>
            </w:pPr>
            <w:r>
              <w:rPr>
                <w:rFonts w:ascii="Sakkal Majalla" w:hAnsi="Sakkal Majalla" w:hint="cs"/>
                <w:b/>
                <w:bCs/>
                <w:sz w:val="28"/>
                <w:rtl/>
              </w:rPr>
              <w:t xml:space="preserve">               </w:t>
            </w:r>
          </w:p>
        </w:tc>
      </w:tr>
    </w:tbl>
    <w:p w14:paraId="47B46BDF" w14:textId="77777777" w:rsidR="0082778A" w:rsidRPr="0082778A" w:rsidRDefault="0082778A">
      <w:pPr>
        <w:rPr>
          <w:sz w:val="10"/>
          <w:szCs w:val="10"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620"/>
        <w:gridCol w:w="2340"/>
        <w:gridCol w:w="2070"/>
        <w:gridCol w:w="2168"/>
        <w:gridCol w:w="2355"/>
        <w:gridCol w:w="1954"/>
      </w:tblGrid>
      <w:tr w:rsidR="00813D4B" w:rsidRPr="007117C2" w14:paraId="36BBC737" w14:textId="77777777" w:rsidTr="007117C2">
        <w:trPr>
          <w:trHeight w:val="408"/>
          <w:jc w:val="center"/>
        </w:trPr>
        <w:tc>
          <w:tcPr>
            <w:tcW w:w="2242" w:type="dxa"/>
            <w:vMerge w:val="restart"/>
            <w:vAlign w:val="center"/>
          </w:tcPr>
          <w:p w14:paraId="6F9B1CA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6030" w:type="dxa"/>
            <w:gridSpan w:val="3"/>
            <w:vAlign w:val="center"/>
          </w:tcPr>
          <w:p w14:paraId="2CA74049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2168" w:type="dxa"/>
            <w:vMerge w:val="restart"/>
            <w:vAlign w:val="center"/>
          </w:tcPr>
          <w:p w14:paraId="2759EFB0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355" w:type="dxa"/>
            <w:vMerge w:val="restart"/>
            <w:vAlign w:val="center"/>
          </w:tcPr>
          <w:p w14:paraId="404CEB22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61E55A0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7117C2" w14:paraId="757768B3" w14:textId="77777777" w:rsidTr="007117C2">
        <w:trPr>
          <w:trHeight w:val="387"/>
          <w:jc w:val="center"/>
        </w:trPr>
        <w:tc>
          <w:tcPr>
            <w:tcW w:w="2242" w:type="dxa"/>
            <w:vMerge/>
          </w:tcPr>
          <w:p w14:paraId="5CD64871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620" w:type="dxa"/>
            <w:vAlign w:val="center"/>
          </w:tcPr>
          <w:p w14:paraId="23A6117C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2340" w:type="dxa"/>
            <w:vAlign w:val="center"/>
          </w:tcPr>
          <w:p w14:paraId="34F9943F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7117C2">
              <w:rPr>
                <w:b/>
                <w:bCs/>
                <w:rtl/>
              </w:rPr>
              <w:t>(1،2)</w:t>
            </w:r>
          </w:p>
        </w:tc>
        <w:tc>
          <w:tcPr>
            <w:tcW w:w="2070" w:type="dxa"/>
            <w:vAlign w:val="center"/>
          </w:tcPr>
          <w:p w14:paraId="65B8F253" w14:textId="77777777" w:rsidR="00813D4B" w:rsidRPr="007117C2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2168" w:type="dxa"/>
            <w:vMerge/>
          </w:tcPr>
          <w:p w14:paraId="0335584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355" w:type="dxa"/>
            <w:vMerge/>
          </w:tcPr>
          <w:p w14:paraId="3087AA5A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14:paraId="5F9F186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7117C2" w14:paraId="15424436" w14:textId="77777777" w:rsidTr="007117C2">
        <w:trPr>
          <w:jc w:val="center"/>
        </w:trPr>
        <w:tc>
          <w:tcPr>
            <w:tcW w:w="2242" w:type="dxa"/>
            <w:vMerge/>
          </w:tcPr>
          <w:p w14:paraId="00F899F6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20" w:type="dxa"/>
          </w:tcPr>
          <w:p w14:paraId="5C371A74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340" w:type="dxa"/>
          </w:tcPr>
          <w:p w14:paraId="48FEB4CD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070" w:type="dxa"/>
          </w:tcPr>
          <w:p w14:paraId="6E6AE78C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168" w:type="dxa"/>
          </w:tcPr>
          <w:p w14:paraId="1641E63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30 درجة</w:t>
            </w:r>
          </w:p>
        </w:tc>
        <w:tc>
          <w:tcPr>
            <w:tcW w:w="2355" w:type="dxa"/>
          </w:tcPr>
          <w:p w14:paraId="7929854C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40 درجة</w:t>
            </w:r>
          </w:p>
        </w:tc>
        <w:tc>
          <w:tcPr>
            <w:tcW w:w="1954" w:type="dxa"/>
          </w:tcPr>
          <w:p w14:paraId="48EBB31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100 درجة</w:t>
            </w:r>
          </w:p>
        </w:tc>
      </w:tr>
    </w:tbl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4FA5E206" w14:textId="1D132D98" w:rsidR="00D77F3D" w:rsidRDefault="00D77F3D" w:rsidP="00847F8F">
            <w:pPr>
              <w:spacing w:before="240"/>
              <w:jc w:val="center"/>
              <w:rPr>
                <w:b/>
                <w:bCs/>
                <w:rtl/>
              </w:rPr>
            </w:pPr>
          </w:p>
          <w:p w14:paraId="29DCEC27" w14:textId="77777777" w:rsidR="00D77F3D" w:rsidRPr="00E62959" w:rsidRDefault="00D77F3D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1B5C6432" w14:textId="307A171C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427C8557" w14:textId="56D5611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3FAD9960" w14:textId="77777777" w:rsidTr="00AE6E01">
        <w:tc>
          <w:tcPr>
            <w:tcW w:w="13848" w:type="dxa"/>
          </w:tcPr>
          <w:p w14:paraId="087254A6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25260C2B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01E1C3D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619CCAC9" w14:textId="77777777" w:rsidTr="00AE6E01">
        <w:tc>
          <w:tcPr>
            <w:tcW w:w="13848" w:type="dxa"/>
          </w:tcPr>
          <w:p w14:paraId="4D236314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571C6DAA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5F5A222A" w14:textId="77777777" w:rsidTr="00AE6E01">
        <w:tc>
          <w:tcPr>
            <w:tcW w:w="13758" w:type="dxa"/>
          </w:tcPr>
          <w:p w14:paraId="78A7FB21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القدرات العقلية التي تتنامي بتحصيل المعارف والمناقشات الصفية، وما يصاحبها من الاستدلال </w:t>
            </w:r>
            <w:proofErr w:type="gramStart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والاستنتاج ،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</w:tbl>
    <w:p w14:paraId="1FDD84C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6F213C31" w14:textId="77777777" w:rsidTr="00AE6E01">
        <w:tc>
          <w:tcPr>
            <w:tcW w:w="13758" w:type="dxa"/>
          </w:tcPr>
          <w:p w14:paraId="103C29EE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14:paraId="690F0E7F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411AD80A" w14:textId="77777777" w:rsidTr="00AE6E01">
        <w:tc>
          <w:tcPr>
            <w:tcW w:w="13766" w:type="dxa"/>
          </w:tcPr>
          <w:p w14:paraId="01AC1128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3DDECD6E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514C7C14" w14:textId="77777777" w:rsidTr="00AE6E01">
        <w:tc>
          <w:tcPr>
            <w:tcW w:w="13766" w:type="dxa"/>
          </w:tcPr>
          <w:p w14:paraId="277BBE9E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7E40EC72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6"/>
      </w:tblGrid>
      <w:tr w:rsidR="00C67FE4" w:rsidRPr="006B4FC0" w14:paraId="0D06E75D" w14:textId="77777777" w:rsidTr="00AE6E01">
        <w:tc>
          <w:tcPr>
            <w:tcW w:w="13756" w:type="dxa"/>
          </w:tcPr>
          <w:p w14:paraId="1BBBC1CF" w14:textId="5C6ACDBD"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proofErr w:type="gramStart"/>
            <w:r w:rsidR="00191804"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proofErr w:type="gram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48499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14:paraId="5CE680FF" w14:textId="77777777"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1EFA8E8" w14:textId="0E916779" w:rsidR="008306BE" w:rsidRDefault="008306BE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8306BE" w:rsidRPr="0088694D" w14:paraId="44069E77" w14:textId="77777777" w:rsidTr="002D02B6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FDC63" w14:textId="684FBA2D" w:rsidR="008306BE" w:rsidRPr="006450FD" w:rsidRDefault="008306BE" w:rsidP="006D026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لمقرر </w:t>
            </w:r>
            <w:r w:rsidR="006D0269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الكيمياء العامة</w:t>
            </w:r>
          </w:p>
        </w:tc>
      </w:tr>
      <w:tr w:rsidR="008306BE" w:rsidRPr="0088694D" w14:paraId="53098AC4" w14:textId="77777777" w:rsidTr="002D02B6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FA0AF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316A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8306BE" w:rsidRPr="0088694D" w14:paraId="6FA74FCC" w14:textId="77777777" w:rsidTr="002D02B6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1D699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73682D9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EA9664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3C6623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المهنية </w:t>
            </w:r>
            <w:proofErr w:type="gramStart"/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و العملية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Professional</w:t>
            </w:r>
            <w:proofErr w:type="gramEnd"/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CB32536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8306BE" w:rsidRPr="0088694D" w14:paraId="649F94BB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AD346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0FBF3D0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36956D45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1D8DBDB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61B48001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8306BE" w:rsidRPr="0088694D" w14:paraId="288BFBD1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19B920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DFEFBE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FD342D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C7684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F77182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ECA77A5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85CD2AE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C0B199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0E21239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BE1D00D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F7572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D7DB4C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304C1CF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8306BE" w:rsidRPr="0088694D" w14:paraId="10A9348D" w14:textId="77777777" w:rsidTr="002D02B6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3DB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950D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073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292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7B96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EEA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5039A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DCB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30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5DE1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E46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A1F8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3136CFDD" w14:textId="77777777" w:rsidTr="002D02B6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1ADE9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8F5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28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D91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F8B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C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26B7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4C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0B21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DC79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E4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E08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AC15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1A70080F" w14:textId="77777777" w:rsidTr="002D02B6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14C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7A2D6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EC59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EB6C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AFD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7F8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2905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4BF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63C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F5DA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BF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466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6D25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8306BE" w:rsidRPr="0088694D" w14:paraId="7AF7713F" w14:textId="77777777" w:rsidTr="002D02B6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E09E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FDF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D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E7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53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8B4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C054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5BD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1B0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9787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BF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4B88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610E6C4" w14:textId="77777777" w:rsidTr="002D02B6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0812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E4B9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7D7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F99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76E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5E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4E755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92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3B1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F031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B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B9B0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77CF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CEB1016" w14:textId="77777777" w:rsidTr="002D02B6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D67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E81B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08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B5F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162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CA4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010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681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032D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A18E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FAE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B88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FA3C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</w:tr>
    </w:tbl>
    <w:p w14:paraId="7B3B393D" w14:textId="3AFEA3C0" w:rsidR="00934899" w:rsidRDefault="00934899" w:rsidP="00813D4B">
      <w:pPr>
        <w:shd w:val="clear" w:color="auto" w:fill="FFFFFF"/>
        <w:jc w:val="center"/>
        <w:rPr>
          <w:b/>
          <w:bCs/>
          <w:rtl/>
        </w:rPr>
      </w:pPr>
    </w:p>
    <w:p w14:paraId="55DCE1FA" w14:textId="15D61CDF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521E63D0" w14:textId="72E8035E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49D62110" w14:textId="36BF3CA7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186A457" w14:textId="055B7700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20F0E2DD" w14:textId="543C0409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1D73BF9D" w14:textId="7C8AA48D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DD7B01A" w14:textId="068BD175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3CEF1A4B" w14:textId="3BD09034" w:rsidR="008306BE" w:rsidRPr="008306BE" w:rsidRDefault="008306BE" w:rsidP="008306BE">
      <w:pPr>
        <w:rPr>
          <w:rtl/>
        </w:rPr>
      </w:pPr>
    </w:p>
    <w:p w14:paraId="4B38F661" w14:textId="6350B8C2" w:rsidR="008306BE" w:rsidRPr="008306BE" w:rsidRDefault="008306BE" w:rsidP="008306BE">
      <w:pPr>
        <w:rPr>
          <w:rtl/>
        </w:rPr>
      </w:pPr>
    </w:p>
    <w:p w14:paraId="2ACCDC4B" w14:textId="102BFFB7" w:rsidR="008306BE" w:rsidRPr="008306BE" w:rsidRDefault="008306BE" w:rsidP="008306BE">
      <w:pPr>
        <w:rPr>
          <w:rtl/>
        </w:rPr>
      </w:pPr>
    </w:p>
    <w:p w14:paraId="02FDDA7D" w14:textId="5FB39A11" w:rsidR="008306BE" w:rsidRPr="008306BE" w:rsidRDefault="008306BE" w:rsidP="008306BE">
      <w:pPr>
        <w:rPr>
          <w:rtl/>
        </w:rPr>
      </w:pPr>
    </w:p>
    <w:p w14:paraId="082A61E9" w14:textId="5CFAE90E" w:rsidR="008306BE" w:rsidRPr="008306BE" w:rsidRDefault="008306BE" w:rsidP="008306BE">
      <w:pPr>
        <w:rPr>
          <w:rtl/>
        </w:rPr>
      </w:pPr>
    </w:p>
    <w:p w14:paraId="20CBADE2" w14:textId="40DA6AE1" w:rsidR="008306BE" w:rsidRPr="008306BE" w:rsidRDefault="008306BE" w:rsidP="008306BE">
      <w:pPr>
        <w:rPr>
          <w:rtl/>
        </w:rPr>
      </w:pPr>
    </w:p>
    <w:p w14:paraId="164300EC" w14:textId="238726A4" w:rsidR="008306BE" w:rsidRPr="008306BE" w:rsidRDefault="008306BE" w:rsidP="008306BE">
      <w:pPr>
        <w:rPr>
          <w:rtl/>
        </w:rPr>
      </w:pPr>
    </w:p>
    <w:p w14:paraId="12E2314E" w14:textId="0A8A3B01" w:rsidR="008306BE" w:rsidRPr="008306BE" w:rsidRDefault="008306BE" w:rsidP="008306BE">
      <w:pPr>
        <w:rPr>
          <w:rtl/>
        </w:rPr>
      </w:pPr>
    </w:p>
    <w:p w14:paraId="74065BA5" w14:textId="32F6B151" w:rsidR="008306BE" w:rsidRPr="008306BE" w:rsidRDefault="008306BE" w:rsidP="008306BE">
      <w:pPr>
        <w:rPr>
          <w:rtl/>
        </w:rPr>
      </w:pPr>
    </w:p>
    <w:p w14:paraId="3CFD4B50" w14:textId="5C3F2290" w:rsidR="008306BE" w:rsidRPr="008306BE" w:rsidRDefault="008306BE" w:rsidP="008306BE">
      <w:pPr>
        <w:rPr>
          <w:rtl/>
        </w:rPr>
      </w:pPr>
    </w:p>
    <w:p w14:paraId="7D1DDABB" w14:textId="7D5D31C3" w:rsidR="008306BE" w:rsidRPr="008306BE" w:rsidRDefault="008306BE" w:rsidP="008306BE">
      <w:pPr>
        <w:rPr>
          <w:rtl/>
        </w:rPr>
      </w:pPr>
    </w:p>
    <w:p w14:paraId="7B4B1387" w14:textId="0A390E78" w:rsidR="008306BE" w:rsidRPr="008306BE" w:rsidRDefault="008306BE" w:rsidP="008306BE">
      <w:pPr>
        <w:rPr>
          <w:rtl/>
        </w:rPr>
      </w:pPr>
    </w:p>
    <w:p w14:paraId="49ECBEC6" w14:textId="1A5FA014" w:rsidR="008306BE" w:rsidRPr="008306BE" w:rsidRDefault="008306BE" w:rsidP="008306BE">
      <w:pPr>
        <w:rPr>
          <w:rtl/>
        </w:rPr>
      </w:pPr>
    </w:p>
    <w:p w14:paraId="618CD330" w14:textId="728ED3EB" w:rsidR="008306BE" w:rsidRPr="008306BE" w:rsidRDefault="008306BE" w:rsidP="008306BE">
      <w:pPr>
        <w:rPr>
          <w:rtl/>
        </w:rPr>
      </w:pPr>
    </w:p>
    <w:p w14:paraId="6C64C565" w14:textId="70F5AA9A" w:rsidR="008306BE" w:rsidRPr="008306BE" w:rsidRDefault="008306BE" w:rsidP="008306BE">
      <w:pPr>
        <w:rPr>
          <w:rtl/>
        </w:rPr>
      </w:pPr>
    </w:p>
    <w:p w14:paraId="1B9EB9FA" w14:textId="3351722E" w:rsidR="008306BE" w:rsidRPr="008306BE" w:rsidRDefault="008306BE" w:rsidP="008306BE">
      <w:pPr>
        <w:rPr>
          <w:rtl/>
        </w:rPr>
      </w:pPr>
    </w:p>
    <w:p w14:paraId="569617B1" w14:textId="5717B7FE" w:rsidR="008306BE" w:rsidRPr="008306BE" w:rsidRDefault="008306BE" w:rsidP="008306BE">
      <w:pPr>
        <w:rPr>
          <w:rtl/>
        </w:rPr>
      </w:pPr>
    </w:p>
    <w:p w14:paraId="43FA6B2F" w14:textId="78EEB0BA" w:rsidR="008306BE" w:rsidRDefault="008306BE" w:rsidP="008306BE">
      <w:pPr>
        <w:rPr>
          <w:b/>
          <w:bCs/>
          <w:rtl/>
        </w:rPr>
      </w:pPr>
    </w:p>
    <w:p w14:paraId="77FEDAC9" w14:textId="239CDC40" w:rsidR="008306BE" w:rsidRDefault="008306BE" w:rsidP="008306BE">
      <w:pPr>
        <w:tabs>
          <w:tab w:val="left" w:pos="3718"/>
        </w:tabs>
        <w:rPr>
          <w:rtl/>
        </w:rPr>
      </w:pPr>
      <w:r>
        <w:rPr>
          <w:rtl/>
        </w:rPr>
        <w:tab/>
      </w:r>
    </w:p>
    <w:p w14:paraId="53BA42F0" w14:textId="2BA6DA2A" w:rsidR="008306BE" w:rsidRDefault="008306BE" w:rsidP="008306BE">
      <w:pPr>
        <w:tabs>
          <w:tab w:val="left" w:pos="3718"/>
        </w:tabs>
        <w:rPr>
          <w:rtl/>
        </w:rPr>
      </w:pPr>
    </w:p>
    <w:p w14:paraId="3B0C4317" w14:textId="6076AE48" w:rsidR="008306BE" w:rsidRDefault="008306BE" w:rsidP="008306BE">
      <w:pPr>
        <w:tabs>
          <w:tab w:val="left" w:pos="3718"/>
        </w:tabs>
        <w:rPr>
          <w:rtl/>
        </w:rPr>
      </w:pPr>
    </w:p>
    <w:p w14:paraId="4408F3B2" w14:textId="2679D0F4" w:rsidR="008306BE" w:rsidRDefault="008306BE" w:rsidP="008306BE">
      <w:pPr>
        <w:tabs>
          <w:tab w:val="left" w:pos="3718"/>
        </w:tabs>
        <w:rPr>
          <w:rtl/>
        </w:rPr>
      </w:pPr>
    </w:p>
    <w:p w14:paraId="2A51D996" w14:textId="21152B22" w:rsidR="008306BE" w:rsidRDefault="008306BE" w:rsidP="008306BE">
      <w:pPr>
        <w:tabs>
          <w:tab w:val="left" w:pos="3718"/>
        </w:tabs>
        <w:rPr>
          <w:rtl/>
        </w:rPr>
      </w:pPr>
    </w:p>
    <w:p w14:paraId="44247072" w14:textId="44FAAEFD" w:rsidR="008306BE" w:rsidRDefault="008306BE" w:rsidP="008306BE">
      <w:pPr>
        <w:tabs>
          <w:tab w:val="left" w:pos="3718"/>
        </w:tabs>
        <w:rPr>
          <w:rtl/>
        </w:rPr>
      </w:pPr>
    </w:p>
    <w:p w14:paraId="6017F720" w14:textId="77777777" w:rsidR="008306BE" w:rsidRDefault="008306BE" w:rsidP="008306BE">
      <w:pPr>
        <w:tabs>
          <w:tab w:val="left" w:pos="3718"/>
        </w:tabs>
        <w:rPr>
          <w:rtl/>
        </w:rPr>
      </w:pPr>
    </w:p>
    <w:p w14:paraId="0A0DBBEE" w14:textId="4BEF4EE2" w:rsidR="008306BE" w:rsidRDefault="008306BE" w:rsidP="008306BE">
      <w:pPr>
        <w:tabs>
          <w:tab w:val="left" w:pos="3718"/>
        </w:tabs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8306BE" w14:paraId="4ABDBA69" w14:textId="77777777" w:rsidTr="002D02B6">
        <w:tc>
          <w:tcPr>
            <w:tcW w:w="14174" w:type="dxa"/>
            <w:gridSpan w:val="14"/>
            <w:vAlign w:val="center"/>
          </w:tcPr>
          <w:p w14:paraId="5C8DE602" w14:textId="30AB623E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>مصفوفة أساليب التقويم ونواتج التعلم المرجوة لمقرر</w:t>
            </w:r>
            <w:r w:rsidR="006D0269">
              <w:rPr>
                <w:rtl/>
              </w:rPr>
              <w:t xml:space="preserve"> </w:t>
            </w:r>
            <w:r w:rsidR="006D0269" w:rsidRPr="006D0269">
              <w:rPr>
                <w:rFonts w:cs="Simplified Arabic"/>
                <w:b/>
                <w:bCs/>
                <w:sz w:val="32"/>
                <w:szCs w:val="32"/>
                <w:rtl/>
              </w:rPr>
              <w:t>الكيمياء العامة</w:t>
            </w:r>
            <w:bookmarkStart w:id="0" w:name="_GoBack"/>
            <w:bookmarkEnd w:id="0"/>
          </w:p>
        </w:tc>
      </w:tr>
      <w:tr w:rsidR="008306BE" w14:paraId="21B67A53" w14:textId="77777777" w:rsidTr="002D02B6">
        <w:tc>
          <w:tcPr>
            <w:tcW w:w="3183" w:type="dxa"/>
            <w:gridSpan w:val="2"/>
            <w:vAlign w:val="center"/>
          </w:tcPr>
          <w:p w14:paraId="6BA5264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39B9A33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8306BE" w14:paraId="2B7AC41F" w14:textId="77777777" w:rsidTr="002D02B6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07F8EBA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689367D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7A0356BA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D2323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78175C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349F4F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3748800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736458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6BA4C73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8306BE" w14:paraId="54FCCA85" w14:textId="77777777" w:rsidTr="002D02B6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1FC2B5F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0BCAF93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04C7162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64A8F2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4077F4F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8306BE" w14:paraId="39E6D404" w14:textId="77777777" w:rsidTr="002D02B6">
        <w:tc>
          <w:tcPr>
            <w:tcW w:w="2188" w:type="dxa"/>
            <w:vAlign w:val="center"/>
          </w:tcPr>
          <w:p w14:paraId="00F22BA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65818F9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66F7418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CC59DE6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744770F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73C4DF6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62BC985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782D14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747A41F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1142359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340EC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3534E27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48E1147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7DDA471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8306BE" w14:paraId="1ED5347A" w14:textId="77777777" w:rsidTr="002D02B6">
        <w:tc>
          <w:tcPr>
            <w:tcW w:w="2188" w:type="dxa"/>
            <w:vAlign w:val="center"/>
          </w:tcPr>
          <w:p w14:paraId="6760650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780FE97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157CA87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6A56B6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BAA79C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60E1E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6A7C91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3DDA21D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4510E9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4A8CC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AAFE1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86AE5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E7155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72984B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F73CCB5" w14:textId="77777777" w:rsidTr="002D02B6">
        <w:tc>
          <w:tcPr>
            <w:tcW w:w="2188" w:type="dxa"/>
            <w:vAlign w:val="center"/>
          </w:tcPr>
          <w:p w14:paraId="744AF7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7B079DC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6E3CFF7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35212AC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14:paraId="5474120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3E5682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2DA25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14:paraId="55E1083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5060C1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099DF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FFE435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1869E09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0DA742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7A6A77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DF6842E" w14:textId="77777777" w:rsidTr="002D02B6">
        <w:tc>
          <w:tcPr>
            <w:tcW w:w="2188" w:type="dxa"/>
            <w:vAlign w:val="center"/>
          </w:tcPr>
          <w:p w14:paraId="7881305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14:paraId="0F286B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1CB9644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F481FD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5CF9D86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77F0308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548272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2B73436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FEDAE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5A5C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198C37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C8EE44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0D929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61711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744D100A" w14:textId="77777777" w:rsidTr="002D02B6">
        <w:tc>
          <w:tcPr>
            <w:tcW w:w="2188" w:type="dxa"/>
            <w:vAlign w:val="center"/>
          </w:tcPr>
          <w:p w14:paraId="5539B7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نصفي</w:t>
            </w:r>
          </w:p>
        </w:tc>
        <w:tc>
          <w:tcPr>
            <w:tcW w:w="995" w:type="dxa"/>
            <w:vAlign w:val="center"/>
          </w:tcPr>
          <w:p w14:paraId="223744C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14:paraId="3D5640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3101401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8043B4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562B7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726D0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570EAD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9292AD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B5E9E3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7E9028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1126E1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B15AC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9956B9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6D88FFEE" w14:textId="77777777" w:rsidTr="002D02B6">
        <w:tc>
          <w:tcPr>
            <w:tcW w:w="2188" w:type="dxa"/>
            <w:vAlign w:val="center"/>
          </w:tcPr>
          <w:p w14:paraId="4B6D327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14:paraId="3735C9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2573F4A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C7C952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02741DF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3BAE6A2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D2BB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19ED14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44CECE7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CD4280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210E76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D89C6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98D973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7F00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0E53929C" w14:textId="77777777" w:rsidTr="002D02B6">
        <w:tc>
          <w:tcPr>
            <w:tcW w:w="2188" w:type="dxa"/>
            <w:vAlign w:val="center"/>
          </w:tcPr>
          <w:p w14:paraId="3BCF30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14:paraId="1673D7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40</w:t>
            </w:r>
          </w:p>
        </w:tc>
        <w:tc>
          <w:tcPr>
            <w:tcW w:w="1170" w:type="dxa"/>
            <w:vAlign w:val="center"/>
          </w:tcPr>
          <w:p w14:paraId="751FA68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5A44CFD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CE5CD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71557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48BFAA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C0581E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A56519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83F3E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D2FCE3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3E07C94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BC1C82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6428D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7D389025" w14:textId="77777777" w:rsidTr="002D02B6">
        <w:tc>
          <w:tcPr>
            <w:tcW w:w="2188" w:type="dxa"/>
            <w:vAlign w:val="center"/>
          </w:tcPr>
          <w:p w14:paraId="372C14EF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312BD963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14:paraId="7A3F66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D3EF96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23F2BB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20C80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4AFD0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7E7051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BA88C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31D790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B8F9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F513BE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A73AC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2AEF6A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191A9" w14:textId="77777777" w:rsidR="001E3D5C" w:rsidRDefault="001E3D5C" w:rsidP="002B17B3">
      <w:r>
        <w:separator/>
      </w:r>
    </w:p>
  </w:endnote>
  <w:endnote w:type="continuationSeparator" w:id="0">
    <w:p w14:paraId="289BC77A" w14:textId="77777777" w:rsidR="001E3D5C" w:rsidRDefault="001E3D5C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7306A" w14:textId="77777777" w:rsidR="004A011D" w:rsidRDefault="004A011D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0269">
      <w:rPr>
        <w:noProof/>
        <w:rtl/>
      </w:rPr>
      <w:t>7</w:t>
    </w:r>
    <w:r>
      <w:rPr>
        <w:noProof/>
      </w:rPr>
      <w:fldChar w:fldCharType="end"/>
    </w:r>
  </w:p>
  <w:p w14:paraId="4C9921B5" w14:textId="77777777" w:rsidR="004A011D" w:rsidRDefault="004A011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F274C" w14:textId="77777777" w:rsidR="001E3D5C" w:rsidRDefault="001E3D5C" w:rsidP="002B17B3">
      <w:r>
        <w:separator/>
      </w:r>
    </w:p>
  </w:footnote>
  <w:footnote w:type="continuationSeparator" w:id="0">
    <w:p w14:paraId="55FB476D" w14:textId="77777777" w:rsidR="001E3D5C" w:rsidRDefault="001E3D5C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C3"/>
    <w:rsid w:val="00004A42"/>
    <w:rsid w:val="00006A89"/>
    <w:rsid w:val="000377C4"/>
    <w:rsid w:val="000661DC"/>
    <w:rsid w:val="0008786F"/>
    <w:rsid w:val="00095699"/>
    <w:rsid w:val="000A51EF"/>
    <w:rsid w:val="000B7F89"/>
    <w:rsid w:val="000C6002"/>
    <w:rsid w:val="000D2708"/>
    <w:rsid w:val="000D3E91"/>
    <w:rsid w:val="000F3D78"/>
    <w:rsid w:val="001027D0"/>
    <w:rsid w:val="00104319"/>
    <w:rsid w:val="00125779"/>
    <w:rsid w:val="00126D0D"/>
    <w:rsid w:val="001402C3"/>
    <w:rsid w:val="00147E1A"/>
    <w:rsid w:val="001574C0"/>
    <w:rsid w:val="001717FA"/>
    <w:rsid w:val="00184603"/>
    <w:rsid w:val="00191804"/>
    <w:rsid w:val="001A269C"/>
    <w:rsid w:val="001B135A"/>
    <w:rsid w:val="001B1F7A"/>
    <w:rsid w:val="001C136D"/>
    <w:rsid w:val="001E3D5C"/>
    <w:rsid w:val="001E57BC"/>
    <w:rsid w:val="001F11DF"/>
    <w:rsid w:val="001F1B80"/>
    <w:rsid w:val="001F2CE1"/>
    <w:rsid w:val="001F79A4"/>
    <w:rsid w:val="00201B2C"/>
    <w:rsid w:val="00203949"/>
    <w:rsid w:val="002055B5"/>
    <w:rsid w:val="00205FB4"/>
    <w:rsid w:val="00210B5C"/>
    <w:rsid w:val="00221806"/>
    <w:rsid w:val="0022609F"/>
    <w:rsid w:val="00226232"/>
    <w:rsid w:val="0022780A"/>
    <w:rsid w:val="00254ED5"/>
    <w:rsid w:val="00267A94"/>
    <w:rsid w:val="0027148A"/>
    <w:rsid w:val="00275549"/>
    <w:rsid w:val="002938BC"/>
    <w:rsid w:val="0029564B"/>
    <w:rsid w:val="002A1502"/>
    <w:rsid w:val="002A47C3"/>
    <w:rsid w:val="002A5D7F"/>
    <w:rsid w:val="002B17B3"/>
    <w:rsid w:val="002B5B64"/>
    <w:rsid w:val="002C3242"/>
    <w:rsid w:val="002D02B6"/>
    <w:rsid w:val="002D5431"/>
    <w:rsid w:val="002D5A0B"/>
    <w:rsid w:val="002D65A9"/>
    <w:rsid w:val="002E7966"/>
    <w:rsid w:val="00301685"/>
    <w:rsid w:val="003047D1"/>
    <w:rsid w:val="00313D3D"/>
    <w:rsid w:val="00324649"/>
    <w:rsid w:val="00334DA1"/>
    <w:rsid w:val="00336374"/>
    <w:rsid w:val="00341376"/>
    <w:rsid w:val="0034672B"/>
    <w:rsid w:val="0035080A"/>
    <w:rsid w:val="00353774"/>
    <w:rsid w:val="00361907"/>
    <w:rsid w:val="00385E68"/>
    <w:rsid w:val="003A20D4"/>
    <w:rsid w:val="003A53E6"/>
    <w:rsid w:val="003A574F"/>
    <w:rsid w:val="003B53A5"/>
    <w:rsid w:val="003B5B06"/>
    <w:rsid w:val="003B7807"/>
    <w:rsid w:val="003D79E2"/>
    <w:rsid w:val="003F4010"/>
    <w:rsid w:val="00413499"/>
    <w:rsid w:val="00414288"/>
    <w:rsid w:val="00424270"/>
    <w:rsid w:val="004638C0"/>
    <w:rsid w:val="00474F8D"/>
    <w:rsid w:val="00476EC0"/>
    <w:rsid w:val="00481811"/>
    <w:rsid w:val="00484997"/>
    <w:rsid w:val="00487F28"/>
    <w:rsid w:val="004A011D"/>
    <w:rsid w:val="004A0DD9"/>
    <w:rsid w:val="004A6644"/>
    <w:rsid w:val="004B674E"/>
    <w:rsid w:val="004C67AD"/>
    <w:rsid w:val="004E60F6"/>
    <w:rsid w:val="00503146"/>
    <w:rsid w:val="005073A6"/>
    <w:rsid w:val="005125B0"/>
    <w:rsid w:val="00520F32"/>
    <w:rsid w:val="005226FF"/>
    <w:rsid w:val="00522E36"/>
    <w:rsid w:val="0052491A"/>
    <w:rsid w:val="005574A2"/>
    <w:rsid w:val="00594B34"/>
    <w:rsid w:val="005B622E"/>
    <w:rsid w:val="005C0605"/>
    <w:rsid w:val="005C2F4A"/>
    <w:rsid w:val="005D78BF"/>
    <w:rsid w:val="005F60B9"/>
    <w:rsid w:val="00645BC1"/>
    <w:rsid w:val="00651F5B"/>
    <w:rsid w:val="00685242"/>
    <w:rsid w:val="006B3423"/>
    <w:rsid w:val="006B4FC0"/>
    <w:rsid w:val="006D0269"/>
    <w:rsid w:val="006D5ADE"/>
    <w:rsid w:val="006F08E7"/>
    <w:rsid w:val="006F5C74"/>
    <w:rsid w:val="006F6DB6"/>
    <w:rsid w:val="007117C2"/>
    <w:rsid w:val="007227A3"/>
    <w:rsid w:val="0072319E"/>
    <w:rsid w:val="007267AB"/>
    <w:rsid w:val="007324A7"/>
    <w:rsid w:val="007415DD"/>
    <w:rsid w:val="0078666D"/>
    <w:rsid w:val="007904DB"/>
    <w:rsid w:val="007B32B6"/>
    <w:rsid w:val="007C3E6C"/>
    <w:rsid w:val="007D3070"/>
    <w:rsid w:val="007E6445"/>
    <w:rsid w:val="008041D3"/>
    <w:rsid w:val="0081116A"/>
    <w:rsid w:val="00813D4B"/>
    <w:rsid w:val="008244D7"/>
    <w:rsid w:val="0082778A"/>
    <w:rsid w:val="008306BE"/>
    <w:rsid w:val="00832825"/>
    <w:rsid w:val="0083455C"/>
    <w:rsid w:val="00837ED6"/>
    <w:rsid w:val="00847F8F"/>
    <w:rsid w:val="008601AC"/>
    <w:rsid w:val="00880EDC"/>
    <w:rsid w:val="008A37B7"/>
    <w:rsid w:val="008A7E86"/>
    <w:rsid w:val="008B3790"/>
    <w:rsid w:val="008D2B70"/>
    <w:rsid w:val="008D4576"/>
    <w:rsid w:val="0090570A"/>
    <w:rsid w:val="009159EC"/>
    <w:rsid w:val="0093440A"/>
    <w:rsid w:val="00934899"/>
    <w:rsid w:val="00937448"/>
    <w:rsid w:val="00950984"/>
    <w:rsid w:val="009573DF"/>
    <w:rsid w:val="0097415C"/>
    <w:rsid w:val="009912E2"/>
    <w:rsid w:val="009950F7"/>
    <w:rsid w:val="00995BCC"/>
    <w:rsid w:val="009C79C3"/>
    <w:rsid w:val="009D219E"/>
    <w:rsid w:val="009D2D37"/>
    <w:rsid w:val="009E2A2B"/>
    <w:rsid w:val="009E4AC4"/>
    <w:rsid w:val="009F71AE"/>
    <w:rsid w:val="00A07056"/>
    <w:rsid w:val="00A11776"/>
    <w:rsid w:val="00A277C9"/>
    <w:rsid w:val="00A520DC"/>
    <w:rsid w:val="00A5259E"/>
    <w:rsid w:val="00A60C16"/>
    <w:rsid w:val="00A86768"/>
    <w:rsid w:val="00A87BD5"/>
    <w:rsid w:val="00AB6DD2"/>
    <w:rsid w:val="00AD169F"/>
    <w:rsid w:val="00AE4436"/>
    <w:rsid w:val="00AE6E01"/>
    <w:rsid w:val="00AF473F"/>
    <w:rsid w:val="00B1083E"/>
    <w:rsid w:val="00B12BF3"/>
    <w:rsid w:val="00B4498B"/>
    <w:rsid w:val="00B52390"/>
    <w:rsid w:val="00B548EA"/>
    <w:rsid w:val="00B84CAC"/>
    <w:rsid w:val="00B9277C"/>
    <w:rsid w:val="00B94878"/>
    <w:rsid w:val="00B97398"/>
    <w:rsid w:val="00BA414F"/>
    <w:rsid w:val="00BA5B18"/>
    <w:rsid w:val="00BB0FB5"/>
    <w:rsid w:val="00BB1B97"/>
    <w:rsid w:val="00BC0C4D"/>
    <w:rsid w:val="00BC2E37"/>
    <w:rsid w:val="00BC45B7"/>
    <w:rsid w:val="00BC4CA6"/>
    <w:rsid w:val="00BE6D52"/>
    <w:rsid w:val="00C02F77"/>
    <w:rsid w:val="00C121EE"/>
    <w:rsid w:val="00C244CF"/>
    <w:rsid w:val="00C32F48"/>
    <w:rsid w:val="00C33546"/>
    <w:rsid w:val="00C53326"/>
    <w:rsid w:val="00C61561"/>
    <w:rsid w:val="00C61AB0"/>
    <w:rsid w:val="00C67FE4"/>
    <w:rsid w:val="00C70112"/>
    <w:rsid w:val="00C73353"/>
    <w:rsid w:val="00C832FB"/>
    <w:rsid w:val="00CA113C"/>
    <w:rsid w:val="00CA426F"/>
    <w:rsid w:val="00CA45E2"/>
    <w:rsid w:val="00CB0EA7"/>
    <w:rsid w:val="00CB7F32"/>
    <w:rsid w:val="00CC1280"/>
    <w:rsid w:val="00CC45FE"/>
    <w:rsid w:val="00CD44F5"/>
    <w:rsid w:val="00CE4F10"/>
    <w:rsid w:val="00CE50D7"/>
    <w:rsid w:val="00CE6735"/>
    <w:rsid w:val="00CF4D04"/>
    <w:rsid w:val="00D142DB"/>
    <w:rsid w:val="00D45B42"/>
    <w:rsid w:val="00D564BF"/>
    <w:rsid w:val="00D76850"/>
    <w:rsid w:val="00D77F3D"/>
    <w:rsid w:val="00D95C9C"/>
    <w:rsid w:val="00DC2558"/>
    <w:rsid w:val="00DC79AA"/>
    <w:rsid w:val="00DD007A"/>
    <w:rsid w:val="00DD2740"/>
    <w:rsid w:val="00DD558E"/>
    <w:rsid w:val="00E02037"/>
    <w:rsid w:val="00E056D0"/>
    <w:rsid w:val="00E1341D"/>
    <w:rsid w:val="00E17D17"/>
    <w:rsid w:val="00E313E0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87967"/>
    <w:rsid w:val="00E97614"/>
    <w:rsid w:val="00EA5990"/>
    <w:rsid w:val="00EB4BF0"/>
    <w:rsid w:val="00ED277D"/>
    <w:rsid w:val="00EF2BAD"/>
    <w:rsid w:val="00F011EE"/>
    <w:rsid w:val="00F0465A"/>
    <w:rsid w:val="00F233A1"/>
    <w:rsid w:val="00F27DDF"/>
    <w:rsid w:val="00F33044"/>
    <w:rsid w:val="00F42F49"/>
    <w:rsid w:val="00F93A72"/>
    <w:rsid w:val="00FA4B70"/>
    <w:rsid w:val="00FA7AFA"/>
    <w:rsid w:val="00FB14E7"/>
    <w:rsid w:val="00FC7993"/>
    <w:rsid w:val="00FD3638"/>
    <w:rsid w:val="00FD4E9A"/>
    <w:rsid w:val="00FD721C"/>
    <w:rsid w:val="00FE0C08"/>
    <w:rsid w:val="00FE102D"/>
    <w:rsid w:val="00FE4C4B"/>
    <w:rsid w:val="00FF0547"/>
    <w:rsid w:val="00FF19C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1DBF6"/>
  <w15:chartTrackingRefBased/>
  <w15:docId w15:val="{B9342374-07A1-4397-A465-E7183DD9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77E86-32BB-4FE9-94CA-0518D3956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17</TotalTime>
  <Pages>7</Pages>
  <Words>901</Words>
  <Characters>5141</Characters>
  <Application>Microsoft Office Word</Application>
  <DocSecurity>0</DocSecurity>
  <Lines>42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easkari</dc:creator>
  <cp:keywords/>
  <cp:lastModifiedBy>Dr.AbedAlFatah</cp:lastModifiedBy>
  <cp:revision>31</cp:revision>
  <cp:lastPrinted>2019-09-19T06:17:00Z</cp:lastPrinted>
  <dcterms:created xsi:type="dcterms:W3CDTF">2019-10-16T06:00:00Z</dcterms:created>
  <dcterms:modified xsi:type="dcterms:W3CDTF">2020-09-18T18:15:00Z</dcterms:modified>
</cp:coreProperties>
</file>