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5F9B8BE3" w14:textId="77777777" w:rsidTr="00201B2C">
        <w:trPr>
          <w:trHeight w:val="1080"/>
        </w:trPr>
        <w:tc>
          <w:tcPr>
            <w:tcW w:w="2882" w:type="dxa"/>
          </w:tcPr>
          <w:p w14:paraId="10C5D228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bookmarkStart w:id="0" w:name="_GoBack"/>
            <w:bookmarkEnd w:id="0"/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2F7FD5" wp14:editId="6347E704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01C0800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E6B95B5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14:paraId="205B12F4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0F2D815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F58755E" w14:textId="77777777"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14:paraId="6D525D27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629"/>
        <w:gridCol w:w="1170"/>
        <w:gridCol w:w="1530"/>
        <w:gridCol w:w="1350"/>
        <w:gridCol w:w="2523"/>
        <w:gridCol w:w="1620"/>
        <w:gridCol w:w="1710"/>
        <w:gridCol w:w="1977"/>
        <w:gridCol w:w="895"/>
      </w:tblGrid>
      <w:tr w:rsidR="00ED277D" w:rsidRPr="00ED277D" w14:paraId="41079156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0BCC8B45" w14:textId="77777777" w:rsidR="00ED277D" w:rsidRPr="007117C2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F233A1" w:rsidRPr="00ED277D" w14:paraId="4BA3E440" w14:textId="77777777" w:rsidTr="007117C2">
        <w:tc>
          <w:tcPr>
            <w:tcW w:w="1266" w:type="dxa"/>
          </w:tcPr>
          <w:p w14:paraId="5A5F5DB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1629" w:type="dxa"/>
          </w:tcPr>
          <w:p w14:paraId="179B2EA4" w14:textId="27C7EB99" w:rsidR="00ED277D" w:rsidRPr="007117C2" w:rsidRDefault="002D02B6" w:rsidP="00624E78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الكيمياء </w:t>
            </w:r>
            <w:r w:rsidR="00624E78">
              <w:rPr>
                <w:rFonts w:ascii="Simplified Arabic" w:hAnsi="Simplified Arabic" w:cs="Simplified Arabic" w:hint="cs"/>
                <w:b/>
                <w:bCs/>
                <w:rtl/>
              </w:rPr>
              <w:t>التحليلية</w:t>
            </w:r>
          </w:p>
        </w:tc>
        <w:tc>
          <w:tcPr>
            <w:tcW w:w="1170" w:type="dxa"/>
          </w:tcPr>
          <w:p w14:paraId="3759186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30" w:type="dxa"/>
          </w:tcPr>
          <w:p w14:paraId="700A048D" w14:textId="3A3158CE" w:rsidR="00ED277D" w:rsidRPr="00EC3A72" w:rsidRDefault="00A56EA3" w:rsidP="00E35D8E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 w:rsidRPr="00EC3A72">
              <w:rPr>
                <w:rFonts w:ascii="Simplified Arabic" w:hAnsi="Simplified Arabic" w:cs="Simplified Arabic"/>
              </w:rPr>
              <w:t>BMET1</w:t>
            </w:r>
            <w:r w:rsidR="00E35D8E">
              <w:rPr>
                <w:rFonts w:ascii="Simplified Arabic" w:hAnsi="Simplified Arabic" w:cs="Simplified Arabic"/>
              </w:rPr>
              <w:t>2</w:t>
            </w:r>
            <w:r w:rsidRPr="00EC3A72">
              <w:rPr>
                <w:rFonts w:ascii="Simplified Arabic" w:hAnsi="Simplified Arabic" w:cs="Simplified Arabic"/>
              </w:rPr>
              <w:t>24</w:t>
            </w:r>
          </w:p>
        </w:tc>
        <w:tc>
          <w:tcPr>
            <w:tcW w:w="1350" w:type="dxa"/>
          </w:tcPr>
          <w:p w14:paraId="4B5D8CF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23" w:type="dxa"/>
          </w:tcPr>
          <w:p w14:paraId="5EF57708" w14:textId="26209F1C" w:rsidR="00ED277D" w:rsidRPr="00ED277D" w:rsidRDefault="00336374" w:rsidP="00A56EA3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متطلب </w:t>
            </w:r>
            <w:r w:rsidR="00A56EA3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تخصص</w:t>
            </w:r>
          </w:p>
        </w:tc>
        <w:tc>
          <w:tcPr>
            <w:tcW w:w="1620" w:type="dxa"/>
          </w:tcPr>
          <w:p w14:paraId="09E45A8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710" w:type="dxa"/>
            <w:vAlign w:val="center"/>
          </w:tcPr>
          <w:p w14:paraId="1872BB9A" w14:textId="39478B6D" w:rsidR="00ED277D" w:rsidRPr="007117C2" w:rsidRDefault="009D2D37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7</w:t>
            </w:r>
          </w:p>
        </w:tc>
        <w:tc>
          <w:tcPr>
            <w:tcW w:w="1977" w:type="dxa"/>
            <w:vAlign w:val="center"/>
          </w:tcPr>
          <w:p w14:paraId="0493B766" w14:textId="77777777" w:rsidR="00ED277D" w:rsidRPr="007117C2" w:rsidRDefault="00ED277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895" w:type="dxa"/>
            <w:vAlign w:val="center"/>
          </w:tcPr>
          <w:p w14:paraId="31EF7D3A" w14:textId="03C080AB" w:rsidR="00ED277D" w:rsidRPr="007117C2" w:rsidRDefault="00E35D8E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14</w:t>
            </w:r>
          </w:p>
        </w:tc>
      </w:tr>
      <w:tr w:rsidR="00F233A1" w:rsidRPr="00ED277D" w14:paraId="772A0BA9" w14:textId="77777777" w:rsidTr="007117C2">
        <w:tc>
          <w:tcPr>
            <w:tcW w:w="1266" w:type="dxa"/>
          </w:tcPr>
          <w:p w14:paraId="69783E58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1629" w:type="dxa"/>
          </w:tcPr>
          <w:p w14:paraId="44FCA0AB" w14:textId="384DF6DA" w:rsidR="00ED277D" w:rsidRPr="007117C2" w:rsidRDefault="004A0DD9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</w:t>
            </w:r>
            <w:r w:rsidR="00A5259E">
              <w:rPr>
                <w:rFonts w:ascii="Simplified Arabic" w:hAnsi="Simplified Arabic" w:cs="Simplified Arabic" w:hint="cs"/>
                <w:b/>
                <w:bCs/>
                <w:rtl/>
              </w:rPr>
              <w:t>طب المخبري</w:t>
            </w:r>
          </w:p>
        </w:tc>
        <w:tc>
          <w:tcPr>
            <w:tcW w:w="1170" w:type="dxa"/>
          </w:tcPr>
          <w:p w14:paraId="2AAC8CC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530" w:type="dxa"/>
          </w:tcPr>
          <w:p w14:paraId="38A15ACD" w14:textId="024E78A1" w:rsidR="00ED277D" w:rsidRPr="007117C2" w:rsidRDefault="00A5259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الطب المخبري</w:t>
            </w:r>
          </w:p>
        </w:tc>
        <w:tc>
          <w:tcPr>
            <w:tcW w:w="1350" w:type="dxa"/>
          </w:tcPr>
          <w:p w14:paraId="2125404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23" w:type="dxa"/>
          </w:tcPr>
          <w:p w14:paraId="2D1F49B8" w14:textId="35F64BD7" w:rsidR="00ED277D" w:rsidRPr="00ED277D" w:rsidRDefault="00A56EA3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كيمياء عامة</w:t>
            </w:r>
          </w:p>
        </w:tc>
        <w:tc>
          <w:tcPr>
            <w:tcW w:w="1620" w:type="dxa"/>
          </w:tcPr>
          <w:p w14:paraId="245BE99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710" w:type="dxa"/>
          </w:tcPr>
          <w:p w14:paraId="751D2636" w14:textId="0C919D1B" w:rsidR="00ED277D" w:rsidRPr="007117C2" w:rsidRDefault="00A56EA3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التحليل الالي</w:t>
            </w:r>
          </w:p>
        </w:tc>
        <w:tc>
          <w:tcPr>
            <w:tcW w:w="1977" w:type="dxa"/>
          </w:tcPr>
          <w:p w14:paraId="7A4FD61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95" w:type="dxa"/>
            <w:vAlign w:val="center"/>
          </w:tcPr>
          <w:p w14:paraId="63D4D631" w14:textId="3D007AAD" w:rsidR="00ED277D" w:rsidRPr="007117C2" w:rsidRDefault="00E35D8E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2</w:t>
            </w:r>
          </w:p>
        </w:tc>
      </w:tr>
      <w:tr w:rsidR="00F233A1" w:rsidRPr="00ED277D" w14:paraId="6B47C8B6" w14:textId="77777777" w:rsidTr="007117C2">
        <w:tc>
          <w:tcPr>
            <w:tcW w:w="1266" w:type="dxa"/>
          </w:tcPr>
          <w:p w14:paraId="230E47E2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629" w:type="dxa"/>
          </w:tcPr>
          <w:p w14:paraId="75E87BBF" w14:textId="59D525AA" w:rsidR="00ED277D" w:rsidRPr="007117C2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د. عبدالفتاح قرمان</w:t>
            </w:r>
          </w:p>
        </w:tc>
        <w:tc>
          <w:tcPr>
            <w:tcW w:w="1170" w:type="dxa"/>
          </w:tcPr>
          <w:p w14:paraId="72E035A3" w14:textId="77777777"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530" w:type="dxa"/>
          </w:tcPr>
          <w:p w14:paraId="1E7693BF" w14:textId="1ECBA3DB" w:rsidR="00ED277D" w:rsidRPr="007117C2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350" w:type="dxa"/>
          </w:tcPr>
          <w:p w14:paraId="460EBEA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23" w:type="dxa"/>
          </w:tcPr>
          <w:p w14:paraId="3EB51CAE" w14:textId="41582370" w:rsidR="00ED277D" w:rsidRPr="00ED277D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 w:rsidRPr="009D2D37">
              <w:rPr>
                <w:rFonts w:ascii="Simplified Arabic" w:hAnsi="Simplified Arabic" w:cs="Simplified Arabic"/>
                <w:sz w:val="22"/>
                <w:szCs w:val="22"/>
              </w:rPr>
              <w:t>aqaraman@israa.edu.ps</w:t>
            </w:r>
          </w:p>
        </w:tc>
        <w:tc>
          <w:tcPr>
            <w:tcW w:w="1620" w:type="dxa"/>
          </w:tcPr>
          <w:p w14:paraId="451A1D65" w14:textId="6112C0B3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15E691E6" w14:textId="77777777"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977" w:type="dxa"/>
          </w:tcPr>
          <w:p w14:paraId="4977CEBD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95" w:type="dxa"/>
            <w:vAlign w:val="center"/>
          </w:tcPr>
          <w:p w14:paraId="14430C9E" w14:textId="6DE9F405" w:rsidR="00ED277D" w:rsidRPr="007117C2" w:rsidRDefault="00A56EA3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الثاني</w:t>
            </w:r>
          </w:p>
        </w:tc>
      </w:tr>
      <w:tr w:rsidR="00ED277D" w:rsidRPr="00ED277D" w14:paraId="4CD79B99" w14:textId="77777777" w:rsidTr="00F233A1">
        <w:tc>
          <w:tcPr>
            <w:tcW w:w="1266" w:type="dxa"/>
            <w:vAlign w:val="center"/>
          </w:tcPr>
          <w:p w14:paraId="3BEBDA9D" w14:textId="77777777"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04" w:type="dxa"/>
            <w:gridSpan w:val="9"/>
          </w:tcPr>
          <w:p w14:paraId="36288DE0" w14:textId="1F7321F7" w:rsidR="00ED277D" w:rsidRPr="004A011D" w:rsidRDefault="00F871A2" w:rsidP="00F871A2">
            <w:pPr>
              <w:ind w:hanging="23"/>
              <w:jc w:val="lowKashida"/>
              <w:rPr>
                <w:sz w:val="28"/>
                <w:szCs w:val="28"/>
                <w:rtl/>
              </w:rPr>
            </w:pPr>
            <w:r w:rsidRPr="00F871A2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صمم </w:t>
            </w:r>
            <w:r w:rsidRPr="00F871A2"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هذا المساق</w:t>
            </w:r>
            <w:r w:rsidRPr="00F871A2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لتزويد الطلاب بالمعرفة النظرية والتجريبية في الكيمياء التحليلية لتشجيع الطلاب على التفكير والعمل باستقلالية أكبر </w:t>
            </w:r>
            <w:r w:rsidRPr="00F871A2"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عند تحليل</w:t>
            </w:r>
            <w:r w:rsidRPr="00F871A2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مكونات أو مخاليط من المواد الصلبة والسائلة والغازية. الهدف الرئيسي هو اكساب الطلاب الاساس العلمي للتحليل الكيميائي، 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وتحديد العينات وطرق تجهيزها واكسابه مهارة العمل بدقة عند الحصول</w:t>
            </w:r>
            <w:r w:rsidRPr="00F871A2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على العينات وتحضيرها </w:t>
            </w:r>
            <w:r w:rsidRPr="00F871A2"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للتحليل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 xml:space="preserve">. </w:t>
            </w:r>
          </w:p>
        </w:tc>
      </w:tr>
    </w:tbl>
    <w:p w14:paraId="06791287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040"/>
        <w:gridCol w:w="2520"/>
        <w:gridCol w:w="2182"/>
        <w:gridCol w:w="1551"/>
        <w:gridCol w:w="1843"/>
      </w:tblGrid>
      <w:tr w:rsidR="00AD169F" w:rsidRPr="00C121EE" w14:paraId="6F92C13D" w14:textId="77777777" w:rsidTr="00E1341D">
        <w:trPr>
          <w:tblHeader/>
        </w:trPr>
        <w:tc>
          <w:tcPr>
            <w:tcW w:w="548" w:type="dxa"/>
            <w:shd w:val="clear" w:color="auto" w:fill="D9D9D9" w:themeFill="background1" w:themeFillShade="D9"/>
          </w:tcPr>
          <w:p w14:paraId="6DC885A1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  <w:shd w:val="clear" w:color="auto" w:fill="D9D9D9" w:themeFill="background1" w:themeFillShade="D9"/>
          </w:tcPr>
          <w:p w14:paraId="40BB615B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45EDEF0C" w14:textId="77777777" w:rsidTr="00E1341D">
        <w:trPr>
          <w:trHeight w:val="376"/>
          <w:tblHeader/>
        </w:trPr>
        <w:tc>
          <w:tcPr>
            <w:tcW w:w="548" w:type="dxa"/>
            <w:vMerge w:val="restart"/>
            <w:shd w:val="clear" w:color="auto" w:fill="D9D9D9" w:themeFill="background1" w:themeFillShade="D9"/>
          </w:tcPr>
          <w:p w14:paraId="6C0C318D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shd w:val="clear" w:color="auto" w:fill="D9D9D9" w:themeFill="background1" w:themeFillShade="D9"/>
            <w:vAlign w:val="center"/>
          </w:tcPr>
          <w:p w14:paraId="2AD5D9BF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690F4109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040" w:type="dxa"/>
            <w:vMerge w:val="restart"/>
            <w:shd w:val="clear" w:color="auto" w:fill="D9D9D9" w:themeFill="background1" w:themeFillShade="D9"/>
            <w:vAlign w:val="center"/>
          </w:tcPr>
          <w:p w14:paraId="093EEF82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096" w:type="dxa"/>
            <w:gridSpan w:val="4"/>
            <w:shd w:val="clear" w:color="auto" w:fill="D9D9D9" w:themeFill="background1" w:themeFillShade="D9"/>
            <w:vAlign w:val="center"/>
          </w:tcPr>
          <w:p w14:paraId="4E76FDA8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0B3CBF44" w14:textId="77777777" w:rsidTr="00D73A3B">
        <w:trPr>
          <w:trHeight w:val="419"/>
          <w:tblHeader/>
        </w:trPr>
        <w:tc>
          <w:tcPr>
            <w:tcW w:w="548" w:type="dxa"/>
            <w:vMerge/>
            <w:shd w:val="clear" w:color="auto" w:fill="D9D9D9" w:themeFill="background1" w:themeFillShade="D9"/>
          </w:tcPr>
          <w:p w14:paraId="53F8711B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shd w:val="clear" w:color="auto" w:fill="D9D9D9" w:themeFill="background1" w:themeFillShade="D9"/>
            <w:vAlign w:val="center"/>
          </w:tcPr>
          <w:p w14:paraId="7D17F92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040" w:type="dxa"/>
            <w:vMerge/>
            <w:shd w:val="clear" w:color="auto" w:fill="D9D9D9" w:themeFill="background1" w:themeFillShade="D9"/>
            <w:vAlign w:val="center"/>
          </w:tcPr>
          <w:p w14:paraId="1BBEB0B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7D8E9BC5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14:paraId="62FACA5A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551" w:type="dxa"/>
            <w:shd w:val="clear" w:color="auto" w:fill="D9D9D9" w:themeFill="background1" w:themeFillShade="D9"/>
            <w:vAlign w:val="center"/>
          </w:tcPr>
          <w:p w14:paraId="4A31CD3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39A8DBF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F27DDF" w:rsidRPr="00C121EE" w14:paraId="74F43CBD" w14:textId="77777777" w:rsidTr="00D73A3B">
        <w:tc>
          <w:tcPr>
            <w:tcW w:w="548" w:type="dxa"/>
            <w:vAlign w:val="center"/>
          </w:tcPr>
          <w:p w14:paraId="4EE44041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7AEF68F5" w14:textId="77777777" w:rsidR="001F11DF" w:rsidRPr="003B7807" w:rsidRDefault="001F11DF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</w:p>
          <w:p w14:paraId="2581EBE9" w14:textId="411A6933" w:rsidR="00F27DDF" w:rsidRPr="008A37B7" w:rsidRDefault="001402C3" w:rsidP="00A87A1D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</w:t>
            </w:r>
            <w:r w:rsidR="00A87A1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طرق التحليل الكيمائي.</w:t>
            </w:r>
          </w:p>
        </w:tc>
        <w:tc>
          <w:tcPr>
            <w:tcW w:w="3040" w:type="dxa"/>
          </w:tcPr>
          <w:p w14:paraId="406A4CFE" w14:textId="77777777" w:rsidR="001F11DF" w:rsidRDefault="001F11DF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4440B83" w14:textId="4D5C16FB" w:rsidR="00F27DDF" w:rsidRDefault="00BB0FB5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2AEA0D84" w14:textId="13469639" w:rsidR="001A269C" w:rsidRDefault="00CC1280" w:rsidP="00A045C1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يتعرف </w:t>
            </w:r>
            <w:r w:rsidR="00F3267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الطرق </w:t>
            </w:r>
            <w:r w:rsidR="00A045C1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الكمية والكيفية في التحليل</w:t>
            </w:r>
          </w:p>
          <w:p w14:paraId="417A471A" w14:textId="0EDD5962" w:rsidR="00594B34" w:rsidRDefault="00594B34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2182" w:type="dxa"/>
          </w:tcPr>
          <w:p w14:paraId="2AEFBB61" w14:textId="62A19A52" w:rsidR="001A269C" w:rsidRDefault="00A045C1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يستخدم الطريقة العلمية لحل المشكلات</w:t>
            </w:r>
            <w:r w:rsidR="00CC1280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.</w:t>
            </w:r>
          </w:p>
          <w:p w14:paraId="1E55A466" w14:textId="77777777" w:rsidR="00E97614" w:rsidRDefault="00E9761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B069839" w14:textId="3385B14E" w:rsidR="00594B34" w:rsidRDefault="00594B3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551" w:type="dxa"/>
          </w:tcPr>
          <w:p w14:paraId="410FE740" w14:textId="1D922029" w:rsidR="001A269C" w:rsidRDefault="00F32675" w:rsidP="00C32F48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يميز الطريقة المستخدمة لحل مشكلة بحثية</w:t>
            </w:r>
          </w:p>
          <w:p w14:paraId="170A8C24" w14:textId="4B32047B" w:rsidR="001A269C" w:rsidRDefault="001A269C" w:rsidP="00C121EE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843" w:type="dxa"/>
          </w:tcPr>
          <w:p w14:paraId="0AAEF4DB" w14:textId="73E0E22A" w:rsidR="00BB0FB5" w:rsidRPr="001A269C" w:rsidRDefault="00F32675" w:rsidP="00C32F48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تقدير دور الكيمياء التحليلية في الطب المخبري</w:t>
            </w:r>
          </w:p>
        </w:tc>
      </w:tr>
      <w:tr w:rsidR="0081116A" w:rsidRPr="00C121EE" w14:paraId="5E9A3723" w14:textId="77777777" w:rsidTr="00D73A3B">
        <w:tc>
          <w:tcPr>
            <w:tcW w:w="548" w:type="dxa"/>
            <w:vAlign w:val="center"/>
          </w:tcPr>
          <w:p w14:paraId="792493D9" w14:textId="77777777" w:rsidR="0081116A" w:rsidRPr="00C121EE" w:rsidRDefault="0081116A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0B48F1F5" w14:textId="43B12549" w:rsidR="0081116A" w:rsidRPr="003B7807" w:rsidRDefault="00873FDF" w:rsidP="00A87A1D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يتعرف </w:t>
            </w:r>
            <w:r w:rsidRPr="00873FD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الأدوات الأساسية للكيمياء التحليلية</w:t>
            </w:r>
          </w:p>
        </w:tc>
        <w:tc>
          <w:tcPr>
            <w:tcW w:w="3040" w:type="dxa"/>
          </w:tcPr>
          <w:p w14:paraId="0876FCE1" w14:textId="30F25B29" w:rsidR="0081116A" w:rsidRDefault="00C32F48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256DAD0" w14:textId="78FE051B" w:rsidR="00F32675" w:rsidRDefault="00F32675" w:rsidP="00F32675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يتعرف </w:t>
            </w:r>
            <w:r w:rsidRPr="00F3267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الارقام والوحدات في الكيمياء التحليلية</w:t>
            </w:r>
          </w:p>
          <w:p w14:paraId="2B2F84F4" w14:textId="3E8B16FF" w:rsidR="00F32675" w:rsidRPr="00F32675" w:rsidRDefault="00F32675" w:rsidP="00F32675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يتعرف </w:t>
            </w:r>
            <w:r w:rsidRPr="00F3267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الادوات والاجهزة الاساسية</w:t>
            </w:r>
          </w:p>
          <w:p w14:paraId="57CFF20B" w14:textId="4CD911C2" w:rsidR="0081116A" w:rsidRDefault="00F32675" w:rsidP="00F32675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3267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ab/>
            </w:r>
          </w:p>
        </w:tc>
        <w:tc>
          <w:tcPr>
            <w:tcW w:w="2182" w:type="dxa"/>
          </w:tcPr>
          <w:p w14:paraId="5F857393" w14:textId="041FECCE" w:rsidR="0081116A" w:rsidRDefault="00CC1280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يقارن بين الطاقة المتجددة وغير المتجددة</w:t>
            </w:r>
          </w:p>
        </w:tc>
        <w:tc>
          <w:tcPr>
            <w:tcW w:w="1551" w:type="dxa"/>
          </w:tcPr>
          <w:p w14:paraId="770F2217" w14:textId="77777777" w:rsidR="0081116A" w:rsidRDefault="00F32675" w:rsidP="00594B34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يجري </w:t>
            </w:r>
            <w:r w:rsidRPr="00F3267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الحسابات </w:t>
            </w:r>
            <w:proofErr w:type="spellStart"/>
            <w:r w:rsidRPr="00F3267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الستيكيومترية</w:t>
            </w:r>
            <w:proofErr w:type="spellEnd"/>
          </w:p>
          <w:p w14:paraId="1DAFB79B" w14:textId="249C144B" w:rsidR="00F32675" w:rsidRDefault="00F32675" w:rsidP="00594B34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3267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تحضير المحاليل</w:t>
            </w:r>
          </w:p>
        </w:tc>
        <w:tc>
          <w:tcPr>
            <w:tcW w:w="1843" w:type="dxa"/>
          </w:tcPr>
          <w:p w14:paraId="792369AE" w14:textId="38C08A82" w:rsidR="0081116A" w:rsidRDefault="00F32675" w:rsidP="00CC1280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يحضر محلول معلوم التركيز</w:t>
            </w:r>
            <w:r w:rsidR="00C32F48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 </w:t>
            </w:r>
          </w:p>
        </w:tc>
      </w:tr>
      <w:tr w:rsidR="00CA45E2" w:rsidRPr="00C121EE" w14:paraId="1AEC590A" w14:textId="77777777" w:rsidTr="00D73A3B">
        <w:trPr>
          <w:trHeight w:val="964"/>
        </w:trPr>
        <w:tc>
          <w:tcPr>
            <w:tcW w:w="548" w:type="dxa"/>
            <w:vAlign w:val="center"/>
          </w:tcPr>
          <w:p w14:paraId="0D3FD7EA" w14:textId="77777777" w:rsidR="00CA45E2" w:rsidRPr="00C121EE" w:rsidRDefault="00CA45E2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654ADE5C" w14:textId="2538F5BD" w:rsidR="00CA45E2" w:rsidRPr="003B7807" w:rsidRDefault="00873FDF" w:rsidP="00873F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</w:t>
            </w:r>
            <w:r w:rsidRPr="00873FD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حدد متطلبات </w:t>
            </w: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أفضل طر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ق</w:t>
            </w:r>
            <w:r w:rsidRPr="00873FD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التحليل 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الكيمائي</w:t>
            </w:r>
          </w:p>
        </w:tc>
        <w:tc>
          <w:tcPr>
            <w:tcW w:w="3040" w:type="dxa"/>
          </w:tcPr>
          <w:p w14:paraId="04414BAA" w14:textId="797A4D7A" w:rsidR="00CA45E2" w:rsidRDefault="00CA45E2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8005CDF" w14:textId="6D7A98D8" w:rsidR="00CA45E2" w:rsidRDefault="00324649" w:rsidP="00F32675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يذكر </w:t>
            </w:r>
            <w:r w:rsidR="00F3267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طرق التحليل</w:t>
            </w:r>
          </w:p>
        </w:tc>
        <w:tc>
          <w:tcPr>
            <w:tcW w:w="2182" w:type="dxa"/>
          </w:tcPr>
          <w:p w14:paraId="20F7C5FC" w14:textId="0A783D17" w:rsidR="00CA45E2" w:rsidRDefault="00E056D0" w:rsidP="00646AA9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يقارن </w:t>
            </w:r>
            <w:r w:rsidR="00F3267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بين الطرق المختلفة من حيث </w:t>
            </w:r>
            <w:r w:rsidR="00646AA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معايير الجودة.</w:t>
            </w:r>
          </w:p>
        </w:tc>
        <w:tc>
          <w:tcPr>
            <w:tcW w:w="1551" w:type="dxa"/>
          </w:tcPr>
          <w:p w14:paraId="5C730865" w14:textId="7C191366" w:rsidR="00CA45E2" w:rsidRDefault="00E056D0" w:rsidP="00324649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يصنف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المركبات حسب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32464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نوع الرابطة</w:t>
            </w:r>
          </w:p>
        </w:tc>
        <w:tc>
          <w:tcPr>
            <w:tcW w:w="1843" w:type="dxa"/>
          </w:tcPr>
          <w:p w14:paraId="4415FF34" w14:textId="5C344384" w:rsidR="00CA45E2" w:rsidRDefault="00324649" w:rsidP="00646AA9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يكتب تقريرا عن </w:t>
            </w:r>
            <w:r w:rsidR="00646AA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أنواع طرق التحليل.</w:t>
            </w:r>
          </w:p>
        </w:tc>
      </w:tr>
      <w:tr w:rsidR="002A47C3" w:rsidRPr="00C121EE" w14:paraId="0BF5A8A6" w14:textId="77777777" w:rsidTr="00D73A3B">
        <w:tc>
          <w:tcPr>
            <w:tcW w:w="548" w:type="dxa"/>
            <w:vAlign w:val="center"/>
          </w:tcPr>
          <w:p w14:paraId="34825651" w14:textId="49F43B00"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3089938B" w14:textId="2DCEB66D" w:rsidR="004E60F6" w:rsidRDefault="00D73A3B" w:rsidP="00D73A3B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D73A3B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يحل مسائل الكيمياء التحليلية</w:t>
            </w:r>
          </w:p>
          <w:p w14:paraId="07362743" w14:textId="6265458D" w:rsidR="002A47C3" w:rsidRPr="00C121EE" w:rsidRDefault="002A47C3" w:rsidP="008B3790">
            <w:pPr>
              <w:tabs>
                <w:tab w:val="left" w:pos="509"/>
              </w:tabs>
              <w:ind w:left="313" w:hanging="270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040" w:type="dxa"/>
          </w:tcPr>
          <w:p w14:paraId="5B0397AF" w14:textId="77777777" w:rsidR="004E60F6" w:rsidRDefault="004E60F6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438CF3E8" w14:textId="5CE6941B" w:rsidR="002A47C3" w:rsidRPr="004E60F6" w:rsidRDefault="00BB0FB5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1175D876" w14:textId="47078C57" w:rsidR="002A47C3" w:rsidRPr="00C121EE" w:rsidRDefault="00646AA9" w:rsidP="00324649">
            <w:pPr>
              <w:tabs>
                <w:tab w:val="left" w:pos="4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طرق وانواع المعايرة</w:t>
            </w:r>
          </w:p>
        </w:tc>
        <w:tc>
          <w:tcPr>
            <w:tcW w:w="2182" w:type="dxa"/>
          </w:tcPr>
          <w:p w14:paraId="70FDDDC9" w14:textId="14D6DD3B" w:rsidR="002A47C3" w:rsidRPr="00C121EE" w:rsidRDefault="001027D0" w:rsidP="00646AA9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يميز بين الية عمل </w:t>
            </w:r>
            <w:r w:rsidR="00646AA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طرق المعايرة</w:t>
            </w:r>
          </w:p>
        </w:tc>
        <w:tc>
          <w:tcPr>
            <w:tcW w:w="1551" w:type="dxa"/>
          </w:tcPr>
          <w:p w14:paraId="56326DB1" w14:textId="2209F629" w:rsidR="004E60F6" w:rsidRPr="00C121EE" w:rsidRDefault="00646AA9" w:rsidP="00646AA9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يحسب مسائل </w:t>
            </w:r>
            <w:r w:rsidRPr="00646AA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الاتزان الكيميائي 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والمعايرة</w:t>
            </w:r>
          </w:p>
        </w:tc>
        <w:tc>
          <w:tcPr>
            <w:tcW w:w="1843" w:type="dxa"/>
          </w:tcPr>
          <w:p w14:paraId="41355029" w14:textId="794D79D6" w:rsidR="00413499" w:rsidRPr="00D73A3B" w:rsidRDefault="00646AA9" w:rsidP="00646AA9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يحل مسائل الاتزان الكيمائي والمعايرة في الكتاب</w:t>
            </w:r>
          </w:p>
          <w:p w14:paraId="67A6FAF0" w14:textId="66ACD30C" w:rsidR="00205FB4" w:rsidRPr="00C121EE" w:rsidRDefault="001027D0" w:rsidP="001027D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</w:tr>
      <w:tr w:rsidR="00C32F48" w:rsidRPr="00C121EE" w14:paraId="734D6637" w14:textId="77777777" w:rsidTr="00D73A3B">
        <w:tc>
          <w:tcPr>
            <w:tcW w:w="548" w:type="dxa"/>
            <w:vAlign w:val="center"/>
          </w:tcPr>
          <w:p w14:paraId="657898C1" w14:textId="77777777" w:rsidR="00C32F48" w:rsidRPr="00C121EE" w:rsidRDefault="00C32F4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5E890645" w14:textId="3FA63F39" w:rsidR="00C32F48" w:rsidRDefault="00873FDF" w:rsidP="00873F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يتعرف</w:t>
            </w:r>
            <w:r w:rsidR="00D73A3B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5D396B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طرق الحصول</w:t>
            </w:r>
            <w:r w:rsidRPr="00873FD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على وإعداد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873FD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عينات للتحليل</w:t>
            </w:r>
          </w:p>
        </w:tc>
        <w:tc>
          <w:tcPr>
            <w:tcW w:w="3040" w:type="dxa"/>
          </w:tcPr>
          <w:p w14:paraId="49C25CF5" w14:textId="6A7DD92F" w:rsidR="00C32F48" w:rsidRDefault="00C32F48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4074FF51" w14:textId="0C713803" w:rsidR="00C32F48" w:rsidRDefault="002A5D7F" w:rsidP="00426B6D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يتعرف </w:t>
            </w:r>
            <w:r w:rsidR="00426B6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طرق اختيار العينات بطريقة صحيحة</w:t>
            </w:r>
          </w:p>
        </w:tc>
        <w:tc>
          <w:tcPr>
            <w:tcW w:w="2182" w:type="dxa"/>
          </w:tcPr>
          <w:p w14:paraId="637397DF" w14:textId="3552FA55" w:rsidR="00C32F48" w:rsidRDefault="002A5D7F" w:rsidP="00426B6D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يميز بين أنواع </w:t>
            </w:r>
            <w:r w:rsidR="00426B6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طرق أخذ العينات</w:t>
            </w:r>
          </w:p>
        </w:tc>
        <w:tc>
          <w:tcPr>
            <w:tcW w:w="1551" w:type="dxa"/>
          </w:tcPr>
          <w:p w14:paraId="649630DC" w14:textId="0C3CCBB5" w:rsidR="00C32F48" w:rsidRDefault="00426B6D" w:rsidP="007C3E6C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يصمم طريقة مناسبة لأخذ العينان</w:t>
            </w:r>
          </w:p>
        </w:tc>
        <w:tc>
          <w:tcPr>
            <w:tcW w:w="1843" w:type="dxa"/>
          </w:tcPr>
          <w:p w14:paraId="70DD4282" w14:textId="16FAC0EF" w:rsidR="00C32F48" w:rsidRDefault="00C32F48" w:rsidP="00426B6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يكتب تقريرا علميا عن </w:t>
            </w:r>
            <w:r w:rsidR="00426B6D">
              <w:rPr>
                <w:rFonts w:ascii="Simplified Arabic" w:hAnsi="Simplified Arabic" w:cs="Simplified Arabic" w:hint="cs"/>
                <w:rtl/>
              </w:rPr>
              <w:t>أهمية اخذ العينة والاضرار المترتبة على الخطأ</w:t>
            </w:r>
          </w:p>
        </w:tc>
      </w:tr>
    </w:tbl>
    <w:p w14:paraId="39B4AB20" w14:textId="7CD47300" w:rsidR="00E1341D" w:rsidRDefault="00E1341D">
      <w:pPr>
        <w:rPr>
          <w:rtl/>
        </w:rPr>
      </w:pPr>
    </w:p>
    <w:p w14:paraId="6315BBEC" w14:textId="77777777" w:rsidR="000B7F89" w:rsidRPr="0082778A" w:rsidRDefault="000B7F89">
      <w:pPr>
        <w:rPr>
          <w:sz w:val="2"/>
          <w:szCs w:val="2"/>
          <w:rtl/>
        </w:rPr>
      </w:pPr>
    </w:p>
    <w:p w14:paraId="53D729A5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743"/>
        <w:gridCol w:w="67"/>
        <w:gridCol w:w="925"/>
        <w:gridCol w:w="3027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513052CF" w14:textId="77777777" w:rsidTr="00C61AB0">
        <w:tc>
          <w:tcPr>
            <w:tcW w:w="15750" w:type="dxa"/>
            <w:gridSpan w:val="19"/>
            <w:shd w:val="clear" w:color="auto" w:fill="F2F2F2"/>
            <w:vAlign w:val="center"/>
          </w:tcPr>
          <w:p w14:paraId="006581C7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14:paraId="181ADB87" w14:textId="77777777" w:rsidTr="004A6644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14:paraId="45E5ACC9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gridSpan w:val="2"/>
            <w:vMerge w:val="restart"/>
            <w:shd w:val="clear" w:color="auto" w:fill="F2F2F2"/>
            <w:vAlign w:val="center"/>
          </w:tcPr>
          <w:p w14:paraId="17227E3A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25" w:type="dxa"/>
            <w:vMerge w:val="restart"/>
            <w:shd w:val="clear" w:color="auto" w:fill="F2F2F2"/>
            <w:vAlign w:val="center"/>
          </w:tcPr>
          <w:p w14:paraId="21513D6E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27" w:type="dxa"/>
            <w:vMerge w:val="restart"/>
            <w:shd w:val="clear" w:color="auto" w:fill="F2F2F2"/>
            <w:vAlign w:val="center"/>
          </w:tcPr>
          <w:p w14:paraId="44AE6DF1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72BC8D3D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683636E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398A5FFB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0C91050A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327B16D7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37281783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3BCB02C9" w14:textId="77777777" w:rsidTr="004A6644">
        <w:tc>
          <w:tcPr>
            <w:tcW w:w="548" w:type="dxa"/>
            <w:vMerge/>
            <w:shd w:val="clear" w:color="auto" w:fill="F2F2F2"/>
          </w:tcPr>
          <w:p w14:paraId="596482D6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vMerge/>
            <w:shd w:val="clear" w:color="auto" w:fill="F2F2F2"/>
          </w:tcPr>
          <w:p w14:paraId="7FFC3FCD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vMerge/>
            <w:shd w:val="clear" w:color="auto" w:fill="F2F2F2"/>
          </w:tcPr>
          <w:p w14:paraId="0B28A98A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F2F2F2"/>
            <w:vAlign w:val="center"/>
          </w:tcPr>
          <w:p w14:paraId="31FCD598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4B9B067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1554637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6179A533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12C379DC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026A8B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16234C6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6335B4E5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1E69B3F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82A17D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61E0AE4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0389BAB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5CD0D25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367E1849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E768C2D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44EC6427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14:paraId="67CC0774" w14:textId="77777777" w:rsidTr="004A6644">
        <w:tc>
          <w:tcPr>
            <w:tcW w:w="548" w:type="dxa"/>
            <w:vAlign w:val="center"/>
          </w:tcPr>
          <w:p w14:paraId="06CE81A6" w14:textId="77777777"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3B507893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192E6CE2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2513C689" w14:textId="696C1BF2" w:rsidR="002A47C3" w:rsidRPr="00AB6DD2" w:rsidRDefault="005B1465" w:rsidP="008B294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B146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مقدمة في الكيمياء التحليلية</w:t>
            </w:r>
          </w:p>
        </w:tc>
        <w:tc>
          <w:tcPr>
            <w:tcW w:w="630" w:type="dxa"/>
          </w:tcPr>
          <w:p w14:paraId="02B44499" w14:textId="43CE8C3A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8B8585A" w14:textId="65E65F57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3226C6F" w14:textId="51E47761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AA6B2D8" w14:textId="44C497D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827DE1C" w14:textId="77E94C48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C80C99D" w14:textId="12C44095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63C3662C" w14:textId="50EB3F0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A339387" w14:textId="6BDE7EEE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7AF9151" w14:textId="3C998E3C" w:rsidR="002A47C3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56679C9" w14:textId="0A20ECC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75AF80C" w14:textId="2BDDA172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7EAD114" w14:textId="161FED7D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0663DBB0" w14:textId="332E976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EFA64F" w14:textId="62E9AD4B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159EC" w:rsidRPr="00AB6DD2" w14:paraId="27D30ED7" w14:textId="77777777" w:rsidTr="004A6644">
        <w:tc>
          <w:tcPr>
            <w:tcW w:w="548" w:type="dxa"/>
            <w:vAlign w:val="center"/>
          </w:tcPr>
          <w:p w14:paraId="1946D66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4D9C8237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083C4C6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C4CC047" w14:textId="3C34BF93" w:rsidR="009159EC" w:rsidRPr="00C244CF" w:rsidRDefault="005B1465" w:rsidP="008B2945">
            <w:pPr>
              <w:jc w:val="center"/>
              <w:rPr>
                <w:b/>
                <w:bCs/>
                <w:rtl/>
              </w:rPr>
            </w:pPr>
            <w:r w:rsidRPr="005B1465">
              <w:rPr>
                <w:b/>
                <w:bCs/>
                <w:rtl/>
              </w:rPr>
              <w:t>الادوات الاساسية في الكيمياء التحليلية</w:t>
            </w:r>
          </w:p>
        </w:tc>
        <w:tc>
          <w:tcPr>
            <w:tcW w:w="630" w:type="dxa"/>
          </w:tcPr>
          <w:p w14:paraId="77790CA0" w14:textId="4502A1A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79E65619" w14:textId="110119A8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4820694" w14:textId="7241F12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5B431B3B" w14:textId="66CD9566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8787A81" w14:textId="4C206B6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007910" w14:textId="5534429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A311842" w14:textId="51B86CEB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87C4D5C" w14:textId="2B3741F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3B075EF" w14:textId="69F27A9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53A93A29" w14:textId="180CF77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E292185" w14:textId="47EAC7F9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AF7B100" w14:textId="354FE4F4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B4E23FD" w14:textId="30A208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FC79CB0" w14:textId="4286E141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87F28" w:rsidRPr="00AB6DD2" w14:paraId="39EE74B5" w14:textId="77777777" w:rsidTr="004A6644">
        <w:tc>
          <w:tcPr>
            <w:tcW w:w="548" w:type="dxa"/>
            <w:vAlign w:val="center"/>
          </w:tcPr>
          <w:p w14:paraId="12F04C21" w14:textId="77777777" w:rsidR="00487F28" w:rsidRPr="00221806" w:rsidRDefault="00487F28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27A53A46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08B95052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84B18CE" w14:textId="47894216" w:rsidR="00487F28" w:rsidRDefault="005B1465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5B146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مصطلحات الكيمياء التحليلية</w:t>
            </w:r>
          </w:p>
        </w:tc>
        <w:tc>
          <w:tcPr>
            <w:tcW w:w="630" w:type="dxa"/>
          </w:tcPr>
          <w:p w14:paraId="04036776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11A4DE6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14:paraId="7CF5DD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7F320E0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E516CA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14:paraId="54C10B9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14:paraId="0CE78FE8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2A8873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FB657AA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14DECF3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4587F81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C45BE6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14:paraId="6AA6882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11C1267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49DDC150" w14:textId="77777777" w:rsidTr="004A6644">
        <w:tc>
          <w:tcPr>
            <w:tcW w:w="548" w:type="dxa"/>
            <w:vAlign w:val="center"/>
          </w:tcPr>
          <w:p w14:paraId="66ED0E2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2F456D13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1576497F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5EE4D92" w14:textId="657A867B" w:rsidR="009159EC" w:rsidRPr="00C244CF" w:rsidRDefault="005B1465" w:rsidP="008B2945">
            <w:pPr>
              <w:jc w:val="center"/>
              <w:rPr>
                <w:sz w:val="28"/>
                <w:szCs w:val="28"/>
              </w:rPr>
            </w:pPr>
            <w:r w:rsidRPr="005B1465">
              <w:rPr>
                <w:sz w:val="28"/>
                <w:szCs w:val="28"/>
                <w:rtl/>
              </w:rPr>
              <w:t>الاتزان الكيميائي</w:t>
            </w:r>
          </w:p>
        </w:tc>
        <w:tc>
          <w:tcPr>
            <w:tcW w:w="630" w:type="dxa"/>
          </w:tcPr>
          <w:p w14:paraId="5222E255" w14:textId="2DA18503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F51C04E" w14:textId="2D81581E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E4B399E" w14:textId="561E3AE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6EE2E9A" w14:textId="60C7B9F7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A7E995F" w14:textId="69361C1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5CE99AB" w14:textId="5BE04C4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1EA0BE4" w14:textId="46DB73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AD6EA58" w14:textId="3BF092F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1E8F481" w14:textId="5BFD0DC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0F8F517" w14:textId="16058F70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9DF1DD7" w14:textId="65B16A04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3F889A92" w14:textId="7DA961D3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69EA83B" w14:textId="7828430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A8CD6E" w14:textId="2DDEC46A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9277C" w:rsidRPr="00AB6DD2" w14:paraId="6E614D7C" w14:textId="77777777" w:rsidTr="004A6644">
        <w:tc>
          <w:tcPr>
            <w:tcW w:w="548" w:type="dxa"/>
            <w:vAlign w:val="center"/>
          </w:tcPr>
          <w:p w14:paraId="0961EC78" w14:textId="77777777" w:rsidR="00B9277C" w:rsidRPr="00221806" w:rsidRDefault="00B9277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0CB979D5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4283A9BC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50136477" w14:textId="26A6EB38" w:rsidR="00481811" w:rsidRDefault="00CD0DA3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طرق </w:t>
            </w:r>
            <w:r w:rsidR="005B1465" w:rsidRPr="005B146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الحصول على العينات</w:t>
            </w:r>
          </w:p>
        </w:tc>
        <w:tc>
          <w:tcPr>
            <w:tcW w:w="630" w:type="dxa"/>
          </w:tcPr>
          <w:p w14:paraId="13021AE6" w14:textId="623D0FF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2CEB216" w14:textId="5B9A61E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E92C93C" w14:textId="4CA9C4D6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403EFB6F" w14:textId="27F1264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4B4095BC" w14:textId="69553D4A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7BD20EC" w14:textId="061D2A23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DA4A61E" w14:textId="27E6238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085C96E" w14:textId="42EEEA2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78D569B" w14:textId="7FE837B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4404364" w14:textId="0AAE6EF4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06606F4" w14:textId="6A822C61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5259E3F" w14:textId="72FEFA4A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3F34CE66" w14:textId="35BD5DB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7DEEE1A" w14:textId="163C9339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418D174D" w14:textId="77777777" w:rsidTr="004A6644">
        <w:tc>
          <w:tcPr>
            <w:tcW w:w="548" w:type="dxa"/>
            <w:vAlign w:val="center"/>
          </w:tcPr>
          <w:p w14:paraId="5B4DF76C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5919D083" w14:textId="63A31418" w:rsidR="009159EC" w:rsidRPr="00AB6DD2" w:rsidRDefault="00C244CF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25" w:type="dxa"/>
          </w:tcPr>
          <w:p w14:paraId="4E61091B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BA730A3" w14:textId="32D9F7E0" w:rsidR="009159EC" w:rsidRPr="008041D3" w:rsidRDefault="00CD0DA3" w:rsidP="008B2945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تحضير العينات</w:t>
            </w:r>
          </w:p>
        </w:tc>
        <w:tc>
          <w:tcPr>
            <w:tcW w:w="630" w:type="dxa"/>
            <w:vAlign w:val="center"/>
          </w:tcPr>
          <w:p w14:paraId="5801E9A1" w14:textId="2BA7CFF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5C6CAE9C" w14:textId="5FE1275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vAlign w:val="center"/>
          </w:tcPr>
          <w:p w14:paraId="507390CE" w14:textId="5BAE354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vAlign w:val="center"/>
          </w:tcPr>
          <w:p w14:paraId="7C870B85" w14:textId="453FB3D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14:paraId="63D1E19A" w14:textId="7D6463A9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5C8CD8E" w14:textId="4DF3A836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vAlign w:val="center"/>
          </w:tcPr>
          <w:p w14:paraId="038276B0" w14:textId="1788EC6C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3F0FF6F5" w14:textId="7AE2A5A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281F79C" w14:textId="63FAD1C3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F04F703" w14:textId="284DFFAE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C84F1AC" w14:textId="1197C9DA" w:rsidR="009159EC" w:rsidRPr="00AB6DD2" w:rsidRDefault="00E50054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3384D8B" w14:textId="1B45A8AC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vAlign w:val="center"/>
          </w:tcPr>
          <w:p w14:paraId="6203A34A" w14:textId="73DD29F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09C26E6" w14:textId="619A7555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7A1ED404" w14:textId="77777777" w:rsidTr="004A6644">
        <w:tc>
          <w:tcPr>
            <w:tcW w:w="548" w:type="dxa"/>
            <w:shd w:val="clear" w:color="auto" w:fill="D9D9D9" w:themeFill="background1" w:themeFillShade="D9"/>
            <w:vAlign w:val="center"/>
          </w:tcPr>
          <w:p w14:paraId="76FFC90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shd w:val="clear" w:color="auto" w:fill="D9D9D9" w:themeFill="background1" w:themeFillShade="D9"/>
          </w:tcPr>
          <w:p w14:paraId="4DD0F753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shd w:val="clear" w:color="auto" w:fill="D9D9D9" w:themeFill="background1" w:themeFillShade="D9"/>
          </w:tcPr>
          <w:p w14:paraId="64AD11E1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D9D9D9" w:themeFill="background1" w:themeFillShade="D9"/>
          </w:tcPr>
          <w:p w14:paraId="5E93BFB3" w14:textId="46743FE0" w:rsidR="009159EC" w:rsidRPr="00FF4E06" w:rsidRDefault="00FF4E06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F4E0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52E237F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614A77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</w:tcPr>
          <w:p w14:paraId="5168478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D9D9D9" w:themeFill="background1" w:themeFillShade="D9"/>
          </w:tcPr>
          <w:p w14:paraId="288D101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6ADFF9E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C34270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14:paraId="17C99D6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7F679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2A73E13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50528A2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1F49E8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30717190" w14:textId="6F11306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1E6BB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2917337C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DD0195" w:rsidRPr="00AB6DD2" w14:paraId="51B7289F" w14:textId="77777777" w:rsidTr="004A6644">
        <w:tc>
          <w:tcPr>
            <w:tcW w:w="548" w:type="dxa"/>
            <w:vAlign w:val="center"/>
          </w:tcPr>
          <w:p w14:paraId="03713937" w14:textId="77777777" w:rsidR="00DD0195" w:rsidRPr="00221806" w:rsidRDefault="00DD0195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29AC972C" w14:textId="77777777" w:rsidR="00DD0195" w:rsidRPr="00AB6DD2" w:rsidRDefault="00DD0195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5D30428F" w14:textId="77777777" w:rsidR="00DD0195" w:rsidRPr="00AB6DD2" w:rsidRDefault="00DD0195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vMerge w:val="restart"/>
            <w:shd w:val="clear" w:color="auto" w:fill="auto"/>
          </w:tcPr>
          <w:p w14:paraId="351C8830" w14:textId="77777777" w:rsidR="00DD0195" w:rsidRDefault="00DD0195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1F763E0B" w14:textId="61BD4568" w:rsidR="00DD0195" w:rsidRPr="00AB6DD2" w:rsidRDefault="00DD0195" w:rsidP="008B294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B146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طرق التحليل الوزني</w:t>
            </w:r>
          </w:p>
        </w:tc>
        <w:tc>
          <w:tcPr>
            <w:tcW w:w="630" w:type="dxa"/>
          </w:tcPr>
          <w:p w14:paraId="1636FA86" w14:textId="0BF612DA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635A7F1" w14:textId="7A3DEFDC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6378AA68" w14:textId="3527D3BE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272E3A2A" w14:textId="53F2ED93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37A23B1" w14:textId="2990FA2B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6FB80D3F" w14:textId="6FAB5A0B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2E122D3" w14:textId="63B58209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201B2BA" w14:textId="454A79C5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66323448" w14:textId="097BEADE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F0C8D2B" w14:textId="71EDF09B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0F906A63" w14:textId="4329B793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24E218C" w14:textId="56B4A47F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A69B991" w14:textId="5B02F9CC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4500FB58" w14:textId="321DE990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DD0195" w:rsidRPr="00AB6DD2" w14:paraId="47069EC6" w14:textId="77777777" w:rsidTr="004A6644">
        <w:tc>
          <w:tcPr>
            <w:tcW w:w="548" w:type="dxa"/>
            <w:vAlign w:val="center"/>
          </w:tcPr>
          <w:p w14:paraId="4C043AFE" w14:textId="77777777" w:rsidR="00DD0195" w:rsidRPr="00221806" w:rsidRDefault="00DD0195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595806E7" w14:textId="77777777" w:rsidR="00DD0195" w:rsidRPr="00AB6DD2" w:rsidRDefault="00DD0195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210DA396" w14:textId="77777777" w:rsidR="00DD0195" w:rsidRPr="00AB6DD2" w:rsidRDefault="00DD0195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auto"/>
          </w:tcPr>
          <w:p w14:paraId="234978E7" w14:textId="77777777" w:rsidR="00DD0195" w:rsidRPr="005B1465" w:rsidRDefault="00DD0195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14:paraId="54AFED5D" w14:textId="77777777" w:rsidR="00DD0195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7C31F281" w14:textId="77777777" w:rsidR="00DD0195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14:paraId="23314A62" w14:textId="77777777" w:rsidR="00DD0195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34FF4D78" w14:textId="77777777" w:rsidR="00DD0195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14BD374" w14:textId="77777777" w:rsidR="00DD0195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14:paraId="14FBE156" w14:textId="77777777" w:rsidR="00DD0195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14:paraId="1E004BB4" w14:textId="77777777" w:rsidR="00DD0195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0C64F95B" w14:textId="77777777" w:rsidR="00DD0195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18BEDE0B" w14:textId="77777777" w:rsidR="00DD0195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D59187F" w14:textId="77777777" w:rsidR="00DD0195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0E0DAB70" w14:textId="77777777" w:rsidR="00DD0195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3D769F5C" w14:textId="77777777" w:rsidR="00DD0195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14:paraId="0ACC64B1" w14:textId="77777777" w:rsidR="00DD0195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5E3F8CBA" w14:textId="77777777" w:rsidR="00DD0195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2416CE25" w14:textId="77777777" w:rsidTr="004A6644">
        <w:tc>
          <w:tcPr>
            <w:tcW w:w="548" w:type="dxa"/>
            <w:shd w:val="clear" w:color="auto" w:fill="FFFFFF"/>
            <w:vAlign w:val="center"/>
          </w:tcPr>
          <w:p w14:paraId="7A9E4AC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shd w:val="clear" w:color="auto" w:fill="FFFFFF"/>
          </w:tcPr>
          <w:p w14:paraId="25A8A205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shd w:val="clear" w:color="auto" w:fill="FFFFFF"/>
          </w:tcPr>
          <w:p w14:paraId="515C63EB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FFFFFF"/>
          </w:tcPr>
          <w:p w14:paraId="607220DC" w14:textId="6C9A88F3" w:rsidR="009159EC" w:rsidRPr="008D4576" w:rsidRDefault="00CD0DA3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CD0DA3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معايرة الحمض والقاعدة</w:t>
            </w:r>
          </w:p>
        </w:tc>
        <w:tc>
          <w:tcPr>
            <w:tcW w:w="630" w:type="dxa"/>
            <w:shd w:val="clear" w:color="auto" w:fill="FFFFFF"/>
          </w:tcPr>
          <w:p w14:paraId="156386BE" w14:textId="0FC46EF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634F34D" w14:textId="7DE182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14:paraId="5866A75D" w14:textId="4F6964D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14:paraId="752F852E" w14:textId="194F624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14:paraId="3B153337" w14:textId="157B130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14:paraId="375AA869" w14:textId="2D9561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14:paraId="2BFB9F69" w14:textId="1BAA4AF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14:paraId="6F1F3BC2" w14:textId="6F09A53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14:paraId="1C447FA9" w14:textId="165621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14:paraId="0AE22561" w14:textId="6014FD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0C0A972" w14:textId="203B2C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14:paraId="1A313E87" w14:textId="7FE7748A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14:paraId="6E3878CA" w14:textId="25A3660E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14:paraId="077EBC9F" w14:textId="5CFE5F85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3365AA99" w14:textId="77777777" w:rsidTr="00C244CF">
        <w:trPr>
          <w:trHeight w:val="302"/>
        </w:trPr>
        <w:tc>
          <w:tcPr>
            <w:tcW w:w="548" w:type="dxa"/>
            <w:vAlign w:val="center"/>
          </w:tcPr>
          <w:p w14:paraId="018F2AF6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6C6FD23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18E17B2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1D3F4CE2" w14:textId="25F9B096" w:rsidR="009159EC" w:rsidRPr="00B9277C" w:rsidRDefault="00CD0DA3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CD0DA3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ومعايرة المركبات التناسقية</w:t>
            </w:r>
          </w:p>
        </w:tc>
        <w:tc>
          <w:tcPr>
            <w:tcW w:w="630" w:type="dxa"/>
          </w:tcPr>
          <w:p w14:paraId="20754448" w14:textId="1235C64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DC95140" w14:textId="340341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F3EEEF3" w14:textId="7C05995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6C61ACED" w14:textId="7DD8497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A33F954" w14:textId="6D87302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36F107D3" w14:textId="764FEF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57C5EA50" w14:textId="739116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EBAF5E6" w14:textId="201E4F3F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4578558A" w14:textId="5E128A57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347678EF" w14:textId="08520B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00A2E95" w14:textId="4E908D9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1A9E816" w14:textId="126FC7E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4E398BA7" w14:textId="3E0CFCE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AF6295" w14:textId="711D960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A6644" w:rsidRPr="00AB6DD2" w14:paraId="27F7301D" w14:textId="77777777" w:rsidTr="001D5AC3">
        <w:trPr>
          <w:trHeight w:val="759"/>
        </w:trPr>
        <w:tc>
          <w:tcPr>
            <w:tcW w:w="548" w:type="dxa"/>
            <w:vAlign w:val="center"/>
          </w:tcPr>
          <w:p w14:paraId="5E4E7976" w14:textId="77777777" w:rsidR="004A6644" w:rsidRPr="00221806" w:rsidRDefault="004A6644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3" w:type="dxa"/>
          </w:tcPr>
          <w:p w14:paraId="59B52577" w14:textId="77777777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gridSpan w:val="2"/>
          </w:tcPr>
          <w:p w14:paraId="3FF113F6" w14:textId="47B3D9BE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5520CF55" w14:textId="7F84C8A9" w:rsidR="004A6644" w:rsidRDefault="004A6644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1E978F86" w14:textId="2412FB4D" w:rsidR="004A6644" w:rsidRPr="00B9277C" w:rsidRDefault="00CD0DA3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CD0DA3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معايرة الاكسدة والاختزال</w:t>
            </w:r>
          </w:p>
        </w:tc>
        <w:tc>
          <w:tcPr>
            <w:tcW w:w="630" w:type="dxa"/>
            <w:vAlign w:val="center"/>
          </w:tcPr>
          <w:p w14:paraId="3769C246" w14:textId="134E848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F4ED2EA" w14:textId="463F16BE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3DFE52E5" w14:textId="7D585FD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60BEE6A4" w14:textId="5DDEE036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16A31E69" w14:textId="4A4C53B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AD26D27" w14:textId="6D34034B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Align w:val="center"/>
          </w:tcPr>
          <w:p w14:paraId="45B21DD3" w14:textId="7F6F4B7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D2F0B61" w14:textId="6BAEA10A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70D47F5F" w14:textId="2564FF3C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275860" w14:textId="79FDC07D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37760DE7" w14:textId="1EE64D70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7002525" w14:textId="30DE5B02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Align w:val="center"/>
          </w:tcPr>
          <w:p w14:paraId="6B9DC831" w14:textId="78CAA799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  <w:vAlign w:val="center"/>
          </w:tcPr>
          <w:p w14:paraId="1F15F225" w14:textId="5A947FC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A6644" w:rsidRPr="00AB6DD2" w14:paraId="577E9B91" w14:textId="77777777" w:rsidTr="004A6644">
        <w:tc>
          <w:tcPr>
            <w:tcW w:w="548" w:type="dxa"/>
            <w:vAlign w:val="center"/>
          </w:tcPr>
          <w:p w14:paraId="19F7E217" w14:textId="77777777" w:rsidR="004A6644" w:rsidRPr="00221806" w:rsidRDefault="004A6644" w:rsidP="004A664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55A944C7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59C05784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2EA38E5" w14:textId="1F153A06" w:rsidR="004A6644" w:rsidRDefault="00CD0DA3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CD0DA3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معايرة الترسيب</w:t>
            </w:r>
          </w:p>
        </w:tc>
        <w:tc>
          <w:tcPr>
            <w:tcW w:w="630" w:type="dxa"/>
          </w:tcPr>
          <w:p w14:paraId="2E959025" w14:textId="3CAB37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3AC7A4F2" w14:textId="4066BCF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649" w:type="dxa"/>
          </w:tcPr>
          <w:p w14:paraId="180FB906" w14:textId="406D1D16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611" w:type="dxa"/>
          </w:tcPr>
          <w:p w14:paraId="2E39DE3E" w14:textId="3501B367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810" w:type="dxa"/>
          </w:tcPr>
          <w:p w14:paraId="7D0FB9CD" w14:textId="1D4C4B2A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1170" w:type="dxa"/>
          </w:tcPr>
          <w:p w14:paraId="5F57E009" w14:textId="12EC4E7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19" w:type="dxa"/>
          </w:tcPr>
          <w:p w14:paraId="493AAF22" w14:textId="0E8A2A2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20" w:type="dxa"/>
          </w:tcPr>
          <w:p w14:paraId="6B5D7A79" w14:textId="657F0F1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7C306CF6" w14:textId="56732D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68D1270E" w14:textId="1BA4F47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720" w:type="dxa"/>
          </w:tcPr>
          <w:p w14:paraId="3AD43082" w14:textId="22437431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7955BEB2" w14:textId="10CD320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1" w:type="dxa"/>
          </w:tcPr>
          <w:p w14:paraId="698199D7" w14:textId="2B05E3AE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2BF7AB97" w14:textId="1BFC6494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</w:tr>
      <w:tr w:rsidR="009159EC" w:rsidRPr="00AB6DD2" w14:paraId="48674014" w14:textId="77777777" w:rsidTr="004A6644">
        <w:tc>
          <w:tcPr>
            <w:tcW w:w="548" w:type="dxa"/>
            <w:vAlign w:val="center"/>
          </w:tcPr>
          <w:p w14:paraId="50FD84A0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28D5E1E4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3047B3A8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9C406FA" w14:textId="43EBBE2A" w:rsidR="009159EC" w:rsidRPr="00651F5B" w:rsidRDefault="008B2945" w:rsidP="008B2945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مراجعة</w:t>
            </w:r>
          </w:p>
        </w:tc>
        <w:tc>
          <w:tcPr>
            <w:tcW w:w="630" w:type="dxa"/>
          </w:tcPr>
          <w:p w14:paraId="004C8196" w14:textId="6E49E0F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2140607" w14:textId="234952A8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2537E64E" w14:textId="4EF4BD8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6C8B032D" w14:textId="1E182E0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2C05B449" w14:textId="20AB772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71E20D63" w14:textId="6D07B3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8288A00" w14:textId="5B83808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642DF5F" w14:textId="5EE7A9A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E7FE9EC" w14:textId="7864D60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C3DD53B" w14:textId="4D1D63A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14:paraId="5B2A11BF" w14:textId="1471C03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7F7BA01" w14:textId="4C259668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14:paraId="75A7AE99" w14:textId="41E70BA2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14:paraId="3CE215B3" w14:textId="4285DD84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F4E06" w:rsidRPr="00AB6DD2" w14:paraId="34E015D5" w14:textId="77777777" w:rsidTr="004A6644">
        <w:tc>
          <w:tcPr>
            <w:tcW w:w="548" w:type="dxa"/>
            <w:vAlign w:val="center"/>
          </w:tcPr>
          <w:p w14:paraId="3C12271E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1F737A4C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2C278BA1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424670C" w14:textId="53618718" w:rsidR="00FF4E06" w:rsidRPr="00AB6DD2" w:rsidRDefault="008D2B70" w:rsidP="008B294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الامتحانات العملية</w:t>
            </w:r>
          </w:p>
        </w:tc>
        <w:tc>
          <w:tcPr>
            <w:tcW w:w="630" w:type="dxa"/>
            <w:vAlign w:val="center"/>
          </w:tcPr>
          <w:p w14:paraId="0391FCBF" w14:textId="0F3D054A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1299E682" w14:textId="202142A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352CC8C4" w14:textId="37067B59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121EE23E" w14:textId="0EB6E32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45DA3299" w14:textId="1934C5CE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5ED3FBC2" w14:textId="18952EA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056E3C10" w14:textId="2E2A923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102EB94" w14:textId="3237CC2D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18148EB2" w14:textId="21A0BAC8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7B2F4F0" w14:textId="2E2A5BBB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76B96D1" w14:textId="6AE6AFB3" w:rsidR="00FF4E06" w:rsidRPr="00AB6DD2" w:rsidRDefault="00B94878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5585C4E3" w14:textId="2A0DDCF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07DF2710" w14:textId="70E1D26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6EA4830" w14:textId="2250C25C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FF4E06" w:rsidRPr="00AB6DD2" w14:paraId="5ED67669" w14:textId="77777777" w:rsidTr="004A6644">
        <w:tc>
          <w:tcPr>
            <w:tcW w:w="548" w:type="dxa"/>
            <w:vAlign w:val="center"/>
          </w:tcPr>
          <w:p w14:paraId="13B24F4B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3A98AB97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0DFB944E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7751CA7" w14:textId="5E6940AE" w:rsidR="00FF4E06" w:rsidRPr="00AB6DD2" w:rsidRDefault="00FF4E06" w:rsidP="008B294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32D8DB81" w14:textId="33008E6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4469BD7A" w14:textId="3763A078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2796D474" w14:textId="040FE507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60612587" w14:textId="70D1F151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09E99F83" w14:textId="41239DF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6299148B" w14:textId="0E702284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25B5FBEE" w14:textId="7EE8D93F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18E8E5C" w14:textId="45E3480A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4F84266" w14:textId="3B4F6EBE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18413C" w14:textId="715830F5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48B7023" w14:textId="5F5B213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2459EAA6" w14:textId="4615F85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288BA691" w14:textId="53E53F1B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081CE5D" w14:textId="0D6736CC" w:rsidR="00FF4E06" w:rsidRPr="00AB6DD2" w:rsidRDefault="00CC45F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</w:tbl>
    <w:p w14:paraId="0F209B34" w14:textId="56312C34" w:rsidR="003B7807" w:rsidRDefault="003B7807">
      <w:pPr>
        <w:rPr>
          <w:sz w:val="8"/>
          <w:szCs w:val="8"/>
          <w:rtl/>
        </w:rPr>
      </w:pPr>
    </w:p>
    <w:p w14:paraId="3779B1BD" w14:textId="77777777" w:rsidR="003B7807" w:rsidRDefault="003B7807">
      <w:pPr>
        <w:bidi w:val="0"/>
        <w:rPr>
          <w:sz w:val="8"/>
          <w:szCs w:val="8"/>
          <w:rtl/>
        </w:rPr>
      </w:pPr>
      <w:r>
        <w:rPr>
          <w:sz w:val="8"/>
          <w:szCs w:val="8"/>
          <w:rtl/>
        </w:rPr>
        <w:br w:type="page"/>
      </w:r>
    </w:p>
    <w:p w14:paraId="26A655AA" w14:textId="77777777" w:rsidR="000B7F89" w:rsidRPr="0082778A" w:rsidRDefault="000B7F89">
      <w:pPr>
        <w:rPr>
          <w:sz w:val="8"/>
          <w:szCs w:val="8"/>
        </w:rPr>
      </w:pPr>
    </w:p>
    <w:p w14:paraId="70EEC413" w14:textId="77777777"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579"/>
      </w:tblGrid>
      <w:tr w:rsidR="0082778A" w14:paraId="2ED19509" w14:textId="77777777" w:rsidTr="007117C2">
        <w:trPr>
          <w:trHeight w:val="422"/>
        </w:trPr>
        <w:tc>
          <w:tcPr>
            <w:tcW w:w="2443" w:type="dxa"/>
          </w:tcPr>
          <w:p w14:paraId="12E4F0DC" w14:textId="77777777" w:rsidR="0082778A" w:rsidRPr="00D77F3D" w:rsidRDefault="0082778A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14:paraId="73F8E762" w14:textId="7BD00008" w:rsidR="0082778A" w:rsidRPr="003B7807" w:rsidRDefault="001D5AC3" w:rsidP="00E35D8E">
            <w:pPr>
              <w:bidi w:val="0"/>
              <w:spacing w:before="240"/>
              <w:ind w:left="437" w:hanging="360"/>
            </w:pPr>
            <w:r w:rsidRPr="001D5AC3">
              <w:rPr>
                <w:color w:val="222222"/>
                <w:shd w:val="clear" w:color="auto" w:fill="FFFFFF"/>
              </w:rPr>
              <w:tab/>
              <w:t>David, H., (</w:t>
            </w:r>
            <w:r w:rsidR="00E35D8E">
              <w:rPr>
                <w:color w:val="222222"/>
                <w:shd w:val="clear" w:color="auto" w:fill="FFFFFF"/>
              </w:rPr>
              <w:t>2016</w:t>
            </w:r>
            <w:r w:rsidRPr="001D5AC3">
              <w:rPr>
                <w:color w:val="222222"/>
                <w:shd w:val="clear" w:color="auto" w:fill="FFFFFF"/>
              </w:rPr>
              <w:t>) , Modern Analytical Chemistry , 2nd Ed., New York : McGraw-Hill Companies</w:t>
            </w:r>
            <w:r w:rsidR="004A011D" w:rsidRPr="004A011D">
              <w:rPr>
                <w:color w:val="222222"/>
                <w:shd w:val="clear" w:color="auto" w:fill="FFFFFF"/>
              </w:rPr>
              <w:t>.</w:t>
            </w:r>
          </w:p>
        </w:tc>
      </w:tr>
      <w:tr w:rsidR="00685242" w14:paraId="1F98E5CB" w14:textId="77777777" w:rsidTr="007117C2">
        <w:trPr>
          <w:trHeight w:val="446"/>
        </w:trPr>
        <w:tc>
          <w:tcPr>
            <w:tcW w:w="2443" w:type="dxa"/>
          </w:tcPr>
          <w:p w14:paraId="394F4C9E" w14:textId="77777777" w:rsidR="00685242" w:rsidRPr="00D77F3D" w:rsidRDefault="00685242" w:rsidP="00B7647D">
            <w:pPr>
              <w:bidi w:val="0"/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14:paraId="77A042CB" w14:textId="76756866" w:rsidR="00B7647D" w:rsidRPr="00B7647D" w:rsidRDefault="00B7647D" w:rsidP="00B7647D">
            <w:pPr>
              <w:bidi w:val="0"/>
              <w:rPr>
                <w:rFonts w:ascii="Sakkal Majalla" w:hAnsi="Sakkal Majalla"/>
                <w:b/>
                <w:bCs/>
                <w:sz w:val="28"/>
              </w:rPr>
            </w:pPr>
            <w:r w:rsidRPr="00B7647D">
              <w:rPr>
                <w:rFonts w:ascii="Sakkal Majalla" w:hAnsi="Sakkal Majalla"/>
                <w:b/>
                <w:bCs/>
                <w:sz w:val="28"/>
                <w:rtl/>
              </w:rPr>
              <w:t>1.</w:t>
            </w:r>
            <w:r w:rsidRPr="00B7647D">
              <w:rPr>
                <w:rFonts w:ascii="Sakkal Majalla" w:hAnsi="Sakkal Majalla"/>
                <w:b/>
                <w:bCs/>
                <w:sz w:val="28"/>
                <w:rtl/>
              </w:rPr>
              <w:tab/>
            </w:r>
            <w:proofErr w:type="spellStart"/>
            <w:r w:rsidRPr="00B7647D">
              <w:rPr>
                <w:rFonts w:ascii="Sakkal Majalla" w:hAnsi="Sakkal Majalla"/>
                <w:b/>
                <w:bCs/>
                <w:sz w:val="28"/>
              </w:rPr>
              <w:t>Skoog,D</w:t>
            </w:r>
            <w:proofErr w:type="spellEnd"/>
            <w:r w:rsidRPr="00B7647D">
              <w:rPr>
                <w:rFonts w:ascii="Sakkal Majalla" w:hAnsi="Sakkal Majalla"/>
                <w:b/>
                <w:bCs/>
                <w:sz w:val="28"/>
              </w:rPr>
              <w:t xml:space="preserve">., </w:t>
            </w:r>
            <w:proofErr w:type="spellStart"/>
            <w:r w:rsidRPr="00B7647D">
              <w:rPr>
                <w:rFonts w:ascii="Sakkal Majalla" w:hAnsi="Sakkal Majalla"/>
                <w:b/>
                <w:bCs/>
                <w:sz w:val="28"/>
              </w:rPr>
              <w:t>West,D.M</w:t>
            </w:r>
            <w:proofErr w:type="spellEnd"/>
            <w:r w:rsidRPr="00B7647D">
              <w:rPr>
                <w:rFonts w:ascii="Sakkal Majalla" w:hAnsi="Sakkal Majalla"/>
                <w:b/>
                <w:bCs/>
                <w:sz w:val="28"/>
              </w:rPr>
              <w:t xml:space="preserve">. and </w:t>
            </w:r>
            <w:proofErr w:type="spellStart"/>
            <w:r w:rsidRPr="00B7647D">
              <w:rPr>
                <w:rFonts w:ascii="Sakkal Majalla" w:hAnsi="Sakkal Majalla"/>
                <w:b/>
                <w:bCs/>
                <w:sz w:val="28"/>
              </w:rPr>
              <w:t>Holler,F</w:t>
            </w:r>
            <w:proofErr w:type="spellEnd"/>
            <w:r w:rsidRPr="00B7647D">
              <w:rPr>
                <w:rFonts w:ascii="Sakkal Majalla" w:hAnsi="Sakkal Majalla"/>
                <w:b/>
                <w:bCs/>
                <w:sz w:val="28"/>
              </w:rPr>
              <w:t>. ,(2013), Fundamentals of Analytical Chemistry, 9th Edition, USA: Cengage Learning</w:t>
            </w:r>
            <w:r w:rsidRPr="00B7647D">
              <w:rPr>
                <w:rFonts w:ascii="Sakkal Majalla" w:hAnsi="Sakkal Majalla"/>
                <w:b/>
                <w:bCs/>
                <w:sz w:val="28"/>
                <w:rtl/>
              </w:rPr>
              <w:t>.</w:t>
            </w:r>
          </w:p>
          <w:p w14:paraId="323B14C7" w14:textId="5A2F5DD0" w:rsidR="00685242" w:rsidRPr="007117C2" w:rsidRDefault="00B7647D" w:rsidP="00B7647D">
            <w:pPr>
              <w:bidi w:val="0"/>
              <w:spacing w:before="240"/>
              <w:ind w:left="437" w:hanging="360"/>
            </w:pPr>
            <w:r w:rsidRPr="00B7647D">
              <w:rPr>
                <w:rFonts w:ascii="Sakkal Majalla" w:hAnsi="Sakkal Majalla"/>
                <w:b/>
                <w:bCs/>
                <w:sz w:val="28"/>
              </w:rPr>
              <w:t>2.</w:t>
            </w:r>
            <w:r w:rsidRPr="00B7647D">
              <w:rPr>
                <w:rFonts w:ascii="Sakkal Majalla" w:hAnsi="Sakkal Majalla"/>
                <w:b/>
                <w:bCs/>
                <w:sz w:val="28"/>
              </w:rPr>
              <w:tab/>
            </w:r>
            <w:proofErr w:type="spellStart"/>
            <w:r w:rsidRPr="00B7647D">
              <w:rPr>
                <w:rFonts w:ascii="Sakkal Majalla" w:hAnsi="Sakkal Majalla"/>
                <w:b/>
                <w:bCs/>
                <w:sz w:val="28"/>
              </w:rPr>
              <w:t>Harris,D</w:t>
            </w:r>
            <w:proofErr w:type="spellEnd"/>
            <w:r w:rsidRPr="00B7647D">
              <w:rPr>
                <w:rFonts w:ascii="Sakkal Majalla" w:hAnsi="Sakkal Majalla"/>
                <w:b/>
                <w:bCs/>
                <w:sz w:val="28"/>
              </w:rPr>
              <w:t xml:space="preserve">., (2002), Quantitative Chemical </w:t>
            </w:r>
            <w:proofErr w:type="spellStart"/>
            <w:r w:rsidRPr="00B7647D">
              <w:rPr>
                <w:rFonts w:ascii="Sakkal Majalla" w:hAnsi="Sakkal Majalla"/>
                <w:b/>
                <w:bCs/>
                <w:sz w:val="28"/>
              </w:rPr>
              <w:t>Analasis</w:t>
            </w:r>
            <w:proofErr w:type="spellEnd"/>
            <w:r w:rsidRPr="00B7647D">
              <w:rPr>
                <w:rFonts w:ascii="Sakkal Majalla" w:hAnsi="Sakkal Majalla"/>
                <w:b/>
                <w:bCs/>
                <w:sz w:val="28"/>
              </w:rPr>
              <w:t xml:space="preserve">, 6 </w:t>
            </w:r>
            <w:proofErr w:type="spellStart"/>
            <w:r w:rsidRPr="00B7647D">
              <w:rPr>
                <w:rFonts w:ascii="Sakkal Majalla" w:hAnsi="Sakkal Majalla"/>
                <w:b/>
                <w:bCs/>
                <w:sz w:val="28"/>
              </w:rPr>
              <w:t>th</w:t>
            </w:r>
            <w:proofErr w:type="spellEnd"/>
            <w:r w:rsidRPr="00B7647D">
              <w:rPr>
                <w:rFonts w:ascii="Sakkal Majalla" w:hAnsi="Sakkal Majalla"/>
                <w:b/>
                <w:bCs/>
                <w:sz w:val="28"/>
              </w:rPr>
              <w:t xml:space="preserve"> Edition, California: Freeman </w:t>
            </w:r>
            <w:proofErr w:type="spellStart"/>
            <w:r w:rsidRPr="00B7647D">
              <w:rPr>
                <w:rFonts w:ascii="Sakkal Majalla" w:hAnsi="Sakkal Majalla"/>
                <w:b/>
                <w:bCs/>
                <w:sz w:val="28"/>
              </w:rPr>
              <w:t>puplishing</w:t>
            </w:r>
            <w:proofErr w:type="spellEnd"/>
          </w:p>
        </w:tc>
      </w:tr>
    </w:tbl>
    <w:p w14:paraId="47B46BDF" w14:textId="77777777" w:rsidR="0082778A" w:rsidRPr="0082778A" w:rsidRDefault="0082778A" w:rsidP="00B7647D">
      <w:pPr>
        <w:bidi w:val="0"/>
        <w:rPr>
          <w:sz w:val="10"/>
          <w:szCs w:val="10"/>
        </w:rPr>
      </w:pPr>
    </w:p>
    <w:tbl>
      <w:tblPr>
        <w:bidiVisual/>
        <w:tblW w:w="14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1620"/>
        <w:gridCol w:w="2340"/>
        <w:gridCol w:w="2070"/>
        <w:gridCol w:w="2168"/>
        <w:gridCol w:w="2355"/>
        <w:gridCol w:w="1954"/>
      </w:tblGrid>
      <w:tr w:rsidR="00813D4B" w:rsidRPr="007117C2" w14:paraId="36BBC737" w14:textId="77777777" w:rsidTr="007117C2">
        <w:trPr>
          <w:trHeight w:val="408"/>
          <w:jc w:val="center"/>
        </w:trPr>
        <w:tc>
          <w:tcPr>
            <w:tcW w:w="2242" w:type="dxa"/>
            <w:vMerge w:val="restart"/>
            <w:vAlign w:val="center"/>
          </w:tcPr>
          <w:p w14:paraId="6F9B1CA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توزيع درجات المساق</w:t>
            </w:r>
          </w:p>
        </w:tc>
        <w:tc>
          <w:tcPr>
            <w:tcW w:w="6030" w:type="dxa"/>
            <w:gridSpan w:val="3"/>
            <w:vAlign w:val="center"/>
          </w:tcPr>
          <w:p w14:paraId="2CA74049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أنشطة فصلية</w:t>
            </w:r>
          </w:p>
        </w:tc>
        <w:tc>
          <w:tcPr>
            <w:tcW w:w="2168" w:type="dxa"/>
            <w:vMerge w:val="restart"/>
            <w:vAlign w:val="center"/>
          </w:tcPr>
          <w:p w14:paraId="2759EFB0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نصفي</w:t>
            </w:r>
          </w:p>
        </w:tc>
        <w:tc>
          <w:tcPr>
            <w:tcW w:w="2355" w:type="dxa"/>
            <w:vMerge w:val="restart"/>
            <w:vAlign w:val="center"/>
          </w:tcPr>
          <w:p w14:paraId="404CEB22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14:paraId="61E55A0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المجموع</w:t>
            </w:r>
          </w:p>
        </w:tc>
      </w:tr>
      <w:tr w:rsidR="00813D4B" w:rsidRPr="007117C2" w14:paraId="757768B3" w14:textId="77777777" w:rsidTr="007117C2">
        <w:trPr>
          <w:trHeight w:val="387"/>
          <w:jc w:val="center"/>
        </w:trPr>
        <w:tc>
          <w:tcPr>
            <w:tcW w:w="2242" w:type="dxa"/>
            <w:vMerge/>
          </w:tcPr>
          <w:p w14:paraId="5CD64871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620" w:type="dxa"/>
            <w:vAlign w:val="center"/>
          </w:tcPr>
          <w:p w14:paraId="23A6117C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حضور ومشاركة</w:t>
            </w:r>
          </w:p>
        </w:tc>
        <w:tc>
          <w:tcPr>
            <w:tcW w:w="2340" w:type="dxa"/>
            <w:vAlign w:val="center"/>
          </w:tcPr>
          <w:p w14:paraId="34F9943F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اختبارات قصيرة </w:t>
            </w:r>
            <w:r w:rsidRPr="007117C2">
              <w:rPr>
                <w:b/>
                <w:bCs/>
                <w:rtl/>
              </w:rPr>
              <w:t>(1،2)</w:t>
            </w:r>
          </w:p>
        </w:tc>
        <w:tc>
          <w:tcPr>
            <w:tcW w:w="2070" w:type="dxa"/>
            <w:vAlign w:val="center"/>
          </w:tcPr>
          <w:p w14:paraId="65B8F253" w14:textId="77777777" w:rsidR="00813D4B" w:rsidRPr="007117C2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تكليفات وواجبات</w:t>
            </w:r>
          </w:p>
        </w:tc>
        <w:tc>
          <w:tcPr>
            <w:tcW w:w="2168" w:type="dxa"/>
            <w:vMerge/>
          </w:tcPr>
          <w:p w14:paraId="0335584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355" w:type="dxa"/>
            <w:vMerge/>
          </w:tcPr>
          <w:p w14:paraId="3087AA5A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954" w:type="dxa"/>
            <w:vMerge/>
          </w:tcPr>
          <w:p w14:paraId="5F9F186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</w:tr>
      <w:tr w:rsidR="00813D4B" w:rsidRPr="007117C2" w14:paraId="15424436" w14:textId="77777777" w:rsidTr="007117C2">
        <w:trPr>
          <w:jc w:val="center"/>
        </w:trPr>
        <w:tc>
          <w:tcPr>
            <w:tcW w:w="2242" w:type="dxa"/>
            <w:vMerge/>
          </w:tcPr>
          <w:p w14:paraId="00F899F6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620" w:type="dxa"/>
          </w:tcPr>
          <w:p w14:paraId="5C371A74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340" w:type="dxa"/>
          </w:tcPr>
          <w:p w14:paraId="48FEB4CD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070" w:type="dxa"/>
          </w:tcPr>
          <w:p w14:paraId="6E6AE78C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168" w:type="dxa"/>
          </w:tcPr>
          <w:p w14:paraId="1641E63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30 درجة</w:t>
            </w:r>
          </w:p>
        </w:tc>
        <w:tc>
          <w:tcPr>
            <w:tcW w:w="2355" w:type="dxa"/>
          </w:tcPr>
          <w:p w14:paraId="7929854C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40 درجة</w:t>
            </w:r>
          </w:p>
        </w:tc>
        <w:tc>
          <w:tcPr>
            <w:tcW w:w="1954" w:type="dxa"/>
          </w:tcPr>
          <w:p w14:paraId="48EBB31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100 درجة</w:t>
            </w:r>
          </w:p>
        </w:tc>
      </w:tr>
    </w:tbl>
    <w:p w14:paraId="2A3F90B4" w14:textId="77777777"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111" w:type="dxa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90"/>
        <w:gridCol w:w="2520"/>
        <w:gridCol w:w="2430"/>
        <w:gridCol w:w="2160"/>
        <w:gridCol w:w="2601"/>
      </w:tblGrid>
      <w:tr w:rsidR="00D76850" w:rsidRPr="00E62959" w14:paraId="761B4EE5" w14:textId="77777777" w:rsidTr="007117C2">
        <w:tc>
          <w:tcPr>
            <w:tcW w:w="2610" w:type="dxa"/>
            <w:vAlign w:val="center"/>
          </w:tcPr>
          <w:p w14:paraId="639F0EFF" w14:textId="77777777" w:rsidR="00D76850" w:rsidRDefault="00D76850" w:rsidP="007117C2">
            <w:pPr>
              <w:spacing w:before="240"/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680F4305" w14:textId="77777777" w:rsidR="00C61AB0" w:rsidRPr="006B4FC0" w:rsidRDefault="00C61AB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2C8B16B8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520" w:type="dxa"/>
            <w:vAlign w:val="center"/>
          </w:tcPr>
          <w:p w14:paraId="6EF36D01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30" w:type="dxa"/>
            <w:vAlign w:val="center"/>
          </w:tcPr>
          <w:p w14:paraId="0BA9A93E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160" w:type="dxa"/>
            <w:vAlign w:val="center"/>
          </w:tcPr>
          <w:p w14:paraId="06CE55F7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2601" w:type="dxa"/>
            <w:vAlign w:val="center"/>
          </w:tcPr>
          <w:p w14:paraId="34C49F2D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33FEB6FE" w14:textId="77777777" w:rsidTr="007117C2">
        <w:tc>
          <w:tcPr>
            <w:tcW w:w="2610" w:type="dxa"/>
            <w:vAlign w:val="center"/>
          </w:tcPr>
          <w:p w14:paraId="10AEA752" w14:textId="559D6AE5" w:rsidR="00D76850" w:rsidRPr="00E62959" w:rsidRDefault="007117C2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2790" w:type="dxa"/>
            <w:vAlign w:val="center"/>
          </w:tcPr>
          <w:p w14:paraId="4FA5E206" w14:textId="2C82B19F" w:rsidR="00D77F3D" w:rsidRDefault="00C93515" w:rsidP="00847F8F">
            <w:pPr>
              <w:spacing w:before="24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د. عبدالفتاح قرمان</w:t>
            </w:r>
          </w:p>
          <w:p w14:paraId="29DCEC27" w14:textId="77777777" w:rsidR="00D77F3D" w:rsidRPr="00E62959" w:rsidRDefault="00D77F3D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1B5C6432" w14:textId="307A171C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427C8557" w14:textId="56D5611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3E1436C5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2885E714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</w:tr>
      <w:tr w:rsidR="007117C2" w:rsidRPr="00E62959" w14:paraId="756EE039" w14:textId="77777777" w:rsidTr="007117C2">
        <w:tc>
          <w:tcPr>
            <w:tcW w:w="2610" w:type="dxa"/>
            <w:vAlign w:val="center"/>
          </w:tcPr>
          <w:p w14:paraId="360F3BE9" w14:textId="77777777" w:rsidR="007117C2" w:rsidRDefault="007117C2" w:rsidP="00AE6E01">
            <w:pPr>
              <w:spacing w:before="240"/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  <w:p w14:paraId="475DF5FF" w14:textId="77777777" w:rsidR="00AE6E01" w:rsidRDefault="00AE6E01" w:rsidP="007117C2">
            <w:pPr>
              <w:jc w:val="center"/>
              <w:rPr>
                <w:b/>
                <w:bCs/>
                <w:rtl/>
              </w:rPr>
            </w:pPr>
          </w:p>
          <w:p w14:paraId="1DEF4260" w14:textId="017A2EB1" w:rsidR="00AE6E01" w:rsidRPr="00E62959" w:rsidRDefault="00AE6E01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7ED21B10" w14:textId="77777777" w:rsidR="007117C2" w:rsidRDefault="007117C2" w:rsidP="007117C2">
            <w:pPr>
              <w:spacing w:before="240"/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5D652BDF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0D50FBFB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76DF8A39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78C695D4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4DBF081D" w14:textId="77777777" w:rsidR="00934899" w:rsidRDefault="00934899" w:rsidP="00934899">
      <w:pPr>
        <w:shd w:val="clear" w:color="auto" w:fill="FFFFFF"/>
        <w:rPr>
          <w:b/>
          <w:bCs/>
          <w:u w:val="single"/>
        </w:rPr>
      </w:pPr>
    </w:p>
    <w:p w14:paraId="34A71235" w14:textId="77777777"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3FAD9960" w14:textId="77777777" w:rsidTr="00AE6E01">
        <w:tc>
          <w:tcPr>
            <w:tcW w:w="13848" w:type="dxa"/>
          </w:tcPr>
          <w:p w14:paraId="087254A6" w14:textId="77777777"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14:paraId="25260C2B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01E1C3D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619CCAC9" w14:textId="77777777" w:rsidTr="00AE6E01">
        <w:tc>
          <w:tcPr>
            <w:tcW w:w="13848" w:type="dxa"/>
          </w:tcPr>
          <w:p w14:paraId="4D236314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14:paraId="571C6DAA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5F5A222A" w14:textId="77777777" w:rsidTr="00AE6E01">
        <w:tc>
          <w:tcPr>
            <w:tcW w:w="13758" w:type="dxa"/>
          </w:tcPr>
          <w:p w14:paraId="78A7FB21" w14:textId="77777777"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14:paraId="1FDD84C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6F213C31" w14:textId="77777777" w:rsidTr="00AE6E01">
        <w:tc>
          <w:tcPr>
            <w:tcW w:w="13758" w:type="dxa"/>
          </w:tcPr>
          <w:p w14:paraId="103C29EE" w14:textId="77777777"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14:paraId="690F0E7F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411AD80A" w14:textId="77777777" w:rsidTr="00AE6E01">
        <w:tc>
          <w:tcPr>
            <w:tcW w:w="13766" w:type="dxa"/>
          </w:tcPr>
          <w:p w14:paraId="01AC1128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14:paraId="3DDECD6E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514C7C14" w14:textId="77777777" w:rsidTr="00AE6E01">
        <w:tc>
          <w:tcPr>
            <w:tcW w:w="13766" w:type="dxa"/>
          </w:tcPr>
          <w:p w14:paraId="277BBE9E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14:paraId="7E40EC72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6"/>
      </w:tblGrid>
      <w:tr w:rsidR="00C67FE4" w:rsidRPr="006B4FC0" w14:paraId="0D06E75D" w14:textId="77777777" w:rsidTr="00AE6E01">
        <w:tc>
          <w:tcPr>
            <w:tcW w:w="13756" w:type="dxa"/>
          </w:tcPr>
          <w:p w14:paraId="1BBBC1CF" w14:textId="5C6ACDBD"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r w:rsidR="00191804"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48499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14:paraId="5CE680FF" w14:textId="77777777"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11EFA8E8" w14:textId="0E916779" w:rsidR="008306BE" w:rsidRDefault="008306BE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tbl>
      <w:tblPr>
        <w:tblpPr w:leftFromText="180" w:rightFromText="180" w:vertAnchor="text" w:horzAnchor="margin" w:tblpXSpec="right" w:tblpY="-27"/>
        <w:bidiVisual/>
        <w:tblW w:w="14134" w:type="dxa"/>
        <w:tblLayout w:type="fixed"/>
        <w:tblLook w:val="04A0" w:firstRow="1" w:lastRow="0" w:firstColumn="1" w:lastColumn="0" w:noHBand="0" w:noVBand="1"/>
      </w:tblPr>
      <w:tblGrid>
        <w:gridCol w:w="3219"/>
        <w:gridCol w:w="903"/>
        <w:gridCol w:w="903"/>
        <w:gridCol w:w="904"/>
        <w:gridCol w:w="892"/>
        <w:gridCol w:w="892"/>
        <w:gridCol w:w="892"/>
        <w:gridCol w:w="898"/>
        <w:gridCol w:w="898"/>
        <w:gridCol w:w="898"/>
        <w:gridCol w:w="945"/>
        <w:gridCol w:w="945"/>
        <w:gridCol w:w="945"/>
      </w:tblGrid>
      <w:tr w:rsidR="008306BE" w:rsidRPr="0088694D" w14:paraId="44069E77" w14:textId="77777777" w:rsidTr="002D02B6">
        <w:trPr>
          <w:trHeight w:val="495"/>
        </w:trPr>
        <w:tc>
          <w:tcPr>
            <w:tcW w:w="14134" w:type="dxa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3F3F3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8FDC63" w14:textId="01CE7C63" w:rsidR="008306BE" w:rsidRPr="006450FD" w:rsidRDefault="008306BE" w:rsidP="001C2C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lastRenderedPageBreak/>
              <w:t>م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صفوفة أساليب التعليم والتعلم ونواتج التعلم الم</w:t>
            </w: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رجوة</w:t>
            </w:r>
            <w:r w:rsidR="001C2C4B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لمساق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0B10DA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الكيميا</w:t>
            </w:r>
            <w:r w:rsidR="000B10DA">
              <w:rPr>
                <w:rFonts w:ascii="Cambria" w:hAnsi="Cambria" w:hint="eastAsia"/>
                <w:b/>
                <w:bCs/>
                <w:color w:val="000000" w:themeColor="text1"/>
                <w:sz w:val="32"/>
                <w:szCs w:val="32"/>
                <w:rtl/>
              </w:rPr>
              <w:t>ء</w:t>
            </w:r>
            <w:r w:rsidR="001C2C4B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التحليلية</w:t>
            </w:r>
          </w:p>
        </w:tc>
      </w:tr>
      <w:tr w:rsidR="008306BE" w:rsidRPr="0088694D" w14:paraId="53098AC4" w14:textId="77777777" w:rsidTr="002D02B6">
        <w:trPr>
          <w:trHeight w:val="495"/>
        </w:trPr>
        <w:tc>
          <w:tcPr>
            <w:tcW w:w="3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FA0AF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أساليب التعليم والتعلم</w:t>
            </w:r>
          </w:p>
        </w:tc>
        <w:tc>
          <w:tcPr>
            <w:tcW w:w="10915" w:type="dxa"/>
            <w:gridSpan w:val="12"/>
            <w:tcBorders>
              <w:top w:val="single" w:sz="12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316A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نواتج التعلم المستهدفة</w:t>
            </w:r>
          </w:p>
        </w:tc>
      </w:tr>
      <w:tr w:rsidR="008306BE" w:rsidRPr="0088694D" w14:paraId="6FA74FCC" w14:textId="77777777" w:rsidTr="002D02B6">
        <w:trPr>
          <w:trHeight w:val="7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01D699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73682D9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المعرفة والفهم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EA9664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الذهنية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Intellectual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3C6623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المهارات المهنية و العملية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Professional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CB32536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العامة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General</w:t>
            </w:r>
          </w:p>
        </w:tc>
      </w:tr>
      <w:tr w:rsidR="008306BE" w:rsidRPr="0088694D" w14:paraId="649F94BB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0AD346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14:paraId="0FBF3D0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14:paraId="36956D45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noWrap/>
            <w:vAlign w:val="center"/>
            <w:hideMark/>
          </w:tcPr>
          <w:p w14:paraId="1D8DBDB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61B48001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</w:t>
            </w:r>
          </w:p>
        </w:tc>
      </w:tr>
      <w:tr w:rsidR="008306BE" w:rsidRPr="0088694D" w14:paraId="288BFBD1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19B920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ADFEFBE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FD342D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C7684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BF77182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ECA77A5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85CD2AE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C0B199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0E21239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BE1D00D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0F7572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D7DB4C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304C1CF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</w:tr>
      <w:tr w:rsidR="008306BE" w:rsidRPr="0088694D" w14:paraId="10A9348D" w14:textId="77777777" w:rsidTr="002D02B6">
        <w:trPr>
          <w:trHeight w:val="61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83DB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محاضرات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950D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A073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292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7B96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EEA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5039A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0DCB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F330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5DE1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4E46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A1F8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3136CFDD" w14:textId="77777777" w:rsidTr="002D02B6">
        <w:trPr>
          <w:trHeight w:val="561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1ADE9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مناقشات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98F5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28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D91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2F8B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C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26B7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4C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0B21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DC79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E4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E08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AC15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1A70080F" w14:textId="77777777" w:rsidTr="002D02B6">
        <w:trPr>
          <w:trHeight w:val="54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114C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ورش عمل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7A2D6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EC59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EB6C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AFD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27F8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2905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4BF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663C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F5DA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BF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466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6D25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8306BE" w:rsidRPr="0088694D" w14:paraId="7AF7713F" w14:textId="77777777" w:rsidTr="002D02B6">
        <w:trPr>
          <w:trHeight w:val="54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E09E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حالات عملية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FDF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D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E7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553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8B4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9C054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5BD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1B0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9787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BF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4B88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610E6C4" w14:textId="77777777" w:rsidTr="002D02B6">
        <w:trPr>
          <w:trHeight w:val="42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0812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تكليفات وواجبات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E4B9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E7D7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F99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76E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5E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4E755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92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3B1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F031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6B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B9B0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77CF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CEB1016" w14:textId="77777777" w:rsidTr="002D02B6">
        <w:trPr>
          <w:trHeight w:val="720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D67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البحث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E81B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08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6B5F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162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ECA4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4010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681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032D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A18E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FAE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7B88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FA3C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</w:tr>
    </w:tbl>
    <w:p w14:paraId="7B3B393D" w14:textId="3AFEA3C0" w:rsidR="00934899" w:rsidRDefault="00934899" w:rsidP="00813D4B">
      <w:pPr>
        <w:shd w:val="clear" w:color="auto" w:fill="FFFFFF"/>
        <w:jc w:val="center"/>
        <w:rPr>
          <w:b/>
          <w:bCs/>
          <w:rtl/>
        </w:rPr>
      </w:pPr>
    </w:p>
    <w:p w14:paraId="55DCE1FA" w14:textId="15D61CDF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521E63D0" w14:textId="72E8035E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49D62110" w14:textId="36BF3CA7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186A457" w14:textId="055B7700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20F0E2DD" w14:textId="543C0409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1D73BF9D" w14:textId="7C8AA48D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DD7B01A" w14:textId="068BD175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3CEF1A4B" w14:textId="3BD09034" w:rsidR="008306BE" w:rsidRPr="008306BE" w:rsidRDefault="008306BE" w:rsidP="008306BE">
      <w:pPr>
        <w:rPr>
          <w:rtl/>
        </w:rPr>
      </w:pPr>
    </w:p>
    <w:p w14:paraId="4B38F661" w14:textId="6350B8C2" w:rsidR="008306BE" w:rsidRPr="008306BE" w:rsidRDefault="008306BE" w:rsidP="008306BE">
      <w:pPr>
        <w:rPr>
          <w:rtl/>
        </w:rPr>
      </w:pPr>
    </w:p>
    <w:p w14:paraId="2ACCDC4B" w14:textId="102BFFB7" w:rsidR="008306BE" w:rsidRPr="008306BE" w:rsidRDefault="008306BE" w:rsidP="008306BE">
      <w:pPr>
        <w:rPr>
          <w:rtl/>
        </w:rPr>
      </w:pPr>
    </w:p>
    <w:p w14:paraId="02FDDA7D" w14:textId="5FB39A11" w:rsidR="008306BE" w:rsidRPr="008306BE" w:rsidRDefault="008306BE" w:rsidP="008306BE">
      <w:pPr>
        <w:rPr>
          <w:rtl/>
        </w:rPr>
      </w:pPr>
    </w:p>
    <w:p w14:paraId="082A61E9" w14:textId="5CFAE90E" w:rsidR="008306BE" w:rsidRPr="008306BE" w:rsidRDefault="008306BE" w:rsidP="008306BE">
      <w:pPr>
        <w:rPr>
          <w:rtl/>
        </w:rPr>
      </w:pPr>
    </w:p>
    <w:p w14:paraId="20CBADE2" w14:textId="40DA6AE1" w:rsidR="008306BE" w:rsidRPr="008306BE" w:rsidRDefault="008306BE" w:rsidP="008306BE">
      <w:pPr>
        <w:rPr>
          <w:rtl/>
        </w:rPr>
      </w:pPr>
    </w:p>
    <w:p w14:paraId="164300EC" w14:textId="238726A4" w:rsidR="008306BE" w:rsidRPr="008306BE" w:rsidRDefault="008306BE" w:rsidP="008306BE">
      <w:pPr>
        <w:rPr>
          <w:rtl/>
        </w:rPr>
      </w:pPr>
    </w:p>
    <w:p w14:paraId="12E2314E" w14:textId="0A8A3B01" w:rsidR="008306BE" w:rsidRPr="008306BE" w:rsidRDefault="008306BE" w:rsidP="008306BE">
      <w:pPr>
        <w:rPr>
          <w:rtl/>
        </w:rPr>
      </w:pPr>
    </w:p>
    <w:p w14:paraId="74065BA5" w14:textId="32F6B151" w:rsidR="008306BE" w:rsidRPr="008306BE" w:rsidRDefault="008306BE" w:rsidP="008306BE">
      <w:pPr>
        <w:rPr>
          <w:rtl/>
        </w:rPr>
      </w:pPr>
    </w:p>
    <w:p w14:paraId="3CFD4B50" w14:textId="5C3F2290" w:rsidR="008306BE" w:rsidRPr="008306BE" w:rsidRDefault="008306BE" w:rsidP="008306BE">
      <w:pPr>
        <w:rPr>
          <w:rtl/>
        </w:rPr>
      </w:pPr>
    </w:p>
    <w:p w14:paraId="7D1DDABB" w14:textId="7D5D31C3" w:rsidR="008306BE" w:rsidRPr="008306BE" w:rsidRDefault="008306BE" w:rsidP="008306BE">
      <w:pPr>
        <w:rPr>
          <w:rtl/>
        </w:rPr>
      </w:pPr>
    </w:p>
    <w:p w14:paraId="7B4B1387" w14:textId="0A390E78" w:rsidR="008306BE" w:rsidRPr="008306BE" w:rsidRDefault="008306BE" w:rsidP="008306BE">
      <w:pPr>
        <w:rPr>
          <w:rtl/>
        </w:rPr>
      </w:pPr>
    </w:p>
    <w:p w14:paraId="49ECBEC6" w14:textId="1A5FA014" w:rsidR="008306BE" w:rsidRPr="008306BE" w:rsidRDefault="008306BE" w:rsidP="008306BE">
      <w:pPr>
        <w:rPr>
          <w:rtl/>
        </w:rPr>
      </w:pPr>
    </w:p>
    <w:p w14:paraId="618CD330" w14:textId="728ED3EB" w:rsidR="008306BE" w:rsidRPr="008306BE" w:rsidRDefault="008306BE" w:rsidP="008306BE">
      <w:pPr>
        <w:rPr>
          <w:rtl/>
        </w:rPr>
      </w:pPr>
    </w:p>
    <w:p w14:paraId="6C64C565" w14:textId="70F5AA9A" w:rsidR="008306BE" w:rsidRPr="008306BE" w:rsidRDefault="008306BE" w:rsidP="008306BE">
      <w:pPr>
        <w:rPr>
          <w:rtl/>
        </w:rPr>
      </w:pPr>
    </w:p>
    <w:p w14:paraId="1B9EB9FA" w14:textId="3351722E" w:rsidR="008306BE" w:rsidRPr="008306BE" w:rsidRDefault="008306BE" w:rsidP="008306BE">
      <w:pPr>
        <w:rPr>
          <w:rtl/>
        </w:rPr>
      </w:pPr>
    </w:p>
    <w:p w14:paraId="569617B1" w14:textId="5717B7FE" w:rsidR="008306BE" w:rsidRPr="008306BE" w:rsidRDefault="008306BE" w:rsidP="008306BE">
      <w:pPr>
        <w:rPr>
          <w:rtl/>
        </w:rPr>
      </w:pPr>
    </w:p>
    <w:p w14:paraId="43FA6B2F" w14:textId="78EEB0BA" w:rsidR="008306BE" w:rsidRDefault="008306BE" w:rsidP="008306BE">
      <w:pPr>
        <w:rPr>
          <w:b/>
          <w:bCs/>
          <w:rtl/>
        </w:rPr>
      </w:pPr>
    </w:p>
    <w:p w14:paraId="77FEDAC9" w14:textId="239CDC40" w:rsidR="008306BE" w:rsidRDefault="008306BE" w:rsidP="008306BE">
      <w:pPr>
        <w:tabs>
          <w:tab w:val="left" w:pos="3718"/>
        </w:tabs>
        <w:rPr>
          <w:rtl/>
        </w:rPr>
      </w:pPr>
      <w:r>
        <w:rPr>
          <w:rtl/>
        </w:rPr>
        <w:tab/>
      </w:r>
    </w:p>
    <w:p w14:paraId="53BA42F0" w14:textId="2BA6DA2A" w:rsidR="008306BE" w:rsidRDefault="008306BE" w:rsidP="008306BE">
      <w:pPr>
        <w:tabs>
          <w:tab w:val="left" w:pos="3718"/>
        </w:tabs>
        <w:rPr>
          <w:rtl/>
        </w:rPr>
      </w:pPr>
    </w:p>
    <w:p w14:paraId="3B0C4317" w14:textId="6076AE48" w:rsidR="008306BE" w:rsidRDefault="008306BE" w:rsidP="008306BE">
      <w:pPr>
        <w:tabs>
          <w:tab w:val="left" w:pos="3718"/>
        </w:tabs>
        <w:rPr>
          <w:rtl/>
        </w:rPr>
      </w:pPr>
    </w:p>
    <w:p w14:paraId="4408F3B2" w14:textId="2679D0F4" w:rsidR="008306BE" w:rsidRDefault="008306BE" w:rsidP="008306BE">
      <w:pPr>
        <w:tabs>
          <w:tab w:val="left" w:pos="3718"/>
        </w:tabs>
        <w:rPr>
          <w:rtl/>
        </w:rPr>
      </w:pPr>
    </w:p>
    <w:p w14:paraId="2A51D996" w14:textId="21152B22" w:rsidR="008306BE" w:rsidRDefault="008306BE" w:rsidP="008306BE">
      <w:pPr>
        <w:tabs>
          <w:tab w:val="left" w:pos="3718"/>
        </w:tabs>
        <w:rPr>
          <w:rtl/>
        </w:rPr>
      </w:pPr>
    </w:p>
    <w:p w14:paraId="44247072" w14:textId="44FAAEFD" w:rsidR="008306BE" w:rsidRDefault="008306BE" w:rsidP="008306BE">
      <w:pPr>
        <w:tabs>
          <w:tab w:val="left" w:pos="3718"/>
        </w:tabs>
        <w:rPr>
          <w:rtl/>
        </w:rPr>
      </w:pPr>
    </w:p>
    <w:p w14:paraId="6017F720" w14:textId="77777777" w:rsidR="008306BE" w:rsidRDefault="008306BE" w:rsidP="008306BE">
      <w:pPr>
        <w:tabs>
          <w:tab w:val="left" w:pos="3718"/>
        </w:tabs>
        <w:rPr>
          <w:rtl/>
        </w:rPr>
      </w:pPr>
    </w:p>
    <w:p w14:paraId="0A0DBBEE" w14:textId="4BEF4EE2" w:rsidR="008306BE" w:rsidRDefault="008306BE" w:rsidP="008306BE">
      <w:pPr>
        <w:tabs>
          <w:tab w:val="left" w:pos="3718"/>
        </w:tabs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8"/>
        <w:gridCol w:w="995"/>
        <w:gridCol w:w="1170"/>
        <w:gridCol w:w="1170"/>
        <w:gridCol w:w="1030"/>
        <w:gridCol w:w="803"/>
        <w:gridCol w:w="803"/>
        <w:gridCol w:w="804"/>
        <w:gridCol w:w="945"/>
        <w:gridCol w:w="945"/>
        <w:gridCol w:w="945"/>
        <w:gridCol w:w="792"/>
        <w:gridCol w:w="792"/>
        <w:gridCol w:w="792"/>
      </w:tblGrid>
      <w:tr w:rsidR="008306BE" w14:paraId="4ABDBA69" w14:textId="77777777" w:rsidTr="002D02B6">
        <w:tc>
          <w:tcPr>
            <w:tcW w:w="14174" w:type="dxa"/>
            <w:gridSpan w:val="14"/>
            <w:vAlign w:val="center"/>
          </w:tcPr>
          <w:p w14:paraId="5C8DE602" w14:textId="723B38AF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2"/>
                <w:szCs w:val="32"/>
                <w:rtl/>
              </w:rPr>
              <w:lastRenderedPageBreak/>
              <w:t>مصفوفة أساليب التقويم ونواتج التعلم المرجوة لمقرر</w:t>
            </w:r>
            <w:r w:rsidR="000B10DA">
              <w:rPr>
                <w:rtl/>
              </w:rPr>
              <w:t xml:space="preserve"> </w:t>
            </w:r>
            <w:r w:rsidR="000B10DA" w:rsidRPr="000B10DA">
              <w:rPr>
                <w:rFonts w:cs="Simplified Arabic"/>
                <w:b/>
                <w:bCs/>
                <w:sz w:val="32"/>
                <w:szCs w:val="32"/>
                <w:rtl/>
              </w:rPr>
              <w:t>لمساق الكيمياء التحليلية</w:t>
            </w:r>
          </w:p>
        </w:tc>
      </w:tr>
      <w:tr w:rsidR="008306BE" w14:paraId="21B67A53" w14:textId="77777777" w:rsidTr="002D02B6">
        <w:tc>
          <w:tcPr>
            <w:tcW w:w="3183" w:type="dxa"/>
            <w:gridSpan w:val="2"/>
            <w:vAlign w:val="center"/>
          </w:tcPr>
          <w:p w14:paraId="6BA5264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991" w:type="dxa"/>
            <w:gridSpan w:val="12"/>
            <w:vAlign w:val="center"/>
          </w:tcPr>
          <w:p w14:paraId="39B9A332" w14:textId="77777777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4"/>
                <w:szCs w:val="34"/>
                <w:rtl/>
              </w:rPr>
              <w:t>نواتج التعلم المرجوة</w:t>
            </w:r>
          </w:p>
        </w:tc>
      </w:tr>
      <w:tr w:rsidR="008306BE" w14:paraId="2B7AC41F" w14:textId="77777777" w:rsidTr="002D02B6">
        <w:trPr>
          <w:trHeight w:val="931"/>
        </w:trPr>
        <w:tc>
          <w:tcPr>
            <w:tcW w:w="318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07F8EBA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</w:pPr>
            <w:r w:rsidRPr="00003FCC"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  <w:t>أساليب التقويم</w:t>
            </w: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689367D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B0EDF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المعرفة والفهم</w:t>
            </w:r>
          </w:p>
          <w:p w14:paraId="7A0356BA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8B0EDF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 &amp; Understanding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6D2323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الذهنية</w:t>
            </w:r>
          </w:p>
          <w:p w14:paraId="78175C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Intellectual Skills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3349F4F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المهنية والعملية</w:t>
            </w:r>
          </w:p>
          <w:p w14:paraId="3748800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Professional</w:t>
            </w: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>
              <w:rPr>
                <w:rFonts w:cs="Simplified Arabic"/>
                <w:sz w:val="32"/>
                <w:szCs w:val="32"/>
              </w:rPr>
              <w:t>Skills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736458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العامة</w:t>
            </w:r>
          </w:p>
          <w:p w14:paraId="6BA4C73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General Skills</w:t>
            </w:r>
          </w:p>
        </w:tc>
      </w:tr>
      <w:tr w:rsidR="008306BE" w14:paraId="54FCCA85" w14:textId="77777777" w:rsidTr="002D02B6">
        <w:trPr>
          <w:trHeight w:val="474"/>
        </w:trPr>
        <w:tc>
          <w:tcPr>
            <w:tcW w:w="3183" w:type="dxa"/>
            <w:gridSpan w:val="2"/>
            <w:vMerge/>
            <w:shd w:val="clear" w:color="auto" w:fill="FFF2CC" w:themeFill="accent4" w:themeFillTint="33"/>
            <w:vAlign w:val="center"/>
          </w:tcPr>
          <w:p w14:paraId="1FC2B5F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0BCAF93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04C7162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64A8F2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4077F4F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</w:t>
            </w:r>
          </w:p>
        </w:tc>
      </w:tr>
      <w:tr w:rsidR="008306BE" w14:paraId="39E6D404" w14:textId="77777777" w:rsidTr="002D02B6">
        <w:tc>
          <w:tcPr>
            <w:tcW w:w="2188" w:type="dxa"/>
            <w:vAlign w:val="center"/>
          </w:tcPr>
          <w:p w14:paraId="00F22BA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95" w:type="dxa"/>
            <w:vAlign w:val="center"/>
          </w:tcPr>
          <w:p w14:paraId="65818F9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العلامة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66F7418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CC59DE6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1030" w:type="dxa"/>
            <w:shd w:val="clear" w:color="auto" w:fill="C5E0B3" w:themeFill="accent6" w:themeFillTint="66"/>
            <w:vAlign w:val="center"/>
          </w:tcPr>
          <w:p w14:paraId="744770F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73C4DF6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62BC985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804" w:type="dxa"/>
            <w:shd w:val="clear" w:color="auto" w:fill="F7CAAC" w:themeFill="accent2" w:themeFillTint="66"/>
            <w:vAlign w:val="center"/>
          </w:tcPr>
          <w:p w14:paraId="782D14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747A41F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1142359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340EC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3534E27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48E1147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7DDA471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</w:tr>
      <w:tr w:rsidR="008306BE" w14:paraId="1ED5347A" w14:textId="77777777" w:rsidTr="002D02B6">
        <w:tc>
          <w:tcPr>
            <w:tcW w:w="2188" w:type="dxa"/>
            <w:vAlign w:val="center"/>
          </w:tcPr>
          <w:p w14:paraId="6760650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مشاركة</w:t>
            </w:r>
          </w:p>
        </w:tc>
        <w:tc>
          <w:tcPr>
            <w:tcW w:w="995" w:type="dxa"/>
            <w:vAlign w:val="center"/>
          </w:tcPr>
          <w:p w14:paraId="780FE97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157CA87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6A56B6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BAA79C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60E1E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6A7C91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3DDA21D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4510E9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4A8CC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AAFE1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86AE5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7E7155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72984B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F73CCB5" w14:textId="77777777" w:rsidTr="002D02B6">
        <w:tc>
          <w:tcPr>
            <w:tcW w:w="2188" w:type="dxa"/>
            <w:vAlign w:val="center"/>
          </w:tcPr>
          <w:p w14:paraId="744AF7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واجبات وتعيينات</w:t>
            </w:r>
          </w:p>
        </w:tc>
        <w:tc>
          <w:tcPr>
            <w:tcW w:w="995" w:type="dxa"/>
            <w:vAlign w:val="center"/>
          </w:tcPr>
          <w:p w14:paraId="7B079DC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6E3CFF7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35212AC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030" w:type="dxa"/>
            <w:vAlign w:val="center"/>
          </w:tcPr>
          <w:p w14:paraId="5474120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03E5682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2DA25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4" w:type="dxa"/>
            <w:vAlign w:val="center"/>
          </w:tcPr>
          <w:p w14:paraId="55E1083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5060C1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099DF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FFE435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1869E09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0DA742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47A6A77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DF6842E" w14:textId="77777777" w:rsidTr="002D02B6">
        <w:tc>
          <w:tcPr>
            <w:tcW w:w="2188" w:type="dxa"/>
            <w:vAlign w:val="center"/>
          </w:tcPr>
          <w:p w14:paraId="7881305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(1)</w:t>
            </w:r>
          </w:p>
        </w:tc>
        <w:tc>
          <w:tcPr>
            <w:tcW w:w="995" w:type="dxa"/>
            <w:vAlign w:val="center"/>
          </w:tcPr>
          <w:p w14:paraId="0F286B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1CB9644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0F481FD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5CF9D86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77F0308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548272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2B73436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FEDAE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5A5C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198C37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C8EE44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0D929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61711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744D100A" w14:textId="77777777" w:rsidTr="002D02B6">
        <w:tc>
          <w:tcPr>
            <w:tcW w:w="2188" w:type="dxa"/>
            <w:vAlign w:val="center"/>
          </w:tcPr>
          <w:p w14:paraId="5539B7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نصفي</w:t>
            </w:r>
          </w:p>
        </w:tc>
        <w:tc>
          <w:tcPr>
            <w:tcW w:w="995" w:type="dxa"/>
            <w:vAlign w:val="center"/>
          </w:tcPr>
          <w:p w14:paraId="223744C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30</w:t>
            </w:r>
          </w:p>
        </w:tc>
        <w:tc>
          <w:tcPr>
            <w:tcW w:w="1170" w:type="dxa"/>
            <w:vAlign w:val="center"/>
          </w:tcPr>
          <w:p w14:paraId="3D5640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3101401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8043B4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562B7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6726D0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570EAD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69292AD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B5E9E3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27E9028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1126E1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B15AC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9956B9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6D88FFEE" w14:textId="77777777" w:rsidTr="002D02B6">
        <w:tc>
          <w:tcPr>
            <w:tcW w:w="2188" w:type="dxa"/>
            <w:vAlign w:val="center"/>
          </w:tcPr>
          <w:p w14:paraId="4B6D327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(2)</w:t>
            </w:r>
          </w:p>
        </w:tc>
        <w:tc>
          <w:tcPr>
            <w:tcW w:w="995" w:type="dxa"/>
            <w:vAlign w:val="center"/>
          </w:tcPr>
          <w:p w14:paraId="3735C9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2573F4A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C7C952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02741DF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3BAE6A2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D2BB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19ED14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44CECE7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CD4280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0210E76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D89C6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98D973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7F00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0E53929C" w14:textId="77777777" w:rsidTr="002D02B6">
        <w:tc>
          <w:tcPr>
            <w:tcW w:w="2188" w:type="dxa"/>
            <w:vAlign w:val="center"/>
          </w:tcPr>
          <w:p w14:paraId="3BCF30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نهائي</w:t>
            </w:r>
          </w:p>
        </w:tc>
        <w:tc>
          <w:tcPr>
            <w:tcW w:w="995" w:type="dxa"/>
            <w:vAlign w:val="center"/>
          </w:tcPr>
          <w:p w14:paraId="1673D7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40</w:t>
            </w:r>
          </w:p>
        </w:tc>
        <w:tc>
          <w:tcPr>
            <w:tcW w:w="1170" w:type="dxa"/>
            <w:vAlign w:val="center"/>
          </w:tcPr>
          <w:p w14:paraId="751FA68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5A44CFD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CE5CD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71557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48BFAA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7C0581E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A56519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83F3E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D2FCE3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3E07C94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BC1C82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6428D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7D389025" w14:textId="77777777" w:rsidTr="002D02B6">
        <w:tc>
          <w:tcPr>
            <w:tcW w:w="2188" w:type="dxa"/>
            <w:vAlign w:val="center"/>
          </w:tcPr>
          <w:p w14:paraId="372C14EF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995" w:type="dxa"/>
            <w:vAlign w:val="center"/>
          </w:tcPr>
          <w:p w14:paraId="312BD963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1170" w:type="dxa"/>
            <w:vAlign w:val="center"/>
          </w:tcPr>
          <w:p w14:paraId="7A3F66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D3EF96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23F2BB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20C80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4AFD0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7E7051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BA88C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31D790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B8F9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F513BE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A73AC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2AEF6A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</w:tbl>
    <w:p w14:paraId="36B2217F" w14:textId="77777777" w:rsidR="008306BE" w:rsidRPr="008306BE" w:rsidRDefault="008306BE" w:rsidP="008306BE">
      <w:pPr>
        <w:tabs>
          <w:tab w:val="left" w:pos="3718"/>
        </w:tabs>
        <w:rPr>
          <w:rtl/>
        </w:rPr>
      </w:pPr>
    </w:p>
    <w:sectPr w:rsidR="008306BE" w:rsidRPr="008306BE" w:rsidSect="00201B2C">
      <w:footerReference w:type="default" r:id="rId10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667B7" w14:textId="77777777" w:rsidR="00BE7184" w:rsidRDefault="00BE7184" w:rsidP="002B17B3">
      <w:r>
        <w:separator/>
      </w:r>
    </w:p>
  </w:endnote>
  <w:endnote w:type="continuationSeparator" w:id="0">
    <w:p w14:paraId="0E2DAFDA" w14:textId="77777777" w:rsidR="00BE7184" w:rsidRDefault="00BE7184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7306A" w14:textId="77777777" w:rsidR="00624E78" w:rsidRDefault="00624E78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9361F">
      <w:rPr>
        <w:noProof/>
        <w:rtl/>
      </w:rPr>
      <w:t>1</w:t>
    </w:r>
    <w:r>
      <w:rPr>
        <w:noProof/>
      </w:rPr>
      <w:fldChar w:fldCharType="end"/>
    </w:r>
  </w:p>
  <w:p w14:paraId="4C9921B5" w14:textId="77777777" w:rsidR="00624E78" w:rsidRDefault="00624E7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32D12" w14:textId="77777777" w:rsidR="00BE7184" w:rsidRDefault="00BE7184" w:rsidP="002B17B3">
      <w:r>
        <w:separator/>
      </w:r>
    </w:p>
  </w:footnote>
  <w:footnote w:type="continuationSeparator" w:id="0">
    <w:p w14:paraId="61F24343" w14:textId="77777777" w:rsidR="00BE7184" w:rsidRDefault="00BE7184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C3"/>
    <w:rsid w:val="00004A42"/>
    <w:rsid w:val="00006A89"/>
    <w:rsid w:val="000377C4"/>
    <w:rsid w:val="000661DC"/>
    <w:rsid w:val="0008786F"/>
    <w:rsid w:val="00095699"/>
    <w:rsid w:val="000A51EF"/>
    <w:rsid w:val="000B10DA"/>
    <w:rsid w:val="000B7F89"/>
    <w:rsid w:val="000C6002"/>
    <w:rsid w:val="000D2708"/>
    <w:rsid w:val="000D3E91"/>
    <w:rsid w:val="000F3D78"/>
    <w:rsid w:val="001027D0"/>
    <w:rsid w:val="00104319"/>
    <w:rsid w:val="00125779"/>
    <w:rsid w:val="001402C3"/>
    <w:rsid w:val="001574C0"/>
    <w:rsid w:val="001717FA"/>
    <w:rsid w:val="00184603"/>
    <w:rsid w:val="00191804"/>
    <w:rsid w:val="001A269C"/>
    <w:rsid w:val="001B135A"/>
    <w:rsid w:val="001B1F7A"/>
    <w:rsid w:val="001B49CC"/>
    <w:rsid w:val="001C136D"/>
    <w:rsid w:val="001C2C4B"/>
    <w:rsid w:val="001D5AC3"/>
    <w:rsid w:val="001F11DF"/>
    <w:rsid w:val="001F1B80"/>
    <w:rsid w:val="001F2CE1"/>
    <w:rsid w:val="001F79A4"/>
    <w:rsid w:val="00201B2C"/>
    <w:rsid w:val="00203949"/>
    <w:rsid w:val="002055B5"/>
    <w:rsid w:val="00205FB4"/>
    <w:rsid w:val="00210B5C"/>
    <w:rsid w:val="00221806"/>
    <w:rsid w:val="0022609F"/>
    <w:rsid w:val="00226232"/>
    <w:rsid w:val="0022780A"/>
    <w:rsid w:val="00254ED5"/>
    <w:rsid w:val="00267A94"/>
    <w:rsid w:val="0027148A"/>
    <w:rsid w:val="00275549"/>
    <w:rsid w:val="002938BC"/>
    <w:rsid w:val="0029564B"/>
    <w:rsid w:val="002A1502"/>
    <w:rsid w:val="002A47C3"/>
    <w:rsid w:val="002A5D7F"/>
    <w:rsid w:val="002B17B3"/>
    <w:rsid w:val="002B5B64"/>
    <w:rsid w:val="002C3242"/>
    <w:rsid w:val="002D02B6"/>
    <w:rsid w:val="002D5431"/>
    <w:rsid w:val="002D5A0B"/>
    <w:rsid w:val="002D65A9"/>
    <w:rsid w:val="002E7966"/>
    <w:rsid w:val="003047D1"/>
    <w:rsid w:val="00313D3D"/>
    <w:rsid w:val="00324649"/>
    <w:rsid w:val="00334DA1"/>
    <w:rsid w:val="00336374"/>
    <w:rsid w:val="00341376"/>
    <w:rsid w:val="0034672B"/>
    <w:rsid w:val="0035080A"/>
    <w:rsid w:val="00353774"/>
    <w:rsid w:val="00361907"/>
    <w:rsid w:val="00385E68"/>
    <w:rsid w:val="003A20D4"/>
    <w:rsid w:val="003A53E6"/>
    <w:rsid w:val="003A574F"/>
    <w:rsid w:val="003B53A5"/>
    <w:rsid w:val="003B5B06"/>
    <w:rsid w:val="003B7807"/>
    <w:rsid w:val="003D79E2"/>
    <w:rsid w:val="003F4010"/>
    <w:rsid w:val="00413499"/>
    <w:rsid w:val="00414288"/>
    <w:rsid w:val="00424270"/>
    <w:rsid w:val="00426B6D"/>
    <w:rsid w:val="004638C0"/>
    <w:rsid w:val="00466E95"/>
    <w:rsid w:val="00476EC0"/>
    <w:rsid w:val="00481811"/>
    <w:rsid w:val="00484997"/>
    <w:rsid w:val="00487F28"/>
    <w:rsid w:val="004A011D"/>
    <w:rsid w:val="004A0DD9"/>
    <w:rsid w:val="004A6644"/>
    <w:rsid w:val="004B674E"/>
    <w:rsid w:val="004C67AD"/>
    <w:rsid w:val="004E60F6"/>
    <w:rsid w:val="00503146"/>
    <w:rsid w:val="005073A6"/>
    <w:rsid w:val="005125B0"/>
    <w:rsid w:val="00520F32"/>
    <w:rsid w:val="005226FF"/>
    <w:rsid w:val="00522E36"/>
    <w:rsid w:val="0052491A"/>
    <w:rsid w:val="005574A2"/>
    <w:rsid w:val="00594B34"/>
    <w:rsid w:val="005979B9"/>
    <w:rsid w:val="005B1465"/>
    <w:rsid w:val="005B622E"/>
    <w:rsid w:val="005C0605"/>
    <w:rsid w:val="005C2F4A"/>
    <w:rsid w:val="005D396B"/>
    <w:rsid w:val="005D78BF"/>
    <w:rsid w:val="00624E78"/>
    <w:rsid w:val="00645BC1"/>
    <w:rsid w:val="00646AA9"/>
    <w:rsid w:val="00651F5B"/>
    <w:rsid w:val="00685242"/>
    <w:rsid w:val="006B3423"/>
    <w:rsid w:val="006B4FC0"/>
    <w:rsid w:val="006D5ADE"/>
    <w:rsid w:val="006F08E7"/>
    <w:rsid w:val="006F5C74"/>
    <w:rsid w:val="006F6DB6"/>
    <w:rsid w:val="007117C2"/>
    <w:rsid w:val="007227A3"/>
    <w:rsid w:val="007267AB"/>
    <w:rsid w:val="007324A7"/>
    <w:rsid w:val="007415DD"/>
    <w:rsid w:val="0078666D"/>
    <w:rsid w:val="007904DB"/>
    <w:rsid w:val="007B32B6"/>
    <w:rsid w:val="007C3E6C"/>
    <w:rsid w:val="007D3070"/>
    <w:rsid w:val="007E6445"/>
    <w:rsid w:val="008041D3"/>
    <w:rsid w:val="0081116A"/>
    <w:rsid w:val="00813D4B"/>
    <w:rsid w:val="008244D7"/>
    <w:rsid w:val="0082778A"/>
    <w:rsid w:val="008306BE"/>
    <w:rsid w:val="00832825"/>
    <w:rsid w:val="0083455C"/>
    <w:rsid w:val="00837ED6"/>
    <w:rsid w:val="00847F8F"/>
    <w:rsid w:val="008601AC"/>
    <w:rsid w:val="00873FDF"/>
    <w:rsid w:val="00880EDC"/>
    <w:rsid w:val="008A37B7"/>
    <w:rsid w:val="008A7E86"/>
    <w:rsid w:val="008B2945"/>
    <w:rsid w:val="008B3790"/>
    <w:rsid w:val="008D2B70"/>
    <w:rsid w:val="008D4576"/>
    <w:rsid w:val="0090570A"/>
    <w:rsid w:val="009144BD"/>
    <w:rsid w:val="009159EC"/>
    <w:rsid w:val="0093440A"/>
    <w:rsid w:val="00934899"/>
    <w:rsid w:val="00950984"/>
    <w:rsid w:val="009573DF"/>
    <w:rsid w:val="0097415C"/>
    <w:rsid w:val="009912E2"/>
    <w:rsid w:val="009950F7"/>
    <w:rsid w:val="009C79C3"/>
    <w:rsid w:val="009D219E"/>
    <w:rsid w:val="009D2D37"/>
    <w:rsid w:val="009E2A2B"/>
    <w:rsid w:val="009E4AC4"/>
    <w:rsid w:val="009F71AE"/>
    <w:rsid w:val="00A045C1"/>
    <w:rsid w:val="00A07056"/>
    <w:rsid w:val="00A11776"/>
    <w:rsid w:val="00A277C9"/>
    <w:rsid w:val="00A520DC"/>
    <w:rsid w:val="00A5259E"/>
    <w:rsid w:val="00A56EA3"/>
    <w:rsid w:val="00A60C16"/>
    <w:rsid w:val="00A86768"/>
    <w:rsid w:val="00A87A1D"/>
    <w:rsid w:val="00A87BD5"/>
    <w:rsid w:val="00AB6DD2"/>
    <w:rsid w:val="00AD169F"/>
    <w:rsid w:val="00AE4436"/>
    <w:rsid w:val="00AE6E01"/>
    <w:rsid w:val="00AF473F"/>
    <w:rsid w:val="00B1083E"/>
    <w:rsid w:val="00B12BF3"/>
    <w:rsid w:val="00B4498B"/>
    <w:rsid w:val="00B52390"/>
    <w:rsid w:val="00B548EA"/>
    <w:rsid w:val="00B7647D"/>
    <w:rsid w:val="00B84CAC"/>
    <w:rsid w:val="00B9277C"/>
    <w:rsid w:val="00B94878"/>
    <w:rsid w:val="00B97398"/>
    <w:rsid w:val="00BA414F"/>
    <w:rsid w:val="00BA5B18"/>
    <w:rsid w:val="00BB0FB5"/>
    <w:rsid w:val="00BB1B97"/>
    <w:rsid w:val="00BC0C4D"/>
    <w:rsid w:val="00BC2E37"/>
    <w:rsid w:val="00BC45B7"/>
    <w:rsid w:val="00BC4CA6"/>
    <w:rsid w:val="00BE6D52"/>
    <w:rsid w:val="00BE7184"/>
    <w:rsid w:val="00C02F77"/>
    <w:rsid w:val="00C121EE"/>
    <w:rsid w:val="00C244CF"/>
    <w:rsid w:val="00C32F48"/>
    <w:rsid w:val="00C33546"/>
    <w:rsid w:val="00C53326"/>
    <w:rsid w:val="00C61561"/>
    <w:rsid w:val="00C61AB0"/>
    <w:rsid w:val="00C67FE4"/>
    <w:rsid w:val="00C70112"/>
    <w:rsid w:val="00C73353"/>
    <w:rsid w:val="00C832FB"/>
    <w:rsid w:val="00C84F9E"/>
    <w:rsid w:val="00C91ABD"/>
    <w:rsid w:val="00C93515"/>
    <w:rsid w:val="00C9361F"/>
    <w:rsid w:val="00CA113C"/>
    <w:rsid w:val="00CA426F"/>
    <w:rsid w:val="00CA45E2"/>
    <w:rsid w:val="00CB7F32"/>
    <w:rsid w:val="00CC1280"/>
    <w:rsid w:val="00CC45FE"/>
    <w:rsid w:val="00CD0DA3"/>
    <w:rsid w:val="00CD44F5"/>
    <w:rsid w:val="00CE4F10"/>
    <w:rsid w:val="00CE50D7"/>
    <w:rsid w:val="00CE6735"/>
    <w:rsid w:val="00CF4D04"/>
    <w:rsid w:val="00D142DB"/>
    <w:rsid w:val="00D45B42"/>
    <w:rsid w:val="00D564BF"/>
    <w:rsid w:val="00D73A3B"/>
    <w:rsid w:val="00D76850"/>
    <w:rsid w:val="00D77F3D"/>
    <w:rsid w:val="00D95C9C"/>
    <w:rsid w:val="00DA457E"/>
    <w:rsid w:val="00DC79AA"/>
    <w:rsid w:val="00DD007A"/>
    <w:rsid w:val="00DD0195"/>
    <w:rsid w:val="00DD2740"/>
    <w:rsid w:val="00DD558E"/>
    <w:rsid w:val="00E02037"/>
    <w:rsid w:val="00E056D0"/>
    <w:rsid w:val="00E1341D"/>
    <w:rsid w:val="00E17D17"/>
    <w:rsid w:val="00E3151E"/>
    <w:rsid w:val="00E31704"/>
    <w:rsid w:val="00E35D8E"/>
    <w:rsid w:val="00E37651"/>
    <w:rsid w:val="00E42BFE"/>
    <w:rsid w:val="00E50054"/>
    <w:rsid w:val="00E56310"/>
    <w:rsid w:val="00E57D07"/>
    <w:rsid w:val="00E60E6B"/>
    <w:rsid w:val="00E62959"/>
    <w:rsid w:val="00E87967"/>
    <w:rsid w:val="00E97614"/>
    <w:rsid w:val="00EA5990"/>
    <w:rsid w:val="00EB4BF0"/>
    <w:rsid w:val="00EC3A72"/>
    <w:rsid w:val="00ED277D"/>
    <w:rsid w:val="00EF2BAD"/>
    <w:rsid w:val="00F011EE"/>
    <w:rsid w:val="00F0465A"/>
    <w:rsid w:val="00F233A1"/>
    <w:rsid w:val="00F27DDF"/>
    <w:rsid w:val="00F32675"/>
    <w:rsid w:val="00F33044"/>
    <w:rsid w:val="00F42F49"/>
    <w:rsid w:val="00F52621"/>
    <w:rsid w:val="00F871A2"/>
    <w:rsid w:val="00F93A72"/>
    <w:rsid w:val="00FA4B70"/>
    <w:rsid w:val="00FA7AFA"/>
    <w:rsid w:val="00FB14E7"/>
    <w:rsid w:val="00FC7993"/>
    <w:rsid w:val="00FD3638"/>
    <w:rsid w:val="00FD4E9A"/>
    <w:rsid w:val="00FD721C"/>
    <w:rsid w:val="00FE0C08"/>
    <w:rsid w:val="00FE102D"/>
    <w:rsid w:val="00FE4C4B"/>
    <w:rsid w:val="00FF0547"/>
    <w:rsid w:val="00FF19CB"/>
    <w:rsid w:val="00FF472E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A1D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sad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F54BF-5A8B-4D69-A599-105D59A7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1</TotalTime>
  <Pages>7</Pages>
  <Words>873</Words>
  <Characters>4977</Characters>
  <Application>Microsoft Office Word</Application>
  <DocSecurity>0</DocSecurity>
  <Lines>41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easkari</dc:creator>
  <cp:lastModifiedBy>hp</cp:lastModifiedBy>
  <cp:revision>2</cp:revision>
  <cp:lastPrinted>2019-09-19T06:17:00Z</cp:lastPrinted>
  <dcterms:created xsi:type="dcterms:W3CDTF">2021-01-31T08:23:00Z</dcterms:created>
  <dcterms:modified xsi:type="dcterms:W3CDTF">2021-01-31T08:23:00Z</dcterms:modified>
</cp:coreProperties>
</file>