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379E3FE4" w:rsidR="002B5B64" w:rsidRPr="00C121EE" w:rsidRDefault="006F6DB6" w:rsidP="00E313E0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كلية </w:t>
            </w:r>
            <w:r w:rsidR="00E313E0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الهندسة ونظم المعلومات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626"/>
        <w:gridCol w:w="1169"/>
        <w:gridCol w:w="1555"/>
        <w:gridCol w:w="1347"/>
        <w:gridCol w:w="2523"/>
        <w:gridCol w:w="1616"/>
        <w:gridCol w:w="1705"/>
        <w:gridCol w:w="1972"/>
        <w:gridCol w:w="894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601622D8" w:rsidR="00ED277D" w:rsidRPr="007117C2" w:rsidRDefault="002D02B6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الكيمياء </w:t>
            </w:r>
            <w:r w:rsidR="00A5259E">
              <w:rPr>
                <w:rFonts w:ascii="Simplified Arabic" w:hAnsi="Simplified Arabic" w:cs="Simplified Arabic" w:hint="cs"/>
                <w:b/>
                <w:bCs/>
                <w:rtl/>
              </w:rPr>
              <w:t>العامة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2930EC5C" w:rsidR="00ED277D" w:rsidRPr="001402C3" w:rsidRDefault="001402C3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1402C3">
              <w:rPr>
                <w:rFonts w:ascii="Sakkal Majalla" w:hAnsi="Sakkal Majalla" w:cs="Sakkal Majalla"/>
                <w:b/>
                <w:sz w:val="28"/>
                <w:szCs w:val="28"/>
              </w:rPr>
              <w:t>BMET1213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42A2B49" w:rsidR="00ED277D" w:rsidRPr="00ED277D" w:rsidRDefault="00336374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4A0DD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كلية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9478B6D" w:rsidR="00ED277D" w:rsidRPr="007117C2" w:rsidRDefault="009D2D37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06FE9526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13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4F879B2B" w:rsidR="00ED277D" w:rsidRPr="007117C2" w:rsidRDefault="0072319E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هندسة التبريد والتكييف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5DC1CDD7" w:rsidR="00ED277D" w:rsidRPr="007117C2" w:rsidRDefault="0072319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الهندسة الميكانيكية/التبريد والتكييف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FB7A0CA" w:rsidR="00ED277D" w:rsidRPr="00ED277D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7CE22E32" w:rsidR="00ED277D" w:rsidRPr="007117C2" w:rsidRDefault="001D09F1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علم المواد 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228D3871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59D525AA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د.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عبدالفتاح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4EF1C7F8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الأول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26A2AE4D" w:rsidR="00ED277D" w:rsidRPr="004A011D" w:rsidRDefault="004A011D" w:rsidP="004A011D">
            <w:pPr>
              <w:ind w:hanging="23"/>
              <w:jc w:val="lowKashida"/>
              <w:rPr>
                <w:sz w:val="28"/>
                <w:szCs w:val="28"/>
                <w:rtl/>
              </w:rPr>
            </w:pP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ي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عد هذا المقرر مدخلاً إلى علم الكيمياء،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ويشتمل على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موضوعات أساسية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منها: النظرية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الذرية وتركيب الذرة، الحساب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ات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الكيميائي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، الجدول الدوري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وخواصه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، الروابط الكيميائية، التفاعلات الكيميائية، المعادلات الكيميائية ووزنها، التركيب الجزيئي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والمدارات الجزيئية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>، الحالة الغازية، الحالة السائلة، الحالة الصلبة، ومحاليل الحالات السابقة</w:t>
            </w:r>
            <w:r w:rsidRPr="00BB2134">
              <w:rPr>
                <w:rFonts w:ascii="Sakkal Majalla" w:hAnsi="Sakkal Majalla"/>
                <w:noProof/>
                <w:sz w:val="28"/>
                <w:rtl/>
                <w:lang w:eastAsia="ar-SA"/>
              </w:rPr>
              <w:t>.</w:t>
            </w:r>
            <w:r w:rsidRPr="003C1AB3">
              <w:rPr>
                <w:sz w:val="28"/>
                <w:szCs w:val="28"/>
                <w:rtl/>
              </w:rPr>
              <w:t xml:space="preserve"> 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980"/>
        <w:gridCol w:w="1414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E1341D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3B7807">
        <w:tc>
          <w:tcPr>
            <w:tcW w:w="54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AEF68F5" w14:textId="77777777" w:rsidR="001F11DF" w:rsidRPr="003B7807" w:rsidRDefault="001F11DF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</w:p>
          <w:p w14:paraId="2581EBE9" w14:textId="723D30EE" w:rsidR="00F27DDF" w:rsidRPr="008A37B7" w:rsidRDefault="001402C3" w:rsidP="001402C3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وحدات القياس وتحويلاتها </w:t>
            </w:r>
            <w:r w:rsidR="008A37B7"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ab/>
            </w:r>
          </w:p>
        </w:tc>
        <w:tc>
          <w:tcPr>
            <w:tcW w:w="3040" w:type="dxa"/>
          </w:tcPr>
          <w:p w14:paraId="406A4CFE" w14:textId="77777777" w:rsidR="001F11DF" w:rsidRDefault="001F11DF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Default="00BB0FB5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77622FC1" w:rsidR="001A269C" w:rsidRDefault="00CC1280" w:rsidP="0081116A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الوحدات القياسية بالأنظمة المختلفة</w:t>
            </w:r>
          </w:p>
          <w:p w14:paraId="417A471A" w14:textId="0EDD5962" w:rsidR="00594B34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2AEFBB61" w14:textId="66EDF322" w:rsidR="001A269C" w:rsidRDefault="00CC1280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يحول الوحدات من نظام الى نظام اخر.</w:t>
            </w:r>
          </w:p>
          <w:p w14:paraId="1E55A466" w14:textId="77777777" w:rsidR="00E97614" w:rsidRDefault="00E9761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B069839" w14:textId="3385B14E" w:rsidR="00594B34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10FE740" w14:textId="3ADEE78F" w:rsidR="001A269C" w:rsidRDefault="00CC1280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يحسب الكميات بعدة أنظمة.</w:t>
            </w:r>
          </w:p>
          <w:p w14:paraId="170A8C24" w14:textId="4B32047B" w:rsidR="001A269C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0AAEF4DB" w14:textId="7EBB94C1" w:rsidR="00BB0FB5" w:rsidRPr="001A269C" w:rsidRDefault="00CC1280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كتابة الأرقام بالطريقة العلمية</w:t>
            </w:r>
          </w:p>
        </w:tc>
      </w:tr>
      <w:tr w:rsidR="0081116A" w:rsidRPr="00C121EE" w14:paraId="5E9A3723" w14:textId="77777777" w:rsidTr="003B7807">
        <w:tc>
          <w:tcPr>
            <w:tcW w:w="54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B48F1F5" w14:textId="0B01CFEE" w:rsidR="0081116A" w:rsidRPr="003B7807" w:rsidRDefault="001402C3" w:rsidP="005D2983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أهمية الطاقة </w:t>
            </w:r>
          </w:p>
        </w:tc>
        <w:tc>
          <w:tcPr>
            <w:tcW w:w="3040" w:type="dxa"/>
          </w:tcPr>
          <w:p w14:paraId="0876FCE1" w14:textId="30F25B29" w:rsidR="0081116A" w:rsidRDefault="00C32F48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7CFF20B" w14:textId="5B655DF9" w:rsidR="0081116A" w:rsidRDefault="00CC1280" w:rsidP="00C32F48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أهمية الطاقة وصورها</w:t>
            </w:r>
          </w:p>
        </w:tc>
        <w:tc>
          <w:tcPr>
            <w:tcW w:w="2182" w:type="dxa"/>
          </w:tcPr>
          <w:p w14:paraId="5F857393" w14:textId="041FECCE" w:rsidR="0081116A" w:rsidRDefault="00CC1280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الطاقة المتجددة وغير المتجددة</w:t>
            </w:r>
          </w:p>
        </w:tc>
        <w:tc>
          <w:tcPr>
            <w:tcW w:w="1980" w:type="dxa"/>
          </w:tcPr>
          <w:p w14:paraId="1DAFB79B" w14:textId="36B39DE8" w:rsidR="0081116A" w:rsidRDefault="00CC1280" w:rsidP="009F248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يحسب </w:t>
            </w:r>
            <w:r w:rsidR="009F248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الطاقة والكتلة</w:t>
            </w:r>
          </w:p>
        </w:tc>
        <w:tc>
          <w:tcPr>
            <w:tcW w:w="1414" w:type="dxa"/>
          </w:tcPr>
          <w:p w14:paraId="792369AE" w14:textId="3E39E7F7" w:rsidR="0081116A" w:rsidRDefault="00C32F48" w:rsidP="009F248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تقريرا عن </w:t>
            </w:r>
            <w:r w:rsidR="009F248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الطاقة المتجددة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</w:t>
            </w:r>
          </w:p>
        </w:tc>
      </w:tr>
      <w:tr w:rsidR="00CA45E2" w:rsidRPr="00C121EE" w14:paraId="1AEC590A" w14:textId="77777777" w:rsidTr="00CA45E2">
        <w:trPr>
          <w:trHeight w:val="964"/>
        </w:trPr>
        <w:tc>
          <w:tcPr>
            <w:tcW w:w="54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54ADE5C" w14:textId="760B5045" w:rsidR="00CA45E2" w:rsidRPr="003B7807" w:rsidRDefault="00CA45E2" w:rsidP="008B3790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8B379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بنية الذرة والروابط الكيميائية</w:t>
            </w:r>
          </w:p>
        </w:tc>
        <w:tc>
          <w:tcPr>
            <w:tcW w:w="3040" w:type="dxa"/>
          </w:tcPr>
          <w:p w14:paraId="04414BAA" w14:textId="797A4D7A" w:rsidR="00CA45E2" w:rsidRDefault="00CA45E2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6BF71E9B" w:rsidR="00CA45E2" w:rsidRDefault="00324649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أنواع الروابط الكيمائية</w:t>
            </w:r>
          </w:p>
        </w:tc>
        <w:tc>
          <w:tcPr>
            <w:tcW w:w="2182" w:type="dxa"/>
          </w:tcPr>
          <w:p w14:paraId="20F7C5FC" w14:textId="6C51FE87" w:rsidR="00CA45E2" w:rsidRDefault="00E056D0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يقارن بين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الروابط التساهمية والروابط الايونية</w:t>
            </w:r>
          </w:p>
        </w:tc>
        <w:tc>
          <w:tcPr>
            <w:tcW w:w="1980" w:type="dxa"/>
          </w:tcPr>
          <w:p w14:paraId="5C730865" w14:textId="7C191366" w:rsidR="00CA45E2" w:rsidRDefault="00E056D0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حسب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نوع الرابطة</w:t>
            </w:r>
          </w:p>
        </w:tc>
        <w:tc>
          <w:tcPr>
            <w:tcW w:w="1414" w:type="dxa"/>
          </w:tcPr>
          <w:p w14:paraId="4415FF34" w14:textId="0D78C8D6" w:rsidR="00CA45E2" w:rsidRDefault="00324649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يكتب تقريرا عن صفات المركبات العضوية.</w:t>
            </w:r>
          </w:p>
        </w:tc>
      </w:tr>
      <w:tr w:rsidR="002A47C3" w:rsidRPr="00C121EE" w14:paraId="0BF5A8A6" w14:textId="77777777" w:rsidTr="003B7807">
        <w:tc>
          <w:tcPr>
            <w:tcW w:w="54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89938B" w14:textId="77777777" w:rsidR="004E60F6" w:rsidRDefault="004E60F6" w:rsidP="009F248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7362743" w14:textId="3D7E00E1" w:rsidR="002A47C3" w:rsidRPr="00C121EE" w:rsidRDefault="008A37B7" w:rsidP="008B3790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proofErr w:type="gramStart"/>
            <w:r w:rsidR="005D2983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تطبيقات  ا</w:t>
            </w:r>
            <w:r w:rsidR="008B379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لطاقة</w:t>
            </w:r>
            <w:proofErr w:type="gramEnd"/>
            <w:r w:rsidR="008B379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النووية</w:t>
            </w:r>
            <w:r w:rsidR="008D4576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3040" w:type="dxa"/>
          </w:tcPr>
          <w:p w14:paraId="5B0397AF" w14:textId="77777777" w:rsidR="004E60F6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4E60F6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0AA6C690" w:rsidR="002A47C3" w:rsidRPr="00C121EE" w:rsidRDefault="00313D3D" w:rsidP="009F248D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الأهمية ا</w:t>
            </w:r>
            <w:r w:rsidR="009F248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لعملية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للطاقة النووية</w:t>
            </w:r>
            <w:r>
              <w:rPr>
                <w:rFonts w:ascii="Simplified Arabic" w:hAnsi="Simplified Arabic" w:cs="Simplified Arabic" w:hint="cs"/>
                <w:rtl/>
              </w:rPr>
              <w:t>.</w:t>
            </w:r>
          </w:p>
        </w:tc>
        <w:tc>
          <w:tcPr>
            <w:tcW w:w="2182" w:type="dxa"/>
          </w:tcPr>
          <w:p w14:paraId="70FDDDC9" w14:textId="56C9948F" w:rsidR="002A47C3" w:rsidRPr="00C121EE" w:rsidRDefault="001027D0" w:rsidP="0032464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الية عمل أجهزة التشخيص بالإشعاع.</w:t>
            </w:r>
          </w:p>
        </w:tc>
        <w:tc>
          <w:tcPr>
            <w:tcW w:w="1980" w:type="dxa"/>
          </w:tcPr>
          <w:p w14:paraId="56326DB1" w14:textId="075B2A98" w:rsidR="004E60F6" w:rsidRPr="00C121EE" w:rsidRDefault="001027D0" w:rsidP="007C3E6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يصنف الأجهزة حسب الية عملها</w:t>
            </w:r>
          </w:p>
        </w:tc>
        <w:tc>
          <w:tcPr>
            <w:tcW w:w="1414" w:type="dxa"/>
          </w:tcPr>
          <w:p w14:paraId="7DD4C595" w14:textId="5FAA4D3C" w:rsidR="00413499" w:rsidRPr="009F248D" w:rsidRDefault="00313D3D" w:rsidP="001027D0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9F248D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يكتب </w:t>
            </w:r>
            <w:r w:rsidR="001027D0" w:rsidRPr="009F248D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تقريرا </w:t>
            </w:r>
            <w:r w:rsidR="001A4F0C" w:rsidRPr="009F248D"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 xml:space="preserve">عن </w:t>
            </w:r>
            <w:r w:rsidR="00243D25" w:rsidRPr="009F248D">
              <w:rPr>
                <w:rFonts w:asciiTheme="majorBidi" w:hAnsiTheme="majorBidi" w:cstheme="majorBidi" w:hint="cs"/>
                <w:b/>
                <w:bCs/>
                <w:sz w:val="22"/>
                <w:szCs w:val="22"/>
                <w:rtl/>
              </w:rPr>
              <w:t>أحد</w:t>
            </w:r>
            <w:r w:rsidR="001027D0" w:rsidRPr="009F248D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 أجهزة التشخيص الاشعاعي</w:t>
            </w:r>
          </w:p>
          <w:p w14:paraId="0F295F2F" w14:textId="77777777" w:rsidR="00413499" w:rsidRPr="009F248D" w:rsidRDefault="00413499" w:rsidP="001027D0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</w:p>
          <w:p w14:paraId="41355029" w14:textId="77777777" w:rsidR="00413499" w:rsidRDefault="00413499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  <w:p w14:paraId="67A6FAF0" w14:textId="66ACD30C" w:rsidR="00205FB4" w:rsidRPr="00C121EE" w:rsidRDefault="001027D0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 </w:t>
            </w:r>
          </w:p>
        </w:tc>
      </w:tr>
      <w:tr w:rsidR="00C32F48" w:rsidRPr="00C121EE" w14:paraId="734D6637" w14:textId="77777777" w:rsidTr="003B7807">
        <w:tc>
          <w:tcPr>
            <w:tcW w:w="54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E890645" w14:textId="21DA87CC" w:rsidR="00C32F48" w:rsidRDefault="00CC1280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أنواع التفاعلات الكيميائية </w:t>
            </w:r>
          </w:p>
        </w:tc>
        <w:tc>
          <w:tcPr>
            <w:tcW w:w="3040" w:type="dxa"/>
          </w:tcPr>
          <w:p w14:paraId="49C25CF5" w14:textId="6A7DD92F" w:rsidR="00C32F48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31182E52" w:rsidR="00C32F48" w:rsidRDefault="002A5D7F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أنواع التفاعلات الكيميائية</w:t>
            </w:r>
          </w:p>
        </w:tc>
        <w:tc>
          <w:tcPr>
            <w:tcW w:w="2182" w:type="dxa"/>
          </w:tcPr>
          <w:p w14:paraId="637397DF" w14:textId="1E4105AF" w:rsidR="00C32F48" w:rsidRDefault="002A5D7F" w:rsidP="0083282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أنواع التفاعلات الكيميائية</w:t>
            </w:r>
          </w:p>
        </w:tc>
        <w:tc>
          <w:tcPr>
            <w:tcW w:w="1980" w:type="dxa"/>
          </w:tcPr>
          <w:p w14:paraId="649630DC" w14:textId="3C49E875" w:rsidR="00C32F48" w:rsidRDefault="002A5D7F" w:rsidP="007C3E6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يكتب معادلة كيميائية موزونة</w:t>
            </w:r>
          </w:p>
        </w:tc>
        <w:tc>
          <w:tcPr>
            <w:tcW w:w="1414" w:type="dxa"/>
          </w:tcPr>
          <w:p w14:paraId="70DD4282" w14:textId="292D16FB" w:rsidR="00C32F48" w:rsidRPr="00583CF7" w:rsidRDefault="00C32F48" w:rsidP="001A4F0C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583CF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تقريرا علميا عن </w:t>
            </w:r>
            <w:r w:rsidR="002A5D7F" w:rsidRPr="00583CF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التفاعلات </w:t>
            </w:r>
            <w:r w:rsidR="001A4F0C" w:rsidRPr="00583CF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الصناعية</w:t>
            </w:r>
          </w:p>
        </w:tc>
      </w:tr>
      <w:tr w:rsidR="00F27DDF" w:rsidRPr="00C121EE" w14:paraId="5365CE63" w14:textId="77777777" w:rsidTr="003B7807">
        <w:tc>
          <w:tcPr>
            <w:tcW w:w="548" w:type="dxa"/>
            <w:vAlign w:val="center"/>
          </w:tcPr>
          <w:p w14:paraId="23034D22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0B2CB58" w14:textId="1E4A63E6" w:rsidR="00F27DDF" w:rsidRDefault="00CC1280" w:rsidP="003B7807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المحاليل وتطبيقاتها </w:t>
            </w:r>
          </w:p>
        </w:tc>
        <w:tc>
          <w:tcPr>
            <w:tcW w:w="3040" w:type="dxa"/>
          </w:tcPr>
          <w:p w14:paraId="38652C5C" w14:textId="77777777" w:rsidR="00A11776" w:rsidRDefault="00A11776" w:rsidP="00A11776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762FDF6F" w14:textId="6A71946B" w:rsidR="00F27DDF" w:rsidRPr="00C121EE" w:rsidRDefault="00B94878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520" w:type="dxa"/>
          </w:tcPr>
          <w:p w14:paraId="259B97D1" w14:textId="541871F5" w:rsidR="00A11776" w:rsidRPr="00C121EE" w:rsidRDefault="00B4498B" w:rsidP="00B523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أنواع المحاليل.</w:t>
            </w:r>
          </w:p>
        </w:tc>
        <w:tc>
          <w:tcPr>
            <w:tcW w:w="2182" w:type="dxa"/>
          </w:tcPr>
          <w:p w14:paraId="5D1BF561" w14:textId="7C9DDD62" w:rsidR="00F27DDF" w:rsidRPr="007C3E6C" w:rsidRDefault="00B4498B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المحاليل حسب نوعها  </w:t>
            </w:r>
            <w:r w:rsidR="007C3E6C" w:rsidRPr="007C3E6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980" w:type="dxa"/>
          </w:tcPr>
          <w:p w14:paraId="14A17CE2" w14:textId="2F19190B" w:rsidR="00A11776" w:rsidRPr="00A11776" w:rsidRDefault="00B4498B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يحسب تركيز المحاليل </w:t>
            </w:r>
          </w:p>
        </w:tc>
        <w:tc>
          <w:tcPr>
            <w:tcW w:w="1414" w:type="dxa"/>
          </w:tcPr>
          <w:p w14:paraId="12409A22" w14:textId="45C7EAEA" w:rsidR="00F27DDF" w:rsidRPr="00583CF7" w:rsidRDefault="00B4498B" w:rsidP="00B4498B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583CF7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حل مسائل حسابية على تركيز المحاليل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75"/>
        <w:gridCol w:w="850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gridSpan w:val="2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5B059D50" w:rsidR="002A47C3" w:rsidRPr="00AB6DD2" w:rsidRDefault="00C244CF" w:rsidP="00C02F7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مقدمة في الكيمياء العامة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46D8D75E" w:rsidR="009159EC" w:rsidRPr="00C244CF" w:rsidRDefault="00C244CF" w:rsidP="009159EC">
            <w:pPr>
              <w:rPr>
                <w:b/>
                <w:bCs/>
                <w:rtl/>
              </w:rPr>
            </w:pPr>
            <w:r w:rsidRPr="00C244CF">
              <w:rPr>
                <w:rFonts w:hint="cs"/>
                <w:b/>
                <w:bCs/>
                <w:rtl/>
              </w:rPr>
              <w:t>الوحدات وتحويلاتها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87F28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487F28" w:rsidRPr="00221806" w:rsidRDefault="00487F2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7A53A46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B95052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02A71E77" w:rsidR="00487F28" w:rsidRDefault="00C244CF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الطاقة والحرارة</w:t>
            </w:r>
          </w:p>
        </w:tc>
        <w:tc>
          <w:tcPr>
            <w:tcW w:w="630" w:type="dxa"/>
          </w:tcPr>
          <w:p w14:paraId="04036776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1A4DE6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7CF5DD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F320E0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E516CA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54C10B9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0CE78FE8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2A8873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B657AA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14DECF3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587F81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45BE6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AA6882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1C1267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41D75507" w:rsidR="009159EC" w:rsidRPr="00C244CF" w:rsidRDefault="00C244CF" w:rsidP="001A4F0C">
            <w:pPr>
              <w:rPr>
                <w:sz w:val="28"/>
                <w:szCs w:val="28"/>
              </w:rPr>
            </w:pPr>
            <w:r w:rsidRPr="00C244CF">
              <w:rPr>
                <w:rFonts w:hint="cs"/>
                <w:sz w:val="28"/>
                <w:szCs w:val="28"/>
                <w:rtl/>
              </w:rPr>
              <w:t xml:space="preserve">حساب الطاقة 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F69AB7" w14:textId="671B5D25" w:rsidR="00487F28" w:rsidRDefault="00C244CF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الجدول الدوري</w:t>
            </w:r>
          </w:p>
          <w:p w14:paraId="065DE284" w14:textId="77777777" w:rsidR="00C244CF" w:rsidRDefault="00C244CF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50136477" w14:textId="36CEC7C7" w:rsidR="00481811" w:rsidRDefault="00481811" w:rsidP="00481811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87F28" w:rsidRPr="00AB6DD2" w14:paraId="737567F5" w14:textId="77777777" w:rsidTr="004A6644">
        <w:tc>
          <w:tcPr>
            <w:tcW w:w="548" w:type="dxa"/>
            <w:vAlign w:val="center"/>
          </w:tcPr>
          <w:p w14:paraId="34109409" w14:textId="77777777" w:rsidR="00487F28" w:rsidRPr="00221806" w:rsidRDefault="00487F28" w:rsidP="00487F28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531301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F0CCFD3" w14:textId="2B75E76C" w:rsidR="00487F28" w:rsidRDefault="001A4F0C" w:rsidP="00487F28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1A4F0C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التركيب الإلكتروني والتكافؤ</w:t>
            </w:r>
          </w:p>
        </w:tc>
        <w:tc>
          <w:tcPr>
            <w:tcW w:w="630" w:type="dxa"/>
          </w:tcPr>
          <w:p w14:paraId="198DAFEA" w14:textId="392453A6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6BA26AD0" w14:textId="41A9E62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649" w:type="dxa"/>
          </w:tcPr>
          <w:p w14:paraId="50E8A05A" w14:textId="2DEFB17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11" w:type="dxa"/>
          </w:tcPr>
          <w:p w14:paraId="075C8107" w14:textId="5F775A9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0" w:type="dxa"/>
          </w:tcPr>
          <w:p w14:paraId="02CEA557" w14:textId="00DB86E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1170" w:type="dxa"/>
          </w:tcPr>
          <w:p w14:paraId="4CA9AC22" w14:textId="00D35EA2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19" w:type="dxa"/>
          </w:tcPr>
          <w:p w14:paraId="243D70AB" w14:textId="47E212F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720" w:type="dxa"/>
          </w:tcPr>
          <w:p w14:paraId="64181235" w14:textId="46FF6AB5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0A7F5D0A" w14:textId="4FAD777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5320FDAE" w14:textId="4CCD2F01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33B0ED21" w14:textId="76910F3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630" w:type="dxa"/>
          </w:tcPr>
          <w:p w14:paraId="2585DA90" w14:textId="36022A6B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1" w:type="dxa"/>
          </w:tcPr>
          <w:p w14:paraId="1B1E9C68" w14:textId="0C22189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30" w:type="dxa"/>
          </w:tcPr>
          <w:p w14:paraId="0063104F" w14:textId="131580B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63A31418" w:rsidR="009159EC" w:rsidRPr="00AB6DD2" w:rsidRDefault="00C244CF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25" w:type="dxa"/>
            <w:gridSpan w:val="2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57DB3779" w:rsidR="009159EC" w:rsidRPr="008041D3" w:rsidRDefault="00C244CF" w:rsidP="00DC223B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041D3">
              <w:rPr>
                <w:rFonts w:ascii="Arial" w:eastAsia="Arial" w:hAnsi="Arial" w:cs="Arial" w:hint="cs"/>
                <w:b/>
                <w:bCs/>
                <w:color w:val="000000"/>
                <w:rtl/>
              </w:rPr>
              <w:t>الطاقة النووية</w:t>
            </w:r>
            <w:r w:rsidRPr="008041D3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وتطبيقاتها 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D30428F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37E9951A" w14:textId="06B522C9" w:rsidR="00C244CF" w:rsidRDefault="00C244CF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أنواع الروابط الكيميائية</w:t>
            </w:r>
          </w:p>
          <w:p w14:paraId="1F763E0B" w14:textId="1D6B4959" w:rsidR="009159EC" w:rsidRPr="00AB6DD2" w:rsidRDefault="009159EC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636FA86" w14:textId="0BF612D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5DDEA3A0" w:rsidR="009159EC" w:rsidRPr="008D4576" w:rsidRDefault="00C244CF" w:rsidP="008D4576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تسمية المركبات الكيميائية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C244CF">
        <w:trPr>
          <w:trHeight w:val="302"/>
        </w:trPr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7D9C2898" w:rsidR="009159EC" w:rsidRPr="00B9277C" w:rsidRDefault="00C244CF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أنواع التفاعلات الكيميائية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4A6644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5" w:type="dxa"/>
            <w:gridSpan w:val="2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53554944" w:rsidR="004A6644" w:rsidRDefault="004A6644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14:paraId="66BEC811" w14:textId="73F15728" w:rsidR="004A6644" w:rsidRDefault="00C244CF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الحسابات الكمية للتفاعلات الكيميائية</w:t>
            </w:r>
          </w:p>
          <w:p w14:paraId="1E978F86" w14:textId="74291BE4" w:rsidR="004A6644" w:rsidRPr="00B9277C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1B24C368" w:rsidR="004A6644" w:rsidRDefault="00C244CF" w:rsidP="004A664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أنواع المحاليل 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9159EC" w:rsidRPr="00AB6DD2" w14:paraId="48674014" w14:textId="77777777" w:rsidTr="004A6644">
        <w:tc>
          <w:tcPr>
            <w:tcW w:w="548" w:type="dxa"/>
            <w:vAlign w:val="center"/>
          </w:tcPr>
          <w:p w14:paraId="50FD84A0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5E1E4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3047B3A8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9C406FA" w14:textId="665277AE" w:rsidR="009159EC" w:rsidRPr="00651F5B" w:rsidRDefault="00C244CF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تركيز المحاليل</w:t>
            </w:r>
          </w:p>
        </w:tc>
        <w:tc>
          <w:tcPr>
            <w:tcW w:w="630" w:type="dxa"/>
          </w:tcPr>
          <w:p w14:paraId="004C8196" w14:textId="6E49E0F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34E015D5" w14:textId="77777777" w:rsidTr="004A6644">
        <w:tc>
          <w:tcPr>
            <w:tcW w:w="548" w:type="dxa"/>
            <w:vAlign w:val="center"/>
          </w:tcPr>
          <w:p w14:paraId="3C12271E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37A4C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2C278BA1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53618718" w:rsidR="00FF4E06" w:rsidRPr="00AB6DD2" w:rsidRDefault="008D2B70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الامتحانات العملية</w:t>
            </w:r>
          </w:p>
        </w:tc>
        <w:tc>
          <w:tcPr>
            <w:tcW w:w="630" w:type="dxa"/>
            <w:vAlign w:val="center"/>
          </w:tcPr>
          <w:p w14:paraId="0391FCBF" w14:textId="0F3D054A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299E682" w14:textId="202142A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352CC8C4" w14:textId="37067B59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121EE23E" w14:textId="0EB6E32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5DA3299" w14:textId="1934C5CE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5ED3FBC2" w14:textId="18952EA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6E3C10" w14:textId="2E2A923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102EB94" w14:textId="3237CC2D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8148EB2" w14:textId="21A0BAC8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7B2F4F0" w14:textId="2E2A5BBB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76B96D1" w14:textId="6AE6AFB3" w:rsidR="00FF4E06" w:rsidRPr="00AB6DD2" w:rsidRDefault="00B94878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585C4E3" w14:textId="2A0DDCF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70E1D26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6EA4830" w14:textId="2250C25C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05504448" w:rsidR="0082778A" w:rsidRPr="003B7807" w:rsidRDefault="006C10EC" w:rsidP="007117C2">
            <w:pPr>
              <w:bidi w:val="0"/>
              <w:spacing w:before="240"/>
              <w:ind w:left="437" w:hanging="360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Silberberg, M. (2018).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Chemistry: The Molecular Nature of Matter and Change With Advanced Topics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McGraw-Hill.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‏</w:t>
            </w:r>
            <w:bookmarkStart w:id="0" w:name="_GoBack"/>
            <w:bookmarkEnd w:id="0"/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659B09A2" w14:textId="71D67A06" w:rsidR="006C10EC" w:rsidRDefault="006C10EC" w:rsidP="00DC223B">
            <w:pPr>
              <w:bidi w:val="0"/>
              <w:rPr>
                <w:rFonts w:ascii="Sakkal Majalla" w:hAnsi="Sakkal Majalla"/>
                <w:b/>
                <w:bCs/>
                <w:sz w:val="28"/>
              </w:rPr>
            </w:pPr>
            <w:r w:rsidRPr="004A011D">
              <w:rPr>
                <w:color w:val="222222"/>
                <w:shd w:val="clear" w:color="auto" w:fill="FFFFFF"/>
              </w:rPr>
              <w:t xml:space="preserve">Karen C., </w:t>
            </w:r>
            <w:proofErr w:type="gramStart"/>
            <w:r w:rsidRPr="004A011D">
              <w:rPr>
                <w:color w:val="222222"/>
                <w:shd w:val="clear" w:color="auto" w:fill="FFFFFF"/>
              </w:rPr>
              <w:t>2018 ,</w:t>
            </w:r>
            <w:proofErr w:type="gramEnd"/>
            <w:r w:rsidRPr="004A011D">
              <w:rPr>
                <w:color w:val="222222"/>
                <w:shd w:val="clear" w:color="auto" w:fill="FFFFFF"/>
              </w:rPr>
              <w:t xml:space="preserve"> General Chemistry: Structures of Life, Books a la Carte Edition, 6th Edition.</w:t>
            </w:r>
            <w:r w:rsidR="004A011D" w:rsidRPr="004A011D">
              <w:rPr>
                <w:rFonts w:ascii="Sakkal Majalla" w:hAnsi="Sakkal Majalla"/>
                <w:b/>
                <w:bCs/>
                <w:sz w:val="28"/>
                <w:rtl/>
              </w:rPr>
              <w:tab/>
            </w:r>
          </w:p>
          <w:p w14:paraId="2C2A1B79" w14:textId="07CD80E5" w:rsidR="004A011D" w:rsidRPr="004A011D" w:rsidRDefault="004A011D" w:rsidP="006C10EC">
            <w:pPr>
              <w:bidi w:val="0"/>
              <w:rPr>
                <w:rFonts w:ascii="Sakkal Majalla" w:hAnsi="Sakkal Majalla"/>
                <w:b/>
                <w:bCs/>
                <w:sz w:val="28"/>
              </w:rPr>
            </w:pPr>
            <w:r w:rsidRPr="004A011D">
              <w:rPr>
                <w:rFonts w:ascii="Sakkal Majalla" w:hAnsi="Sakkal Majalla"/>
                <w:b/>
                <w:bCs/>
                <w:sz w:val="28"/>
              </w:rPr>
              <w:t xml:space="preserve">Graham L. Patrick, 2013. An Introduction to </w:t>
            </w:r>
            <w:r w:rsidR="00DC223B">
              <w:rPr>
                <w:rFonts w:ascii="Sakkal Majalla" w:hAnsi="Sakkal Majalla"/>
                <w:b/>
                <w:bCs/>
                <w:sz w:val="28"/>
              </w:rPr>
              <w:t>engineering</w:t>
            </w:r>
            <w:r w:rsidRPr="004A011D">
              <w:rPr>
                <w:rFonts w:ascii="Sakkal Majalla" w:hAnsi="Sakkal Majalla"/>
                <w:b/>
                <w:bCs/>
                <w:sz w:val="28"/>
              </w:rPr>
              <w:t xml:space="preserve"> Chemistry, 5th Edition, Oxford, UK</w:t>
            </w:r>
            <w:r w:rsidRPr="004A011D">
              <w:rPr>
                <w:rFonts w:ascii="Sakkal Majalla" w:hAnsi="Sakkal Majalla"/>
                <w:b/>
                <w:bCs/>
                <w:sz w:val="28"/>
                <w:rtl/>
              </w:rPr>
              <w:t>.</w:t>
            </w:r>
          </w:p>
          <w:p w14:paraId="323B14C7" w14:textId="2B064FA4" w:rsidR="00685242" w:rsidRPr="007117C2" w:rsidRDefault="00685242" w:rsidP="007117C2">
            <w:pPr>
              <w:bidi w:val="0"/>
              <w:spacing w:before="240"/>
              <w:ind w:left="437" w:hanging="360"/>
            </w:pP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1D132D98" w:rsidR="00D77F3D" w:rsidRDefault="00D77F3D" w:rsidP="00847F8F">
            <w:pPr>
              <w:spacing w:before="240"/>
              <w:jc w:val="center"/>
              <w:rPr>
                <w:b/>
                <w:bCs/>
                <w:rtl/>
              </w:rPr>
            </w:pP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307A171C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6D5611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أسس تمريض (2)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المهنية </w:t>
            </w:r>
            <w:proofErr w:type="gramStart"/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أسس التمريض (2)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8ED33" w14:textId="77777777" w:rsidR="00C22B73" w:rsidRDefault="00C22B73" w:rsidP="002B17B3">
      <w:r>
        <w:separator/>
      </w:r>
    </w:p>
  </w:endnote>
  <w:endnote w:type="continuationSeparator" w:id="0">
    <w:p w14:paraId="5545D351" w14:textId="77777777" w:rsidR="00C22B73" w:rsidRDefault="00C22B73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4A011D" w:rsidRDefault="004A011D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10EC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4A011D" w:rsidRDefault="004A01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89B5F" w14:textId="77777777" w:rsidR="00C22B73" w:rsidRDefault="00C22B73" w:rsidP="002B17B3">
      <w:r>
        <w:separator/>
      </w:r>
    </w:p>
  </w:footnote>
  <w:footnote w:type="continuationSeparator" w:id="0">
    <w:p w14:paraId="0BAE79A0" w14:textId="77777777" w:rsidR="00C22B73" w:rsidRDefault="00C22B73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377C4"/>
    <w:rsid w:val="000661DC"/>
    <w:rsid w:val="0008786F"/>
    <w:rsid w:val="00095699"/>
    <w:rsid w:val="000A51EF"/>
    <w:rsid w:val="000B7F89"/>
    <w:rsid w:val="000C6002"/>
    <w:rsid w:val="000D2708"/>
    <w:rsid w:val="000D3E91"/>
    <w:rsid w:val="000F3D78"/>
    <w:rsid w:val="001027D0"/>
    <w:rsid w:val="00104319"/>
    <w:rsid w:val="00125779"/>
    <w:rsid w:val="001402C3"/>
    <w:rsid w:val="001574C0"/>
    <w:rsid w:val="001717FA"/>
    <w:rsid w:val="00184603"/>
    <w:rsid w:val="00191804"/>
    <w:rsid w:val="001A269C"/>
    <w:rsid w:val="001A4F0C"/>
    <w:rsid w:val="001B135A"/>
    <w:rsid w:val="001B1F7A"/>
    <w:rsid w:val="001C136D"/>
    <w:rsid w:val="001D09F1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43D25"/>
    <w:rsid w:val="00254ED5"/>
    <w:rsid w:val="00267A94"/>
    <w:rsid w:val="0027148A"/>
    <w:rsid w:val="00275549"/>
    <w:rsid w:val="002938BC"/>
    <w:rsid w:val="0029564B"/>
    <w:rsid w:val="002A1502"/>
    <w:rsid w:val="002A47C3"/>
    <w:rsid w:val="002A5D7F"/>
    <w:rsid w:val="002B17B3"/>
    <w:rsid w:val="002B5B64"/>
    <w:rsid w:val="002C3242"/>
    <w:rsid w:val="002D02B6"/>
    <w:rsid w:val="002D5431"/>
    <w:rsid w:val="002D5A0B"/>
    <w:rsid w:val="002D65A9"/>
    <w:rsid w:val="002E7966"/>
    <w:rsid w:val="003047D1"/>
    <w:rsid w:val="00313D3D"/>
    <w:rsid w:val="00324649"/>
    <w:rsid w:val="00334DA1"/>
    <w:rsid w:val="00336374"/>
    <w:rsid w:val="00341376"/>
    <w:rsid w:val="0034672B"/>
    <w:rsid w:val="0035080A"/>
    <w:rsid w:val="00353774"/>
    <w:rsid w:val="00361907"/>
    <w:rsid w:val="00385E68"/>
    <w:rsid w:val="003A20D4"/>
    <w:rsid w:val="003A53E6"/>
    <w:rsid w:val="003A574F"/>
    <w:rsid w:val="003B53A5"/>
    <w:rsid w:val="003B5B06"/>
    <w:rsid w:val="003B7807"/>
    <w:rsid w:val="003D79E2"/>
    <w:rsid w:val="003F4010"/>
    <w:rsid w:val="00413499"/>
    <w:rsid w:val="00414288"/>
    <w:rsid w:val="00424270"/>
    <w:rsid w:val="004638C0"/>
    <w:rsid w:val="00474F8D"/>
    <w:rsid w:val="00476EC0"/>
    <w:rsid w:val="00481811"/>
    <w:rsid w:val="00484997"/>
    <w:rsid w:val="00487F28"/>
    <w:rsid w:val="004A011D"/>
    <w:rsid w:val="004A0DD9"/>
    <w:rsid w:val="004A6644"/>
    <w:rsid w:val="004B674E"/>
    <w:rsid w:val="004C67AD"/>
    <w:rsid w:val="004E60F6"/>
    <w:rsid w:val="00503146"/>
    <w:rsid w:val="005073A6"/>
    <w:rsid w:val="005125B0"/>
    <w:rsid w:val="00520F32"/>
    <w:rsid w:val="005226FF"/>
    <w:rsid w:val="00522E36"/>
    <w:rsid w:val="0052491A"/>
    <w:rsid w:val="005574A2"/>
    <w:rsid w:val="00583CF7"/>
    <w:rsid w:val="00594B34"/>
    <w:rsid w:val="005B622E"/>
    <w:rsid w:val="005C0605"/>
    <w:rsid w:val="005C2F4A"/>
    <w:rsid w:val="005D2983"/>
    <w:rsid w:val="005D78BF"/>
    <w:rsid w:val="00645BC1"/>
    <w:rsid w:val="00651F5B"/>
    <w:rsid w:val="00685242"/>
    <w:rsid w:val="006B3423"/>
    <w:rsid w:val="006B4FC0"/>
    <w:rsid w:val="006C10EC"/>
    <w:rsid w:val="006D5ADE"/>
    <w:rsid w:val="006F08E7"/>
    <w:rsid w:val="006F5C74"/>
    <w:rsid w:val="006F6DB6"/>
    <w:rsid w:val="007117C2"/>
    <w:rsid w:val="007227A3"/>
    <w:rsid w:val="0072319E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041D3"/>
    <w:rsid w:val="0081116A"/>
    <w:rsid w:val="00813D4B"/>
    <w:rsid w:val="008244D7"/>
    <w:rsid w:val="0082778A"/>
    <w:rsid w:val="008306BE"/>
    <w:rsid w:val="00832825"/>
    <w:rsid w:val="0083455C"/>
    <w:rsid w:val="00837ED6"/>
    <w:rsid w:val="00847F8F"/>
    <w:rsid w:val="008601AC"/>
    <w:rsid w:val="00880EDC"/>
    <w:rsid w:val="008A37B7"/>
    <w:rsid w:val="008A7E86"/>
    <w:rsid w:val="008B3790"/>
    <w:rsid w:val="008D2B70"/>
    <w:rsid w:val="008D4576"/>
    <w:rsid w:val="0090570A"/>
    <w:rsid w:val="009159EC"/>
    <w:rsid w:val="0093440A"/>
    <w:rsid w:val="00934899"/>
    <w:rsid w:val="00950984"/>
    <w:rsid w:val="009573DF"/>
    <w:rsid w:val="0097415C"/>
    <w:rsid w:val="009912E2"/>
    <w:rsid w:val="009950F7"/>
    <w:rsid w:val="009C0714"/>
    <w:rsid w:val="009C79C3"/>
    <w:rsid w:val="009D219E"/>
    <w:rsid w:val="009D2D37"/>
    <w:rsid w:val="009E2A2B"/>
    <w:rsid w:val="009E4AC4"/>
    <w:rsid w:val="009F248D"/>
    <w:rsid w:val="009F71AE"/>
    <w:rsid w:val="00A07056"/>
    <w:rsid w:val="00A11776"/>
    <w:rsid w:val="00A277C9"/>
    <w:rsid w:val="00A520DC"/>
    <w:rsid w:val="00A5259E"/>
    <w:rsid w:val="00A60C16"/>
    <w:rsid w:val="00A86768"/>
    <w:rsid w:val="00A87BD5"/>
    <w:rsid w:val="00AB6DD2"/>
    <w:rsid w:val="00AD169F"/>
    <w:rsid w:val="00AE4436"/>
    <w:rsid w:val="00AE6E01"/>
    <w:rsid w:val="00AF473F"/>
    <w:rsid w:val="00B1083E"/>
    <w:rsid w:val="00B12BF3"/>
    <w:rsid w:val="00B12C61"/>
    <w:rsid w:val="00B4498B"/>
    <w:rsid w:val="00B52390"/>
    <w:rsid w:val="00B548EA"/>
    <w:rsid w:val="00B84CAC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02F77"/>
    <w:rsid w:val="00C121EE"/>
    <w:rsid w:val="00C22B73"/>
    <w:rsid w:val="00C244CF"/>
    <w:rsid w:val="00C32F48"/>
    <w:rsid w:val="00C33546"/>
    <w:rsid w:val="00C53326"/>
    <w:rsid w:val="00C61561"/>
    <w:rsid w:val="00C61AB0"/>
    <w:rsid w:val="00C67FE4"/>
    <w:rsid w:val="00C70112"/>
    <w:rsid w:val="00C73353"/>
    <w:rsid w:val="00C832FB"/>
    <w:rsid w:val="00CA113C"/>
    <w:rsid w:val="00CA426F"/>
    <w:rsid w:val="00CA45E2"/>
    <w:rsid w:val="00CB7F32"/>
    <w:rsid w:val="00CC1280"/>
    <w:rsid w:val="00CC45FE"/>
    <w:rsid w:val="00CD44F5"/>
    <w:rsid w:val="00CE4F10"/>
    <w:rsid w:val="00CE50D7"/>
    <w:rsid w:val="00CE6735"/>
    <w:rsid w:val="00CF4D04"/>
    <w:rsid w:val="00D142DB"/>
    <w:rsid w:val="00D45B42"/>
    <w:rsid w:val="00D564BF"/>
    <w:rsid w:val="00D76850"/>
    <w:rsid w:val="00D77F3D"/>
    <w:rsid w:val="00D95C9C"/>
    <w:rsid w:val="00DC223B"/>
    <w:rsid w:val="00DC79AA"/>
    <w:rsid w:val="00DD007A"/>
    <w:rsid w:val="00DD2740"/>
    <w:rsid w:val="00DD558E"/>
    <w:rsid w:val="00E02037"/>
    <w:rsid w:val="00E056D0"/>
    <w:rsid w:val="00E1341D"/>
    <w:rsid w:val="00E17D17"/>
    <w:rsid w:val="00E313E0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D277D"/>
    <w:rsid w:val="00EF2BAD"/>
    <w:rsid w:val="00F011EE"/>
    <w:rsid w:val="00F0465A"/>
    <w:rsid w:val="00F233A1"/>
    <w:rsid w:val="00F27DDF"/>
    <w:rsid w:val="00F33044"/>
    <w:rsid w:val="00F42F49"/>
    <w:rsid w:val="00F93A72"/>
    <w:rsid w:val="00FA4B70"/>
    <w:rsid w:val="00FA7AFA"/>
    <w:rsid w:val="00FB14E7"/>
    <w:rsid w:val="00FC7993"/>
    <w:rsid w:val="00FD3638"/>
    <w:rsid w:val="00FD4E9A"/>
    <w:rsid w:val="00FD721C"/>
    <w:rsid w:val="00FE0C08"/>
    <w:rsid w:val="00FE102D"/>
    <w:rsid w:val="00FE4C4B"/>
    <w:rsid w:val="00FF0547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7CBBC-49E5-470D-86EC-FF048E7E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11</TotalTime>
  <Pages>7</Pages>
  <Words>885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Dr.AbedAlFatah</cp:lastModifiedBy>
  <cp:revision>16</cp:revision>
  <cp:lastPrinted>2019-09-19T06:17:00Z</cp:lastPrinted>
  <dcterms:created xsi:type="dcterms:W3CDTF">2019-10-16T06:00:00Z</dcterms:created>
  <dcterms:modified xsi:type="dcterms:W3CDTF">2020-02-06T07:38:00Z</dcterms:modified>
</cp:coreProperties>
</file>