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204"/>
        <w:bidiVisual/>
        <w:tblW w:w="15472" w:type="dxa"/>
        <w:tblLook w:val="04A0" w:firstRow="1" w:lastRow="0" w:firstColumn="1" w:lastColumn="0" w:noHBand="0" w:noVBand="1"/>
      </w:tblPr>
      <w:tblGrid>
        <w:gridCol w:w="2882"/>
        <w:gridCol w:w="3143"/>
        <w:gridCol w:w="9447"/>
      </w:tblGrid>
      <w:tr w:rsidR="002B5B64" w:rsidRPr="00C121EE" w:rsidTr="00201B2C">
        <w:trPr>
          <w:trHeight w:val="1080"/>
        </w:trPr>
        <w:tc>
          <w:tcPr>
            <w:tcW w:w="2882" w:type="dxa"/>
          </w:tcPr>
          <w:p w:rsidR="002B5B64" w:rsidRPr="00C121EE" w:rsidRDefault="00DD2740" w:rsidP="00C121EE">
            <w:pPr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2C40AD90" wp14:editId="0F477FBA">
                  <wp:extent cx="822960" cy="744583"/>
                  <wp:effectExtent l="0" t="0" r="0" b="0"/>
                  <wp:docPr id="1" name="Picture 1" descr="تنزي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تنزي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744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3" w:type="dxa"/>
            <w:vAlign w:val="center"/>
          </w:tcPr>
          <w:p w:rsidR="002B5B64" w:rsidRPr="00C121EE" w:rsidRDefault="002B5B64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sz w:val="32"/>
                <w:szCs w:val="32"/>
                <w:rtl/>
              </w:rPr>
              <w:t xml:space="preserve">جامعة </w:t>
            </w:r>
            <w:r w:rsidRPr="00C121EE">
              <w:rPr>
                <w:rFonts w:hint="cs"/>
                <w:b/>
                <w:bCs/>
                <w:sz w:val="32"/>
                <w:szCs w:val="32"/>
                <w:rtl/>
              </w:rPr>
              <w:t>الإسراء</w:t>
            </w:r>
          </w:p>
          <w:p w:rsidR="002B5B64" w:rsidRPr="00C121EE" w:rsidRDefault="009573DF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U</w:t>
            </w:r>
            <w:r w:rsidR="002B5B64" w:rsidRPr="00C121EE">
              <w:rPr>
                <w:b/>
                <w:bCs/>
                <w:sz w:val="32"/>
                <w:szCs w:val="32"/>
              </w:rPr>
              <w:t>niversity</w:t>
            </w:r>
            <w:r w:rsidR="002B5B64" w:rsidRPr="00C121EE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="002B5B64" w:rsidRPr="00C121EE">
              <w:rPr>
                <w:b/>
                <w:bCs/>
                <w:sz w:val="32"/>
                <w:szCs w:val="32"/>
              </w:rPr>
              <w:t>Israa</w:t>
            </w:r>
            <w:proofErr w:type="spellEnd"/>
          </w:p>
          <w:p w:rsidR="002B5B64" w:rsidRPr="006F6DB6" w:rsidRDefault="002B5B64" w:rsidP="00C121EE">
            <w:pPr>
              <w:jc w:val="center"/>
              <w:rPr>
                <w:rFonts w:ascii="Blackadder ITC" w:hAnsi="Blackadder ITC" w:cs="Simplified Arabic"/>
                <w:b/>
                <w:bCs/>
                <w:sz w:val="2"/>
                <w:szCs w:val="2"/>
              </w:rPr>
            </w:pPr>
          </w:p>
        </w:tc>
        <w:tc>
          <w:tcPr>
            <w:tcW w:w="9447" w:type="dxa"/>
            <w:vAlign w:val="center"/>
          </w:tcPr>
          <w:p w:rsidR="002B5B64" w:rsidRPr="006F6DB6" w:rsidRDefault="006F6DB6" w:rsidP="006F6DB6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                                     </w:t>
            </w:r>
            <w:r w:rsidR="002B5B64" w:rsidRPr="006F6DB6">
              <w:rPr>
                <w:b/>
                <w:bCs/>
                <w:sz w:val="32"/>
                <w:szCs w:val="32"/>
                <w:rtl/>
              </w:rPr>
              <w:t>الشؤون الأكاديمية</w:t>
            </w:r>
          </w:p>
          <w:p w:rsidR="002B5B64" w:rsidRPr="00C121EE" w:rsidRDefault="006F6DB6" w:rsidP="006F6DB6">
            <w:pPr>
              <w:jc w:val="center"/>
              <w:rPr>
                <w:rFonts w:ascii="Blackadder ITC" w:hAnsi="Blackadder IT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 xml:space="preserve">                                                      </w:t>
            </w:r>
            <w:r w:rsidRPr="006F6DB6"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>كلية المهن الصحية</w:t>
            </w:r>
          </w:p>
        </w:tc>
      </w:tr>
    </w:tbl>
    <w:p w:rsidR="00C73353" w:rsidRPr="002A47C3" w:rsidRDefault="009573DF" w:rsidP="00645BC1">
      <w:pPr>
        <w:rPr>
          <w:rFonts w:ascii="Blackadder ITC" w:hAnsi="Blackadder ITC" w:cs="Simplified Arabic"/>
          <w:b/>
          <w:bCs/>
          <w:sz w:val="8"/>
          <w:szCs w:val="8"/>
          <w:rtl/>
        </w:rPr>
      </w:pP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</w:p>
    <w:tbl>
      <w:tblPr>
        <w:bidiVisual/>
        <w:tblW w:w="15670" w:type="dxa"/>
        <w:tblInd w:w="-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2433"/>
        <w:gridCol w:w="1066"/>
        <w:gridCol w:w="1373"/>
        <w:gridCol w:w="1300"/>
        <w:gridCol w:w="2138"/>
        <w:gridCol w:w="1546"/>
        <w:gridCol w:w="1026"/>
        <w:gridCol w:w="1776"/>
        <w:gridCol w:w="1716"/>
      </w:tblGrid>
      <w:tr w:rsidR="00ED277D" w:rsidRPr="00ED277D" w:rsidTr="00C61AB0">
        <w:trPr>
          <w:trHeight w:val="458"/>
        </w:trPr>
        <w:tc>
          <w:tcPr>
            <w:tcW w:w="15670" w:type="dxa"/>
            <w:gridSpan w:val="10"/>
          </w:tcPr>
          <w:p w:rsidR="00ED277D" w:rsidRPr="00ED277D" w:rsidRDefault="00ED277D" w:rsidP="00C121EE">
            <w:pPr>
              <w:tabs>
                <w:tab w:val="left" w:pos="509"/>
              </w:tabs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ED277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خطة وتوصيف مساق</w:t>
            </w:r>
            <w:r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</w:tr>
      <w:tr w:rsidR="001805E5" w:rsidRPr="00ED277D" w:rsidTr="00C61AB0">
        <w:tc>
          <w:tcPr>
            <w:tcW w:w="1336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اسم المساق</w:t>
            </w:r>
          </w:p>
        </w:tc>
        <w:tc>
          <w:tcPr>
            <w:tcW w:w="2582" w:type="dxa"/>
          </w:tcPr>
          <w:p w:rsidR="00ED277D" w:rsidRPr="00ED277D" w:rsidRDefault="00776A29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جودة الرعاية الصحية </w:t>
            </w:r>
            <w:r w:rsidR="001805E5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081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المساق</w:t>
            </w:r>
          </w:p>
        </w:tc>
        <w:tc>
          <w:tcPr>
            <w:tcW w:w="1373" w:type="dxa"/>
          </w:tcPr>
          <w:p w:rsidR="00ED277D" w:rsidRPr="00ED277D" w:rsidRDefault="00776A29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Arial" w:eastAsia="Arial" w:hAnsi="Arial" w:hint="cs"/>
                <w:b/>
                <w:color w:val="000000"/>
                <w:sz w:val="22"/>
                <w:rtl/>
              </w:rPr>
              <w:t xml:space="preserve"> </w:t>
            </w:r>
            <w:r w:rsidR="00492287">
              <w:rPr>
                <w:rFonts w:ascii="Tahoma" w:hAnsi="Tahoma" w:cs="Tahoma"/>
                <w:color w:val="34495E"/>
                <w:sz w:val="21"/>
                <w:szCs w:val="21"/>
                <w:shd w:val="clear" w:color="auto" w:fill="EEF1F5"/>
              </w:rPr>
              <w:t>BNUR2217</w:t>
            </w:r>
          </w:p>
        </w:tc>
        <w:tc>
          <w:tcPr>
            <w:tcW w:w="1343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نوع المساق</w:t>
            </w:r>
          </w:p>
        </w:tc>
        <w:tc>
          <w:tcPr>
            <w:tcW w:w="1603" w:type="dxa"/>
          </w:tcPr>
          <w:p w:rsidR="00ED277D" w:rsidRPr="00ED277D" w:rsidRDefault="00776A29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متطلب كلية</w:t>
            </w:r>
          </w:p>
        </w:tc>
        <w:tc>
          <w:tcPr>
            <w:tcW w:w="1610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فصول المساق</w:t>
            </w:r>
          </w:p>
        </w:tc>
        <w:tc>
          <w:tcPr>
            <w:tcW w:w="1070" w:type="dxa"/>
          </w:tcPr>
          <w:p w:rsidR="00ED277D" w:rsidRPr="00ED277D" w:rsidRDefault="00E4751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8</w:t>
            </w:r>
          </w:p>
        </w:tc>
        <w:tc>
          <w:tcPr>
            <w:tcW w:w="1855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محاضرات المساق</w:t>
            </w:r>
          </w:p>
        </w:tc>
        <w:tc>
          <w:tcPr>
            <w:tcW w:w="1817" w:type="dxa"/>
          </w:tcPr>
          <w:p w:rsidR="00ED277D" w:rsidRPr="00ED277D" w:rsidRDefault="00AB0E14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20</w:t>
            </w:r>
          </w:p>
        </w:tc>
      </w:tr>
      <w:tr w:rsidR="001805E5" w:rsidRPr="00ED277D" w:rsidTr="00C61AB0">
        <w:tc>
          <w:tcPr>
            <w:tcW w:w="1336" w:type="dxa"/>
          </w:tcPr>
          <w:p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لقسم</w:t>
            </w:r>
          </w:p>
        </w:tc>
        <w:tc>
          <w:tcPr>
            <w:tcW w:w="2582" w:type="dxa"/>
          </w:tcPr>
          <w:p w:rsidR="00ED277D" w:rsidRPr="00ED277D" w:rsidRDefault="00AC35D2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كلية العلوم الطبية</w:t>
            </w:r>
          </w:p>
        </w:tc>
        <w:tc>
          <w:tcPr>
            <w:tcW w:w="1081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التخصص</w:t>
            </w:r>
          </w:p>
        </w:tc>
        <w:tc>
          <w:tcPr>
            <w:tcW w:w="1373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bookmarkStart w:id="0" w:name="_GoBack"/>
            <w:bookmarkEnd w:id="0"/>
          </w:p>
        </w:tc>
        <w:tc>
          <w:tcPr>
            <w:tcW w:w="1343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السابق</w:t>
            </w:r>
          </w:p>
        </w:tc>
        <w:tc>
          <w:tcPr>
            <w:tcW w:w="1603" w:type="dxa"/>
          </w:tcPr>
          <w:p w:rsidR="00ED277D" w:rsidRPr="00ED277D" w:rsidRDefault="00776A29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</w:t>
            </w:r>
            <w:r w:rsidR="00AB0E14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لا يوجد</w:t>
            </w:r>
          </w:p>
        </w:tc>
        <w:tc>
          <w:tcPr>
            <w:tcW w:w="1610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اللاح</w:t>
            </w:r>
            <w:r w:rsidRPr="006B4FC0">
              <w:rPr>
                <w:rFonts w:ascii="Simplified Arabic" w:hAnsi="Simplified Arabic" w:cs="Simplified Arabic" w:hint="eastAsia"/>
                <w:b/>
                <w:bCs/>
                <w:sz w:val="22"/>
                <w:szCs w:val="22"/>
                <w:rtl/>
              </w:rPr>
              <w:t>ق</w:t>
            </w:r>
          </w:p>
        </w:tc>
        <w:tc>
          <w:tcPr>
            <w:tcW w:w="1070" w:type="dxa"/>
          </w:tcPr>
          <w:p w:rsidR="00ED277D" w:rsidRPr="00ED277D" w:rsidRDefault="001805E5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لا</w:t>
            </w:r>
            <w:r w:rsidR="00D2002F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يوجد</w:t>
            </w:r>
          </w:p>
        </w:tc>
        <w:tc>
          <w:tcPr>
            <w:tcW w:w="1855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ساعات المساق</w:t>
            </w:r>
          </w:p>
        </w:tc>
        <w:tc>
          <w:tcPr>
            <w:tcW w:w="1817" w:type="dxa"/>
          </w:tcPr>
          <w:p w:rsidR="00ED277D" w:rsidRPr="00ED277D" w:rsidRDefault="00776A29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2</w:t>
            </w:r>
          </w:p>
        </w:tc>
      </w:tr>
      <w:tr w:rsidR="001805E5" w:rsidRPr="00ED277D" w:rsidTr="00C61AB0">
        <w:tc>
          <w:tcPr>
            <w:tcW w:w="1336" w:type="dxa"/>
          </w:tcPr>
          <w:p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</w:t>
            </w:r>
            <w:r w:rsidR="00CD44F5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محاضر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582" w:type="dxa"/>
          </w:tcPr>
          <w:p w:rsidR="00ED277D" w:rsidRPr="00ED277D" w:rsidRDefault="001805E5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عطا الجزار</w:t>
            </w:r>
          </w:p>
        </w:tc>
        <w:tc>
          <w:tcPr>
            <w:tcW w:w="1081" w:type="dxa"/>
          </w:tcPr>
          <w:p w:rsidR="00ED277D" w:rsidRPr="006B4FC0" w:rsidRDefault="006F6DB6" w:rsidP="00CD44F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جوال </w:t>
            </w:r>
          </w:p>
        </w:tc>
        <w:tc>
          <w:tcPr>
            <w:tcW w:w="1373" w:type="dxa"/>
          </w:tcPr>
          <w:p w:rsidR="00ED277D" w:rsidRPr="00ED277D" w:rsidRDefault="001805E5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0592779192</w:t>
            </w:r>
          </w:p>
        </w:tc>
        <w:tc>
          <w:tcPr>
            <w:tcW w:w="1343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بريد </w:t>
            </w:r>
            <w:r w:rsid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إ</w:t>
            </w: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لكتروني</w:t>
            </w:r>
          </w:p>
        </w:tc>
        <w:tc>
          <w:tcPr>
            <w:tcW w:w="1603" w:type="dxa"/>
          </w:tcPr>
          <w:p w:rsidR="00ED277D" w:rsidRPr="00ED277D" w:rsidRDefault="001805E5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>
              <w:rPr>
                <w:rFonts w:ascii="Simplified Arabic" w:hAnsi="Simplified Arabic" w:cs="Simplified Arabic"/>
                <w:sz w:val="22"/>
                <w:szCs w:val="22"/>
              </w:rPr>
              <w:t>atajazzar@gmail.com</w:t>
            </w:r>
          </w:p>
        </w:tc>
        <w:tc>
          <w:tcPr>
            <w:tcW w:w="1610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الساعات المكتبية</w:t>
            </w:r>
          </w:p>
        </w:tc>
        <w:tc>
          <w:tcPr>
            <w:tcW w:w="1070" w:type="dxa"/>
          </w:tcPr>
          <w:p w:rsidR="00ED277D" w:rsidRPr="00ED277D" w:rsidRDefault="00E4751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2</w:t>
            </w:r>
          </w:p>
        </w:tc>
        <w:tc>
          <w:tcPr>
            <w:tcW w:w="1855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الفصل الدراسي</w:t>
            </w:r>
          </w:p>
        </w:tc>
        <w:tc>
          <w:tcPr>
            <w:tcW w:w="1817" w:type="dxa"/>
          </w:tcPr>
          <w:p w:rsidR="00ED277D" w:rsidRPr="00ED277D" w:rsidRDefault="00B257AF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الاول</w:t>
            </w:r>
          </w:p>
        </w:tc>
      </w:tr>
      <w:tr w:rsidR="00ED277D" w:rsidRPr="00ED277D" w:rsidTr="00C61AB0">
        <w:tc>
          <w:tcPr>
            <w:tcW w:w="1336" w:type="dxa"/>
            <w:vAlign w:val="center"/>
          </w:tcPr>
          <w:p w:rsidR="00ED277D" w:rsidRPr="00ED277D" w:rsidRDefault="00ED277D" w:rsidP="00D77F3D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وصف </w:t>
            </w:r>
            <w:r w:rsidR="006F6DB6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</w:t>
            </w: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لمساق</w:t>
            </w:r>
          </w:p>
        </w:tc>
        <w:tc>
          <w:tcPr>
            <w:tcW w:w="14334" w:type="dxa"/>
            <w:gridSpan w:val="9"/>
          </w:tcPr>
          <w:p w:rsidR="00ED277D" w:rsidRPr="00ED277D" w:rsidRDefault="00776A29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</w:p>
          <w:p w:rsidR="00ED277D" w:rsidRPr="00E47516" w:rsidRDefault="00E47516" w:rsidP="00E47516">
            <w:pPr>
              <w:tabs>
                <w:tab w:val="left" w:pos="509"/>
              </w:tabs>
              <w:rPr>
                <w:rFonts w:asciiTheme="minorHAnsi" w:hAnsiTheme="minorHAnsi" w:cs="Simplified Arabic" w:hint="cs"/>
                <w:sz w:val="40"/>
                <w:szCs w:val="40"/>
                <w:rtl/>
              </w:rPr>
            </w:pPr>
            <w:r>
              <w:rPr>
                <w:rFonts w:ascii="Cairo SemiBold" w:hAnsi="Cairo SemiBold"/>
                <w:color w:val="000000"/>
                <w:sz w:val="31"/>
                <w:szCs w:val="36"/>
                <w:shd w:val="clear" w:color="auto" w:fill="FFFFFF"/>
                <w:rtl/>
              </w:rPr>
              <w:t>صممت هذه الم</w:t>
            </w:r>
            <w:r>
              <w:rPr>
                <w:rFonts w:ascii="Cairo SemiBold" w:hAnsi="Cairo SemiBold" w:hint="cs"/>
                <w:color w:val="000000"/>
                <w:sz w:val="31"/>
                <w:szCs w:val="36"/>
                <w:shd w:val="clear" w:color="auto" w:fill="FFFFFF"/>
                <w:rtl/>
              </w:rPr>
              <w:t>ساق</w:t>
            </w:r>
            <w:r>
              <w:rPr>
                <w:rFonts w:ascii="Cairo SemiBold" w:hAnsi="Cairo SemiBold"/>
                <w:color w:val="000000"/>
                <w:sz w:val="31"/>
                <w:szCs w:val="36"/>
                <w:shd w:val="clear" w:color="auto" w:fill="FFFFFF"/>
                <w:rtl/>
              </w:rPr>
              <w:t xml:space="preserve"> لتعريف الطلبة بمفهوم </w:t>
            </w:r>
            <w:r>
              <w:rPr>
                <w:rFonts w:ascii="Cairo SemiBold" w:hAnsi="Cairo SemiBold" w:hint="cs"/>
                <w:color w:val="000000"/>
                <w:sz w:val="31"/>
                <w:szCs w:val="36"/>
                <w:shd w:val="clear" w:color="auto" w:fill="FFFFFF"/>
                <w:rtl/>
              </w:rPr>
              <w:t xml:space="preserve">الجودة بشكل عام </w:t>
            </w:r>
            <w:proofErr w:type="gramStart"/>
            <w:r>
              <w:rPr>
                <w:rFonts w:ascii="Cairo SemiBold" w:hAnsi="Cairo SemiBold" w:hint="cs"/>
                <w:color w:val="000000"/>
                <w:sz w:val="31"/>
                <w:szCs w:val="36"/>
                <w:shd w:val="clear" w:color="auto" w:fill="FFFFFF"/>
                <w:rtl/>
              </w:rPr>
              <w:t xml:space="preserve">و </w:t>
            </w:r>
            <w:r w:rsidRPr="00E47516">
              <w:rPr>
                <w:rFonts w:ascii="Cairo SemiBold" w:hAnsi="Cairo SemiBold"/>
                <w:color w:val="000000"/>
                <w:sz w:val="31"/>
                <w:szCs w:val="36"/>
                <w:shd w:val="clear" w:color="auto" w:fill="FFFFFF"/>
                <w:rtl/>
              </w:rPr>
              <w:t>جودة</w:t>
            </w:r>
            <w:proofErr w:type="gramEnd"/>
            <w:r w:rsidRPr="00E47516">
              <w:rPr>
                <w:rFonts w:ascii="Cairo SemiBold" w:hAnsi="Cairo SemiBold"/>
                <w:color w:val="000000"/>
                <w:sz w:val="31"/>
                <w:szCs w:val="36"/>
                <w:shd w:val="clear" w:color="auto" w:fill="FFFFFF"/>
                <w:rtl/>
              </w:rPr>
              <w:t xml:space="preserve"> الصحية</w:t>
            </w:r>
            <w:r>
              <w:rPr>
                <w:rFonts w:ascii="Cairo SemiBold" w:hAnsi="Cairo SemiBold" w:hint="cs"/>
                <w:color w:val="000000"/>
                <w:sz w:val="31"/>
                <w:szCs w:val="36"/>
                <w:shd w:val="clear" w:color="auto" w:fill="FFFFFF"/>
                <w:rtl/>
              </w:rPr>
              <w:t xml:space="preserve"> بشكل خصاص،</w:t>
            </w:r>
            <w:r w:rsidRPr="00E47516">
              <w:rPr>
                <w:rFonts w:ascii="Cairo SemiBold" w:hAnsi="Cairo SemiBold"/>
                <w:color w:val="000000"/>
                <w:sz w:val="31"/>
                <w:szCs w:val="36"/>
                <w:shd w:val="clear" w:color="auto" w:fill="FFFFFF"/>
                <w:rtl/>
              </w:rPr>
              <w:t xml:space="preserve"> و</w:t>
            </w:r>
            <w:r>
              <w:rPr>
                <w:rFonts w:ascii="Cairo SemiBold" w:hAnsi="Cairo SemiBold" w:hint="cs"/>
                <w:color w:val="000000"/>
                <w:sz w:val="31"/>
                <w:szCs w:val="36"/>
                <w:shd w:val="clear" w:color="auto" w:fill="FFFFFF"/>
                <w:rtl/>
              </w:rPr>
              <w:t xml:space="preserve">كذلك </w:t>
            </w:r>
            <w:r w:rsidRPr="00E47516">
              <w:rPr>
                <w:rFonts w:ascii="Cairo SemiBold" w:hAnsi="Cairo SemiBold"/>
                <w:color w:val="000000"/>
                <w:sz w:val="31"/>
                <w:szCs w:val="36"/>
                <w:shd w:val="clear" w:color="auto" w:fill="FFFFFF"/>
                <w:rtl/>
              </w:rPr>
              <w:t>تقديم معلومات أساسية حول جودة الرعاية الصحية في مواضيع مثل: التعريفات الأساسية</w:t>
            </w:r>
            <w:r>
              <w:rPr>
                <w:rFonts w:ascii="Cairo SemiBold" w:hAnsi="Cairo SemiBold" w:hint="cs"/>
                <w:color w:val="000000"/>
                <w:sz w:val="31"/>
                <w:szCs w:val="36"/>
                <w:shd w:val="clear" w:color="auto" w:fill="FFFFFF"/>
                <w:rtl/>
              </w:rPr>
              <w:t xml:space="preserve"> لعلم الجودة</w:t>
            </w:r>
            <w:r w:rsidRPr="00E47516">
              <w:rPr>
                <w:rFonts w:ascii="Cairo SemiBold" w:hAnsi="Cairo SemiBold"/>
                <w:color w:val="000000"/>
                <w:sz w:val="31"/>
                <w:szCs w:val="36"/>
                <w:shd w:val="clear" w:color="auto" w:fill="FFFFFF"/>
                <w:rtl/>
              </w:rPr>
              <w:t>، الأداء في المنشآت الصحية</w:t>
            </w:r>
            <w:r>
              <w:rPr>
                <w:rFonts w:ascii="Cairo SemiBold" w:hAnsi="Cairo SemiBold" w:hint="cs"/>
                <w:color w:val="000000"/>
                <w:sz w:val="31"/>
                <w:szCs w:val="36"/>
                <w:shd w:val="clear" w:color="auto" w:fill="FFFFFF"/>
                <w:rtl/>
              </w:rPr>
              <w:t xml:space="preserve"> من حيث قياسه و تقيمه</w:t>
            </w:r>
            <w:r>
              <w:rPr>
                <w:rFonts w:ascii="Cairo SemiBold" w:hAnsi="Cairo SemiBold"/>
                <w:color w:val="000000"/>
                <w:sz w:val="31"/>
                <w:szCs w:val="36"/>
                <w:shd w:val="clear" w:color="auto" w:fill="FFFFFF"/>
                <w:rtl/>
              </w:rPr>
              <w:t>،</w:t>
            </w:r>
            <w:r>
              <w:rPr>
                <w:rFonts w:ascii="Cairo SemiBold" w:hAnsi="Cairo SemiBold" w:hint="cs"/>
                <w:color w:val="000000"/>
                <w:sz w:val="31"/>
                <w:szCs w:val="36"/>
                <w:shd w:val="clear" w:color="auto" w:fill="FFFFFF"/>
                <w:rtl/>
              </w:rPr>
              <w:t xml:space="preserve"> ومفهوم الجودة المستمرة و كذلك التعريف بأدوات الجودة ومن ثم </w:t>
            </w:r>
            <w:r w:rsidRPr="00E47516">
              <w:rPr>
                <w:rFonts w:ascii="Cairo SemiBold" w:hAnsi="Cairo SemiBold"/>
                <w:color w:val="000000"/>
                <w:sz w:val="31"/>
                <w:szCs w:val="36"/>
                <w:shd w:val="clear" w:color="auto" w:fill="FFFFFF"/>
                <w:rtl/>
              </w:rPr>
              <w:t>دور الهيئات والقوانين الداعمة لتطبيق الجودة والتميز في الرعاية الصحية</w:t>
            </w:r>
            <w:r>
              <w:rPr>
                <w:rFonts w:ascii="Cairo SemiBold" w:hAnsi="Cairo SemiBold" w:hint="cs"/>
                <w:color w:val="000000"/>
                <w:sz w:val="31"/>
                <w:szCs w:val="36"/>
                <w:shd w:val="clear" w:color="auto" w:fill="FFFFFF"/>
                <w:rtl/>
              </w:rPr>
              <w:t xml:space="preserve">، </w:t>
            </w:r>
            <w:r w:rsidRPr="00E47516">
              <w:rPr>
                <w:rFonts w:ascii="Cairo SemiBold" w:hAnsi="Cairo SemiBold"/>
                <w:color w:val="000000"/>
                <w:sz w:val="31"/>
                <w:szCs w:val="36"/>
                <w:shd w:val="clear" w:color="auto" w:fill="FFFFFF"/>
                <w:rtl/>
              </w:rPr>
              <w:t>وضمان الامتثال للمعايير التنظيمية لضبط الجودة والاعتماد</w:t>
            </w:r>
            <w:r>
              <w:rPr>
                <w:rFonts w:ascii="Cairo SemiBold" w:hAnsi="Cairo SemiBold" w:hint="cs"/>
                <w:color w:val="000000"/>
                <w:sz w:val="31"/>
                <w:szCs w:val="36"/>
                <w:shd w:val="clear" w:color="auto" w:fill="FFFFFF"/>
                <w:rtl/>
              </w:rPr>
              <w:t>،</w:t>
            </w:r>
            <w:r w:rsidRPr="00E47516">
              <w:rPr>
                <w:rFonts w:ascii="Cairo SemiBold" w:hAnsi="Cairo SemiBold"/>
                <w:color w:val="000000"/>
                <w:sz w:val="31"/>
                <w:szCs w:val="36"/>
                <w:shd w:val="clear" w:color="auto" w:fill="FFFFFF"/>
                <w:rtl/>
              </w:rPr>
              <w:t xml:space="preserve"> كذلك سوف يتم استعراض </w:t>
            </w:r>
            <w:r>
              <w:rPr>
                <w:rFonts w:ascii="Cairo SemiBold" w:hAnsi="Cairo SemiBold" w:hint="cs"/>
                <w:color w:val="000000"/>
                <w:sz w:val="31"/>
                <w:szCs w:val="36"/>
                <w:shd w:val="clear" w:color="auto" w:fill="FFFFFF"/>
                <w:rtl/>
              </w:rPr>
              <w:t>سلامة المرضى والاهداف الدولية لسلامة المرضى.</w:t>
            </w:r>
          </w:p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</w:p>
        </w:tc>
      </w:tr>
    </w:tbl>
    <w:p w:rsidR="00CE4F10" w:rsidRPr="002A47C3" w:rsidRDefault="00CE4F10" w:rsidP="00CE4F10">
      <w:pPr>
        <w:tabs>
          <w:tab w:val="left" w:pos="509"/>
        </w:tabs>
        <w:ind w:left="720"/>
        <w:rPr>
          <w:rFonts w:ascii="Simplified Arabic" w:hAnsi="Simplified Arabic" w:cs="Simplified Arabic"/>
          <w:sz w:val="8"/>
          <w:szCs w:val="8"/>
          <w:rtl/>
        </w:rPr>
      </w:pPr>
    </w:p>
    <w:tbl>
      <w:tblPr>
        <w:bidiVisual/>
        <w:tblW w:w="15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3860"/>
        <w:gridCol w:w="3919"/>
        <w:gridCol w:w="1933"/>
        <w:gridCol w:w="1890"/>
        <w:gridCol w:w="1980"/>
        <w:gridCol w:w="1414"/>
      </w:tblGrid>
      <w:tr w:rsidR="00AD169F" w:rsidRPr="00C121EE" w:rsidTr="00C61AB0">
        <w:tc>
          <w:tcPr>
            <w:tcW w:w="548" w:type="dxa"/>
          </w:tcPr>
          <w:p w:rsidR="00AD169F" w:rsidRPr="00C121EE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4996" w:type="dxa"/>
            <w:gridSpan w:val="6"/>
          </w:tcPr>
          <w:p w:rsidR="00AD169F" w:rsidRPr="00221806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ومخرجاته</w:t>
            </w:r>
          </w:p>
        </w:tc>
      </w:tr>
      <w:tr w:rsidR="00221806" w:rsidRPr="00C121EE" w:rsidTr="00AC35D2">
        <w:trPr>
          <w:trHeight w:val="376"/>
        </w:trPr>
        <w:tc>
          <w:tcPr>
            <w:tcW w:w="548" w:type="dxa"/>
            <w:vMerge w:val="restart"/>
          </w:tcPr>
          <w:p w:rsidR="00221806" w:rsidRPr="00C121EE" w:rsidRDefault="009573D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#</w:t>
            </w:r>
          </w:p>
        </w:tc>
        <w:tc>
          <w:tcPr>
            <w:tcW w:w="3860" w:type="dxa"/>
            <w:vMerge w:val="restart"/>
            <w:vAlign w:val="center"/>
          </w:tcPr>
          <w:p w:rsidR="00221806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  <w:p w:rsidR="005C0605" w:rsidRPr="009573DF" w:rsidRDefault="005C0605" w:rsidP="005C060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مع 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نهاية هذه ال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مساق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، سيتمكن الطلاب من ..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.</w:t>
            </w:r>
          </w:p>
        </w:tc>
        <w:tc>
          <w:tcPr>
            <w:tcW w:w="3919" w:type="dxa"/>
            <w:vMerge w:val="restart"/>
            <w:vAlign w:val="center"/>
          </w:tcPr>
          <w:p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مخرجات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</w:tc>
        <w:tc>
          <w:tcPr>
            <w:tcW w:w="7217" w:type="dxa"/>
            <w:gridSpan w:val="4"/>
            <w:vAlign w:val="center"/>
          </w:tcPr>
          <w:p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نوع مخرجات التعليم (مختصر)</w:t>
            </w:r>
          </w:p>
        </w:tc>
      </w:tr>
      <w:tr w:rsidR="002A47C3" w:rsidRPr="00C121EE" w:rsidTr="00AC35D2">
        <w:trPr>
          <w:trHeight w:val="419"/>
        </w:trPr>
        <w:tc>
          <w:tcPr>
            <w:tcW w:w="548" w:type="dxa"/>
            <w:vMerge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Merge/>
            <w:vAlign w:val="center"/>
          </w:tcPr>
          <w:p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3919" w:type="dxa"/>
            <w:vMerge/>
            <w:vAlign w:val="center"/>
          </w:tcPr>
          <w:p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1933" w:type="dxa"/>
            <w:vAlign w:val="center"/>
          </w:tcPr>
          <w:p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معرفه وفهم</w:t>
            </w:r>
          </w:p>
        </w:tc>
        <w:tc>
          <w:tcPr>
            <w:tcW w:w="1890" w:type="dxa"/>
            <w:vAlign w:val="center"/>
          </w:tcPr>
          <w:p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ذهنية</w:t>
            </w:r>
          </w:p>
        </w:tc>
        <w:tc>
          <w:tcPr>
            <w:tcW w:w="1980" w:type="dxa"/>
            <w:vAlign w:val="center"/>
          </w:tcPr>
          <w:p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تقنية وفنية</w:t>
            </w:r>
          </w:p>
        </w:tc>
        <w:tc>
          <w:tcPr>
            <w:tcW w:w="1414" w:type="dxa"/>
          </w:tcPr>
          <w:p w:rsidR="002A47C3" w:rsidRPr="009573DF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مهارات عامة </w:t>
            </w:r>
          </w:p>
        </w:tc>
      </w:tr>
      <w:tr w:rsidR="002A47C3" w:rsidRPr="00C121EE" w:rsidTr="00AC35D2">
        <w:tc>
          <w:tcPr>
            <w:tcW w:w="548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:rsidR="002A47C3" w:rsidRPr="00C121EE" w:rsidRDefault="00F70E9E" w:rsidP="00F70E9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تكوين من</w:t>
            </w:r>
            <w:r w:rsidR="00AB0E14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ظور عام لمساق جودة الرعاية </w:t>
            </w:r>
            <w:r w:rsidR="00776A29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الصحية 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 w:rsidR="00B257AF"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3919" w:type="dxa"/>
            <w:vAlign w:val="center"/>
          </w:tcPr>
          <w:p w:rsidR="002A47C3" w:rsidRPr="00C121EE" w:rsidRDefault="00E47516" w:rsidP="00776A29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</w:t>
            </w:r>
            <w:r w:rsidR="00776A29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 w:rsidR="006843B8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933" w:type="dxa"/>
          </w:tcPr>
          <w:p w:rsidR="00D56FB1" w:rsidRDefault="00492287" w:rsidP="00AB0E14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-</w:t>
            </w:r>
            <w:r w:rsidR="006843B8" w:rsidRPr="00BD1A5F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يعرف الطالب علم </w:t>
            </w:r>
            <w:r w:rsidR="00AB0E14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جودة الرعاية الصحية</w:t>
            </w:r>
            <w:r w:rsidR="00BD1A5F" w:rsidRPr="00BD1A5F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،</w:t>
            </w:r>
          </w:p>
          <w:p w:rsidR="00D56FB1" w:rsidRDefault="00492287" w:rsidP="00AB0E14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-</w:t>
            </w:r>
            <w:r w:rsidR="00D56FB1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ان يستعرض الطلاب ابعاد جودة الرعاية الصحية </w:t>
            </w:r>
          </w:p>
          <w:p w:rsidR="006843B8" w:rsidRPr="00BD1A5F" w:rsidRDefault="00D56FB1" w:rsidP="00AB0E14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6843B8" w:rsidRPr="00BD1A5F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AB0E14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776A29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BD1A5F" w:rsidRPr="00BD1A5F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 </w:t>
            </w:r>
          </w:p>
          <w:p w:rsidR="00BD1A5F" w:rsidRPr="00BD1A5F" w:rsidRDefault="00776A29" w:rsidP="00BD1A5F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BD1A5F" w:rsidRPr="00BD1A5F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890" w:type="dxa"/>
          </w:tcPr>
          <w:p w:rsidR="00D56FB1" w:rsidRDefault="00D56FB1" w:rsidP="00D56FB1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ان 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 xml:space="preserve">يناقش </w:t>
            </w:r>
            <w:r w:rsidR="00BD1A5F">
              <w:rPr>
                <w:rFonts w:ascii="Simplified Arabic" w:hAnsi="Simplified Arabic" w:cs="Simplified Arabic" w:hint="cs"/>
                <w:rtl/>
              </w:rPr>
              <w:t xml:space="preserve"> الطالب</w:t>
            </w:r>
            <w:proofErr w:type="gramEnd"/>
            <w:r w:rsidR="00BD1A5F">
              <w:rPr>
                <w:rFonts w:ascii="Simplified Arabic" w:hAnsi="Simplified Arabic" w:cs="Simplified Arabic" w:hint="cs"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rtl/>
              </w:rPr>
              <w:t xml:space="preserve">المفاهيم المختلفة </w:t>
            </w:r>
            <w:r w:rsidR="00BD1A5F">
              <w:rPr>
                <w:rFonts w:ascii="Simplified Arabic" w:hAnsi="Simplified Arabic" w:cs="Simplified Arabic" w:hint="cs"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rtl/>
              </w:rPr>
              <w:t>ل</w:t>
            </w:r>
            <w:r w:rsidR="00776A29">
              <w:rPr>
                <w:rFonts w:ascii="Simplified Arabic" w:hAnsi="Simplified Arabic" w:cs="Simplified Arabic" w:hint="cs"/>
                <w:rtl/>
              </w:rPr>
              <w:t>جودة الرعاية الصحية</w:t>
            </w:r>
          </w:p>
          <w:p w:rsidR="00BD1A5F" w:rsidRPr="00C121EE" w:rsidRDefault="00D56FB1" w:rsidP="00776A29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ان يناقش الطالب </w:t>
            </w:r>
            <w:r w:rsidR="00492287">
              <w:rPr>
                <w:rFonts w:ascii="Simplified Arabic" w:hAnsi="Simplified Arabic" w:cs="Simplified Arabic" w:hint="cs"/>
                <w:rtl/>
              </w:rPr>
              <w:t>العلاقة بين الجودة والتكلفة</w:t>
            </w:r>
            <w:r>
              <w:rPr>
                <w:rFonts w:ascii="Simplified Arabic" w:hAnsi="Simplified Arabic" w:cs="Simplified Arabic" w:hint="cs"/>
                <w:rtl/>
              </w:rPr>
              <w:t xml:space="preserve">   </w:t>
            </w:r>
            <w:r w:rsidR="00776A29">
              <w:rPr>
                <w:rFonts w:ascii="Simplified Arabic" w:hAnsi="Simplified Arabic" w:cs="Simplified Arabic" w:hint="cs"/>
                <w:rtl/>
              </w:rPr>
              <w:t xml:space="preserve"> </w:t>
            </w:r>
            <w:r w:rsidR="00BD1A5F">
              <w:rPr>
                <w:rFonts w:ascii="Simplified Arabic" w:hAnsi="Simplified Arabic" w:cs="Simplified Arabic" w:hint="cs"/>
                <w:rtl/>
              </w:rPr>
              <w:t xml:space="preserve">   </w:t>
            </w:r>
          </w:p>
        </w:tc>
        <w:tc>
          <w:tcPr>
            <w:tcW w:w="1980" w:type="dxa"/>
          </w:tcPr>
          <w:p w:rsidR="00BD1A5F" w:rsidRDefault="00776A29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  <w:p w:rsidR="00BD1A5F" w:rsidRPr="00C121EE" w:rsidRDefault="00BD1A5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414" w:type="dxa"/>
          </w:tcPr>
          <w:p w:rsidR="002A47C3" w:rsidRPr="00C121EE" w:rsidRDefault="00E47516" w:rsidP="00776A29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  <w:r w:rsidR="00776A29">
              <w:rPr>
                <w:rFonts w:ascii="Simplified Arabic" w:hAnsi="Simplified Arabic" w:cs="Simplified Arabic" w:hint="cs"/>
                <w:rtl/>
              </w:rPr>
              <w:t xml:space="preserve"> </w:t>
            </w:r>
            <w:r w:rsidR="009F5521"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</w:tr>
      <w:tr w:rsidR="006843B8" w:rsidRPr="00C121EE" w:rsidTr="00AC35D2">
        <w:tc>
          <w:tcPr>
            <w:tcW w:w="548" w:type="dxa"/>
            <w:vAlign w:val="center"/>
          </w:tcPr>
          <w:p w:rsidR="006843B8" w:rsidRPr="00C121EE" w:rsidRDefault="006843B8" w:rsidP="006843B8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:rsidR="006843B8" w:rsidRPr="00F70E9E" w:rsidRDefault="006843B8" w:rsidP="00776A29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F70E9E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التعرف </w:t>
            </w:r>
            <w:r w:rsidR="00776A29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على المفاهيم الأساس لجودة الرعاية الصحية </w:t>
            </w:r>
          </w:p>
        </w:tc>
        <w:tc>
          <w:tcPr>
            <w:tcW w:w="3919" w:type="dxa"/>
            <w:vAlign w:val="center"/>
          </w:tcPr>
          <w:p w:rsidR="006843B8" w:rsidRDefault="006843B8" w:rsidP="006843B8">
            <w:r w:rsidRPr="000E237E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 مهارات عامة</w:t>
            </w:r>
          </w:p>
        </w:tc>
        <w:tc>
          <w:tcPr>
            <w:tcW w:w="1933" w:type="dxa"/>
          </w:tcPr>
          <w:p w:rsidR="00492287" w:rsidRDefault="00492287" w:rsidP="00776A29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-ان يستعرض الطالب الأنشطة الأساس في جودة الرعاية</w:t>
            </w:r>
          </w:p>
          <w:p w:rsidR="006843B8" w:rsidRDefault="00492287" w:rsidP="00776A29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- ان يستعرض الطالب الرواد الاساسين لعلم الجودة </w:t>
            </w:r>
          </w:p>
          <w:p w:rsidR="00E47516" w:rsidRDefault="00E47516" w:rsidP="00776A29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  <w:p w:rsidR="00B8353E" w:rsidRPr="00C121EE" w:rsidRDefault="00776A29" w:rsidP="006843B8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1890" w:type="dxa"/>
          </w:tcPr>
          <w:p w:rsidR="00492287" w:rsidRDefault="00492287" w:rsidP="00776A29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ان يناقش الطالب العوامل التي تجعل المؤسسات تبحث عن تطوير الجودة</w:t>
            </w:r>
          </w:p>
          <w:p w:rsidR="00752DB8" w:rsidRPr="00C121EE" w:rsidRDefault="00752DB8" w:rsidP="00776A29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1980" w:type="dxa"/>
          </w:tcPr>
          <w:p w:rsidR="006843B8" w:rsidRPr="00C121EE" w:rsidRDefault="00151ACA" w:rsidP="006843B8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ان يناقش الطالب العوامل الخارجية المؤثرة على الجودة كدور الحكومة في تنظيم الجودة 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>و دور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مؤسسات الاعتماد   </w:t>
            </w:r>
          </w:p>
        </w:tc>
        <w:tc>
          <w:tcPr>
            <w:tcW w:w="1414" w:type="dxa"/>
          </w:tcPr>
          <w:p w:rsidR="006843B8" w:rsidRPr="00C121EE" w:rsidRDefault="00776A29" w:rsidP="006843B8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  <w:r w:rsidR="008E0B4C"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</w:tr>
      <w:tr w:rsidR="008E0B4C" w:rsidRPr="00C121EE" w:rsidTr="00AC35D2">
        <w:tc>
          <w:tcPr>
            <w:tcW w:w="548" w:type="dxa"/>
            <w:vAlign w:val="center"/>
          </w:tcPr>
          <w:p w:rsidR="008E0B4C" w:rsidRPr="00C121EE" w:rsidRDefault="008E0B4C" w:rsidP="006843B8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:rsidR="008E0B4C" w:rsidRDefault="00AB0E14" w:rsidP="006843B8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التعرف على مفهوم </w:t>
            </w:r>
            <w:r w:rsidR="00151ACA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وأدوات ووسائل قياس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الأداء </w:t>
            </w:r>
          </w:p>
        </w:tc>
        <w:tc>
          <w:tcPr>
            <w:tcW w:w="3919" w:type="dxa"/>
            <w:vAlign w:val="center"/>
          </w:tcPr>
          <w:p w:rsidR="008E0B4C" w:rsidRPr="000E237E" w:rsidRDefault="00571413" w:rsidP="006843B8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0E237E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معرفة </w:t>
            </w:r>
            <w:r w:rsidR="00BC1E58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وفهم، مهارات ذهنية</w:t>
            </w:r>
            <w:proofErr w:type="gramStart"/>
            <w:r w:rsidR="00BC1E58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، </w:t>
            </w:r>
            <w:r w:rsidRPr="000E237E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،</w:t>
            </w:r>
            <w:proofErr w:type="gramEnd"/>
            <w:r w:rsidRPr="000E237E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مهارات عامة</w:t>
            </w:r>
          </w:p>
        </w:tc>
        <w:tc>
          <w:tcPr>
            <w:tcW w:w="1933" w:type="dxa"/>
          </w:tcPr>
          <w:p w:rsidR="00BC1E58" w:rsidRDefault="00BC1E58" w:rsidP="006843B8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ان يعرف الطالب قياس الاداء</w:t>
            </w:r>
          </w:p>
          <w:p w:rsidR="00373EC3" w:rsidRDefault="00BC1E58" w:rsidP="006843B8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ان يستعرض الطالب معايير القياس الأداء </w:t>
            </w:r>
          </w:p>
          <w:p w:rsidR="00BC1E58" w:rsidRDefault="00BC1E58" w:rsidP="006843B8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ان يذكر الطالب مواصفات معايير تقيم الأداء </w:t>
            </w:r>
          </w:p>
          <w:p w:rsidR="00BC1E58" w:rsidRPr="00C121EE" w:rsidRDefault="00BC1E58" w:rsidP="006843B8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890" w:type="dxa"/>
          </w:tcPr>
          <w:p w:rsidR="008E0B4C" w:rsidRDefault="00BC1E58" w:rsidP="006843B8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ان يناقش الطالب الفرق ين أنواع معايير الجودة </w:t>
            </w:r>
          </w:p>
          <w:p w:rsidR="00BC1E58" w:rsidRPr="00C121EE" w:rsidRDefault="00BC1E58" w:rsidP="006843B8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ان يقارن الطالب بين </w:t>
            </w:r>
            <w:proofErr w:type="spellStart"/>
            <w:r>
              <w:rPr>
                <w:rFonts w:ascii="Simplified Arabic" w:hAnsi="Simplified Arabic" w:cs="Simplified Arabic" w:hint="cs"/>
                <w:rtl/>
              </w:rPr>
              <w:t>فائا</w:t>
            </w:r>
            <w:r>
              <w:rPr>
                <w:rFonts w:ascii="Simplified Arabic" w:hAnsi="Simplified Arabic" w:cs="Simplified Arabic" w:hint="eastAsia"/>
                <w:rtl/>
              </w:rPr>
              <w:t>ت</w:t>
            </w:r>
            <w:proofErr w:type="spellEnd"/>
            <w:r>
              <w:rPr>
                <w:rFonts w:ascii="Simplified Arabic" w:hAnsi="Simplified Arabic" w:cs="Simplified Arabic" w:hint="cs"/>
                <w:rtl/>
              </w:rPr>
              <w:t xml:space="preserve"> القياس </w:t>
            </w:r>
          </w:p>
        </w:tc>
        <w:tc>
          <w:tcPr>
            <w:tcW w:w="1980" w:type="dxa"/>
          </w:tcPr>
          <w:p w:rsidR="008E0B4C" w:rsidRDefault="00BC1E58" w:rsidP="006843B8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ان يقترح الطالب امثلة لعملية القياس </w:t>
            </w:r>
          </w:p>
          <w:p w:rsidR="00BC1E58" w:rsidRPr="00C121EE" w:rsidRDefault="00BC1E58" w:rsidP="006843B8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ان يضرب الطالب امثلة عمليات على أدوات القياس وعمليات القياس</w:t>
            </w:r>
          </w:p>
        </w:tc>
        <w:tc>
          <w:tcPr>
            <w:tcW w:w="1414" w:type="dxa"/>
          </w:tcPr>
          <w:p w:rsidR="008E0B4C" w:rsidRPr="00C121EE" w:rsidRDefault="008E0B4C" w:rsidP="006843B8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</w:tr>
      <w:tr w:rsidR="006843B8" w:rsidRPr="00C121EE" w:rsidTr="00AC35D2">
        <w:tc>
          <w:tcPr>
            <w:tcW w:w="548" w:type="dxa"/>
            <w:vAlign w:val="center"/>
          </w:tcPr>
          <w:p w:rsidR="006843B8" w:rsidRPr="00C121EE" w:rsidRDefault="006843B8" w:rsidP="006843B8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:rsidR="006843B8" w:rsidRPr="00C121EE" w:rsidRDefault="00AB0E14" w:rsidP="006843B8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التعرف على أدوات ووسائل تقييم الأداء </w:t>
            </w:r>
            <w:r w:rsidR="006843B8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 w:rsidR="006843B8">
              <w:rPr>
                <w:rFonts w:ascii="Simplified Arabic" w:hAnsi="Simplified Arabic" w:cs="Simplified Arabic" w:hint="cs"/>
                <w:rtl/>
              </w:rPr>
              <w:t xml:space="preserve">  </w:t>
            </w:r>
          </w:p>
        </w:tc>
        <w:tc>
          <w:tcPr>
            <w:tcW w:w="3919" w:type="dxa"/>
            <w:vAlign w:val="center"/>
          </w:tcPr>
          <w:p w:rsidR="006843B8" w:rsidRDefault="006843B8" w:rsidP="006843B8">
            <w:r w:rsidRPr="000E237E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 مهارات عامة</w:t>
            </w:r>
          </w:p>
        </w:tc>
        <w:tc>
          <w:tcPr>
            <w:tcW w:w="1933" w:type="dxa"/>
          </w:tcPr>
          <w:p w:rsidR="006843B8" w:rsidRDefault="00BC1E58" w:rsidP="006843B8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ان يذكر الطالب أنواع أدوات القياس </w:t>
            </w:r>
          </w:p>
          <w:p w:rsidR="00BC1E58" w:rsidRPr="00C121EE" w:rsidRDefault="00BC1E58" w:rsidP="006843B8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ان بشرح الطالب خطوات عمليات القياس مثلا العصف الذهني </w:t>
            </w:r>
          </w:p>
        </w:tc>
        <w:tc>
          <w:tcPr>
            <w:tcW w:w="1890" w:type="dxa"/>
          </w:tcPr>
          <w:p w:rsidR="006843B8" w:rsidRPr="00C121EE" w:rsidRDefault="00BC1E58" w:rsidP="006D4095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ان يقارن الطالب بين نتائج أدوات القياس </w:t>
            </w:r>
            <w:r w:rsidR="006D4095">
              <w:rPr>
                <w:rFonts w:ascii="Simplified Arabic" w:hAnsi="Simplified Arabic" w:cs="Simplified Arabic" w:hint="cs"/>
                <w:rtl/>
              </w:rPr>
              <w:t xml:space="preserve">كالعلاقة بين سلسلة السمكة واكتشاف الأسباب الجذرية للمشكلة </w:t>
            </w:r>
          </w:p>
        </w:tc>
        <w:tc>
          <w:tcPr>
            <w:tcW w:w="1980" w:type="dxa"/>
          </w:tcPr>
          <w:p w:rsidR="006843B8" w:rsidRPr="00C121EE" w:rsidRDefault="006D4095" w:rsidP="006843B8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ان يقوم الطالب بتحارب عملية على استخدام أدوات الجودة كرسم لوحة التتبع او تطبيق سلسلة السمكة </w:t>
            </w:r>
          </w:p>
        </w:tc>
        <w:tc>
          <w:tcPr>
            <w:tcW w:w="1414" w:type="dxa"/>
          </w:tcPr>
          <w:p w:rsidR="006843B8" w:rsidRPr="00C121EE" w:rsidRDefault="006843B8" w:rsidP="006843B8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</w:tr>
      <w:tr w:rsidR="006843B8" w:rsidRPr="00C121EE" w:rsidTr="00AC35D2">
        <w:tc>
          <w:tcPr>
            <w:tcW w:w="548" w:type="dxa"/>
            <w:vAlign w:val="center"/>
          </w:tcPr>
          <w:p w:rsidR="006843B8" w:rsidRPr="00C121EE" w:rsidRDefault="006843B8" w:rsidP="006843B8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:rsidR="006843B8" w:rsidRPr="00C121EE" w:rsidRDefault="006D4095" w:rsidP="006843B8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التعرف على برامج </w:t>
            </w:r>
            <w:proofErr w:type="gramStart"/>
            <w:r w:rsidR="00AB0E14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و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 w:rsidR="00AB0E14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وسائل</w:t>
            </w:r>
            <w:proofErr w:type="gramEnd"/>
            <w:r w:rsidR="00AB0E14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الجودة الدائمة  </w:t>
            </w:r>
            <w:r w:rsidR="006843B8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  </w:t>
            </w:r>
          </w:p>
        </w:tc>
        <w:tc>
          <w:tcPr>
            <w:tcW w:w="3919" w:type="dxa"/>
            <w:vAlign w:val="center"/>
          </w:tcPr>
          <w:p w:rsidR="006843B8" w:rsidRDefault="006843B8" w:rsidP="006843B8">
            <w:r w:rsidRPr="000E237E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 مهارات عامة</w:t>
            </w:r>
          </w:p>
        </w:tc>
        <w:tc>
          <w:tcPr>
            <w:tcW w:w="1933" w:type="dxa"/>
          </w:tcPr>
          <w:p w:rsidR="006843B8" w:rsidRDefault="006D4095" w:rsidP="006843B8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ان يعرف الطالب الجودة الدائمة </w:t>
            </w:r>
          </w:p>
          <w:p w:rsidR="006D4095" w:rsidRPr="00C121EE" w:rsidRDefault="006D4095" w:rsidP="006843B8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ان يستعرض الطالب اهم نماذج الجودة الدائمة كنموذج </w:t>
            </w:r>
            <w:proofErr w:type="spellStart"/>
            <w:r>
              <w:rPr>
                <w:rFonts w:ascii="Simplified Arabic" w:hAnsi="Simplified Arabic" w:cs="Simplified Arabic" w:hint="cs"/>
                <w:rtl/>
              </w:rPr>
              <w:t>جرون</w:t>
            </w:r>
            <w:proofErr w:type="spellEnd"/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1890" w:type="dxa"/>
          </w:tcPr>
          <w:p w:rsidR="006843B8" w:rsidRPr="00C121EE" w:rsidRDefault="006D4095" w:rsidP="006843B8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ان يقارن الطالب بين نماذج الدودة كان يقارن بين ثلاثية جدرن 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>و نموذج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  <w:proofErr w:type="spellStart"/>
            <w:r>
              <w:rPr>
                <w:rFonts w:ascii="Simplified Arabic" w:hAnsi="Simplified Arabic" w:cs="Simplified Arabic" w:hint="cs"/>
                <w:rtl/>
              </w:rPr>
              <w:t>دمنق</w:t>
            </w:r>
            <w:proofErr w:type="spellEnd"/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1980" w:type="dxa"/>
          </w:tcPr>
          <w:p w:rsidR="006843B8" w:rsidRPr="00C121EE" w:rsidRDefault="006D4095" w:rsidP="006843B8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ان يعطي الطالب امثلة على استخدام </w:t>
            </w:r>
            <w:proofErr w:type="spellStart"/>
            <w:r>
              <w:rPr>
                <w:rFonts w:ascii="Simplified Arabic" w:hAnsi="Simplified Arabic" w:cs="Simplified Arabic" w:hint="cs"/>
                <w:rtl/>
              </w:rPr>
              <w:t>نماذح</w:t>
            </w:r>
            <w:proofErr w:type="spellEnd"/>
            <w:r>
              <w:rPr>
                <w:rFonts w:ascii="Simplified Arabic" w:hAnsi="Simplified Arabic" w:cs="Simplified Arabic" w:hint="cs"/>
                <w:rtl/>
              </w:rPr>
              <w:t xml:space="preserve"> الجودة في التطوير </w:t>
            </w:r>
          </w:p>
        </w:tc>
        <w:tc>
          <w:tcPr>
            <w:tcW w:w="1414" w:type="dxa"/>
          </w:tcPr>
          <w:p w:rsidR="006843B8" w:rsidRPr="00C121EE" w:rsidRDefault="006843B8" w:rsidP="006843B8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</w:tr>
      <w:tr w:rsidR="006843B8" w:rsidRPr="00C121EE" w:rsidTr="00AC35D2">
        <w:tc>
          <w:tcPr>
            <w:tcW w:w="548" w:type="dxa"/>
            <w:vAlign w:val="center"/>
          </w:tcPr>
          <w:p w:rsidR="006843B8" w:rsidRPr="00C121EE" w:rsidRDefault="00AB0E14" w:rsidP="006843B8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3860" w:type="dxa"/>
            <w:vAlign w:val="center"/>
          </w:tcPr>
          <w:p w:rsidR="006843B8" w:rsidRPr="00C121EE" w:rsidRDefault="00AB0E14" w:rsidP="006843B8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التعرف على أدوات تحسين الجودة  </w:t>
            </w:r>
          </w:p>
        </w:tc>
        <w:tc>
          <w:tcPr>
            <w:tcW w:w="3919" w:type="dxa"/>
            <w:vAlign w:val="center"/>
          </w:tcPr>
          <w:p w:rsidR="006843B8" w:rsidRDefault="006843B8" w:rsidP="006843B8">
            <w:r w:rsidRPr="000E237E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 مهارات عامة</w:t>
            </w:r>
          </w:p>
        </w:tc>
        <w:tc>
          <w:tcPr>
            <w:tcW w:w="1933" w:type="dxa"/>
          </w:tcPr>
          <w:p w:rsidR="006843B8" w:rsidRPr="00C121EE" w:rsidRDefault="006D4095" w:rsidP="006843B8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يستعرض الطالب أدوات الجودة المستخدمة في تحسني الجودة</w:t>
            </w:r>
          </w:p>
        </w:tc>
        <w:tc>
          <w:tcPr>
            <w:tcW w:w="1890" w:type="dxa"/>
          </w:tcPr>
          <w:p w:rsidR="006843B8" w:rsidRDefault="006D4095" w:rsidP="006843B8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يشرح الطالب كيف يمكن استخدام أدوات الجودة</w:t>
            </w:r>
          </w:p>
          <w:p w:rsidR="006D4095" w:rsidRPr="00C121EE" w:rsidRDefault="006D4095" w:rsidP="006843B8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يفرق الطالب بين الأدوات العددية 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>و الادوات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النوعية </w:t>
            </w:r>
          </w:p>
        </w:tc>
        <w:tc>
          <w:tcPr>
            <w:tcW w:w="1980" w:type="dxa"/>
          </w:tcPr>
          <w:p w:rsidR="006843B8" w:rsidRDefault="006D4095" w:rsidP="006843B8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يشرح الطالب امثلة على تطبيع أدوات الجودة كأداة العصف الذهني </w:t>
            </w:r>
            <w:proofErr w:type="spellStart"/>
            <w:r>
              <w:rPr>
                <w:rFonts w:ascii="Simplified Arabic" w:hAnsi="Simplified Arabic" w:cs="Simplified Arabic" w:hint="cs"/>
                <w:rtl/>
              </w:rPr>
              <w:t>ونموذح</w:t>
            </w:r>
            <w:proofErr w:type="spellEnd"/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  <w:proofErr w:type="spellStart"/>
            <w:r>
              <w:rPr>
                <w:rFonts w:ascii="Simplified Arabic" w:hAnsi="Simplified Arabic" w:cs="Simplified Arabic" w:hint="cs"/>
                <w:rtl/>
              </w:rPr>
              <w:t>افينتف</w:t>
            </w:r>
            <w:proofErr w:type="spellEnd"/>
          </w:p>
          <w:p w:rsidR="006D4095" w:rsidRPr="00C121EE" w:rsidRDefault="006D4095" w:rsidP="006843B8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يوضع الطالب الفرق بين </w:t>
            </w:r>
            <w:proofErr w:type="spellStart"/>
            <w:r>
              <w:rPr>
                <w:rFonts w:ascii="Simplified Arabic" w:hAnsi="Simplified Arabic" w:cs="Simplified Arabic" w:hint="cs"/>
                <w:rtl/>
              </w:rPr>
              <w:t>نموذح</w:t>
            </w:r>
            <w:proofErr w:type="spellEnd"/>
            <w:r>
              <w:rPr>
                <w:rFonts w:ascii="Simplified Arabic" w:hAnsi="Simplified Arabic" w:cs="Simplified Arabic" w:hint="cs"/>
                <w:rtl/>
              </w:rPr>
              <w:t xml:space="preserve"> الجدودة 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>و أدوات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الجدودة</w:t>
            </w:r>
          </w:p>
        </w:tc>
        <w:tc>
          <w:tcPr>
            <w:tcW w:w="1414" w:type="dxa"/>
          </w:tcPr>
          <w:p w:rsidR="006843B8" w:rsidRPr="00C121EE" w:rsidRDefault="006843B8" w:rsidP="006843B8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</w:tr>
      <w:tr w:rsidR="006843B8" w:rsidRPr="00C121EE" w:rsidTr="00AC35D2">
        <w:tc>
          <w:tcPr>
            <w:tcW w:w="548" w:type="dxa"/>
            <w:vAlign w:val="center"/>
          </w:tcPr>
          <w:p w:rsidR="006843B8" w:rsidRPr="00C121EE" w:rsidRDefault="006843B8" w:rsidP="006843B8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:rsidR="006843B8" w:rsidRPr="00C121EE" w:rsidRDefault="00D56FB1" w:rsidP="006843B8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التعرف على مهام 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>و اليات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عمل فريق الجودة</w:t>
            </w:r>
            <w:r w:rsidR="00AB0E14"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3919" w:type="dxa"/>
            <w:vAlign w:val="center"/>
          </w:tcPr>
          <w:p w:rsidR="006843B8" w:rsidRDefault="006843B8" w:rsidP="006843B8">
            <w:r w:rsidRPr="000E237E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 مهارات عامة</w:t>
            </w:r>
          </w:p>
        </w:tc>
        <w:tc>
          <w:tcPr>
            <w:tcW w:w="1933" w:type="dxa"/>
          </w:tcPr>
          <w:p w:rsidR="006843B8" w:rsidRDefault="006D4095" w:rsidP="006843B8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يستعرض الطالب عناصر فريق الجودة </w:t>
            </w:r>
          </w:p>
          <w:p w:rsidR="006D4095" w:rsidRPr="00C121EE" w:rsidRDefault="006D4095" w:rsidP="006843B8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يوضح الطالب مهام 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>عضاء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فريق الجودة </w:t>
            </w:r>
          </w:p>
        </w:tc>
        <w:tc>
          <w:tcPr>
            <w:tcW w:w="1890" w:type="dxa"/>
          </w:tcPr>
          <w:p w:rsidR="006843B8" w:rsidRDefault="00FB641D" w:rsidP="006843B8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يناقش الطالب استراتيجيات بناء الفريق </w:t>
            </w:r>
          </w:p>
          <w:p w:rsidR="00FB641D" w:rsidRPr="00C121EE" w:rsidRDefault="00FB641D" w:rsidP="006843B8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يناقش الطالب اليات عمل الفريق </w:t>
            </w:r>
          </w:p>
        </w:tc>
        <w:tc>
          <w:tcPr>
            <w:tcW w:w="1980" w:type="dxa"/>
          </w:tcPr>
          <w:p w:rsidR="006843B8" w:rsidRPr="00C121EE" w:rsidRDefault="00FB641D" w:rsidP="006843B8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يضع الطالب تصور لعمل </w:t>
            </w:r>
            <w:proofErr w:type="spellStart"/>
            <w:r>
              <w:rPr>
                <w:rFonts w:ascii="Simplified Arabic" w:hAnsi="Simplified Arabic" w:cs="Simplified Arabic" w:hint="cs"/>
                <w:rtl/>
              </w:rPr>
              <w:t>القريق</w:t>
            </w:r>
            <w:proofErr w:type="spellEnd"/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>و يمصل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عمل أعضاء الفريق </w:t>
            </w:r>
          </w:p>
        </w:tc>
        <w:tc>
          <w:tcPr>
            <w:tcW w:w="1414" w:type="dxa"/>
          </w:tcPr>
          <w:p w:rsidR="006843B8" w:rsidRPr="00C121EE" w:rsidRDefault="006843B8" w:rsidP="006843B8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</w:tr>
      <w:tr w:rsidR="006843B8" w:rsidRPr="00C121EE" w:rsidTr="00AC35D2">
        <w:tc>
          <w:tcPr>
            <w:tcW w:w="548" w:type="dxa"/>
            <w:vAlign w:val="center"/>
          </w:tcPr>
          <w:p w:rsidR="006843B8" w:rsidRPr="00C121EE" w:rsidRDefault="006843B8" w:rsidP="006843B8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:rsidR="006843B8" w:rsidRPr="00C121EE" w:rsidRDefault="00FB641D" w:rsidP="006843B8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التعرف على مفهوم واهداف </w:t>
            </w:r>
            <w:r w:rsidR="00AC35D2">
              <w:rPr>
                <w:rFonts w:ascii="Simplified Arabic" w:hAnsi="Simplified Arabic" w:cs="Simplified Arabic" w:hint="cs"/>
                <w:rtl/>
              </w:rPr>
              <w:t>و</w:t>
            </w:r>
            <w:r w:rsidR="00D56FB1">
              <w:rPr>
                <w:rFonts w:ascii="Simplified Arabic" w:hAnsi="Simplified Arabic" w:cs="Simplified Arabic" w:hint="cs"/>
                <w:rtl/>
              </w:rPr>
              <w:t xml:space="preserve">برامج سلامة المرضى </w:t>
            </w:r>
            <w:r w:rsidR="00AB0E14">
              <w:rPr>
                <w:rFonts w:ascii="Simplified Arabic" w:hAnsi="Simplified Arabic" w:cs="Simplified Arabic" w:hint="cs"/>
                <w:rtl/>
              </w:rPr>
              <w:t xml:space="preserve"> </w:t>
            </w:r>
            <w:r w:rsidR="006843B8">
              <w:rPr>
                <w:rFonts w:ascii="Simplified Arabic" w:hAnsi="Simplified Arabic" w:cs="Simplified Arabic" w:hint="cs"/>
                <w:rtl/>
              </w:rPr>
              <w:t xml:space="preserve">  </w:t>
            </w:r>
          </w:p>
        </w:tc>
        <w:tc>
          <w:tcPr>
            <w:tcW w:w="3919" w:type="dxa"/>
            <w:vAlign w:val="center"/>
          </w:tcPr>
          <w:p w:rsidR="006843B8" w:rsidRDefault="006843B8" w:rsidP="006843B8">
            <w:r w:rsidRPr="0016351E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 مهارات عامة</w:t>
            </w:r>
          </w:p>
        </w:tc>
        <w:tc>
          <w:tcPr>
            <w:tcW w:w="1933" w:type="dxa"/>
          </w:tcPr>
          <w:p w:rsidR="00AC35D2" w:rsidRDefault="00AC35D2" w:rsidP="006843B8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ان </w:t>
            </w:r>
            <w:proofErr w:type="spellStart"/>
            <w:r>
              <w:rPr>
                <w:rFonts w:ascii="Simplified Arabic" w:hAnsi="Simplified Arabic" w:cs="Simplified Arabic" w:hint="cs"/>
                <w:rtl/>
              </w:rPr>
              <w:t>يتشعرض</w:t>
            </w:r>
            <w:proofErr w:type="spellEnd"/>
            <w:r>
              <w:rPr>
                <w:rFonts w:ascii="Simplified Arabic" w:hAnsi="Simplified Arabic" w:cs="Simplified Arabic" w:hint="cs"/>
                <w:rtl/>
              </w:rPr>
              <w:t xml:space="preserve"> الطالب الأهداف الدولية لسلامة المرضى</w:t>
            </w:r>
          </w:p>
          <w:p w:rsidR="00310D86" w:rsidRPr="00C121EE" w:rsidRDefault="00AC35D2" w:rsidP="006843B8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ان يستعرض الطالب العلاقة بين جودة </w:t>
            </w:r>
            <w:r>
              <w:rPr>
                <w:rFonts w:ascii="Simplified Arabic" w:hAnsi="Simplified Arabic" w:cs="Simplified Arabic" w:hint="cs"/>
                <w:rtl/>
              </w:rPr>
              <w:lastRenderedPageBreak/>
              <w:t xml:space="preserve">الرعاية الصحية 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>و سلامة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المرضى</w:t>
            </w:r>
          </w:p>
        </w:tc>
        <w:tc>
          <w:tcPr>
            <w:tcW w:w="1890" w:type="dxa"/>
          </w:tcPr>
          <w:p w:rsidR="006843B8" w:rsidRPr="00C121EE" w:rsidRDefault="00AC35D2" w:rsidP="006843B8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lastRenderedPageBreak/>
              <w:t xml:space="preserve">ان يناقش كالطالب كيفية استخدام أدوات الجودة في تحسين سلامة المرضى </w:t>
            </w:r>
          </w:p>
        </w:tc>
        <w:tc>
          <w:tcPr>
            <w:tcW w:w="1980" w:type="dxa"/>
          </w:tcPr>
          <w:p w:rsidR="006843B8" w:rsidRPr="00C121EE" w:rsidRDefault="00AC35D2" w:rsidP="006843B8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ان يعطي الطالب امثلة عملية على استخدام أدوات الجودة في تحسين سلامة المرضى </w:t>
            </w:r>
          </w:p>
        </w:tc>
        <w:tc>
          <w:tcPr>
            <w:tcW w:w="1414" w:type="dxa"/>
          </w:tcPr>
          <w:p w:rsidR="006843B8" w:rsidRPr="00C121EE" w:rsidRDefault="006843B8" w:rsidP="006843B8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</w:tr>
      <w:tr w:rsidR="001E70C0" w:rsidRPr="00C121EE" w:rsidTr="00C61AB0">
        <w:tc>
          <w:tcPr>
            <w:tcW w:w="548" w:type="dxa"/>
            <w:vAlign w:val="center"/>
          </w:tcPr>
          <w:p w:rsidR="001E70C0" w:rsidRPr="00C121EE" w:rsidRDefault="001E70C0" w:rsidP="001E70C0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1E70C0" w:rsidRPr="00C121EE" w:rsidRDefault="001E70C0" w:rsidP="001E70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919" w:type="dxa"/>
          </w:tcPr>
          <w:p w:rsidR="001E70C0" w:rsidRDefault="001E70C0" w:rsidP="001E70C0"/>
        </w:tc>
        <w:tc>
          <w:tcPr>
            <w:tcW w:w="1933" w:type="dxa"/>
          </w:tcPr>
          <w:p w:rsidR="001E70C0" w:rsidRPr="00C121EE" w:rsidRDefault="001E70C0" w:rsidP="001E70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890" w:type="dxa"/>
          </w:tcPr>
          <w:p w:rsidR="001E70C0" w:rsidRPr="00C121EE" w:rsidRDefault="001E70C0" w:rsidP="001E70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980" w:type="dxa"/>
          </w:tcPr>
          <w:p w:rsidR="001E70C0" w:rsidRPr="00C121EE" w:rsidRDefault="001E70C0" w:rsidP="001E70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414" w:type="dxa"/>
          </w:tcPr>
          <w:p w:rsidR="001E70C0" w:rsidRDefault="001E70C0" w:rsidP="001E70C0"/>
        </w:tc>
      </w:tr>
    </w:tbl>
    <w:p w:rsidR="000B7F89" w:rsidRDefault="000B7F89">
      <w:pPr>
        <w:rPr>
          <w:rtl/>
        </w:rPr>
      </w:pPr>
    </w:p>
    <w:p w:rsidR="000B7F89" w:rsidRPr="0082778A" w:rsidRDefault="000B7F89">
      <w:pPr>
        <w:rPr>
          <w:sz w:val="2"/>
          <w:szCs w:val="2"/>
          <w:rtl/>
        </w:rPr>
      </w:pPr>
    </w:p>
    <w:p w:rsidR="000B7F89" w:rsidRPr="0082778A" w:rsidRDefault="000B7F89">
      <w:pPr>
        <w:rPr>
          <w:sz w:val="2"/>
          <w:szCs w:val="2"/>
        </w:rPr>
      </w:pPr>
    </w:p>
    <w:tbl>
      <w:tblPr>
        <w:bidiVisual/>
        <w:tblW w:w="15750" w:type="dxa"/>
        <w:tblInd w:w="-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810"/>
        <w:gridCol w:w="900"/>
        <w:gridCol w:w="3052"/>
        <w:gridCol w:w="630"/>
        <w:gridCol w:w="720"/>
        <w:gridCol w:w="649"/>
        <w:gridCol w:w="611"/>
        <w:gridCol w:w="810"/>
        <w:gridCol w:w="1170"/>
        <w:gridCol w:w="719"/>
        <w:gridCol w:w="720"/>
        <w:gridCol w:w="810"/>
        <w:gridCol w:w="810"/>
        <w:gridCol w:w="720"/>
        <w:gridCol w:w="630"/>
        <w:gridCol w:w="811"/>
        <w:gridCol w:w="630"/>
      </w:tblGrid>
      <w:tr w:rsidR="00221806" w:rsidRPr="00AB6DD2" w:rsidTr="00C61AB0">
        <w:tc>
          <w:tcPr>
            <w:tcW w:w="15750" w:type="dxa"/>
            <w:gridSpan w:val="18"/>
            <w:shd w:val="clear" w:color="auto" w:fill="F2F2F2"/>
            <w:vAlign w:val="center"/>
          </w:tcPr>
          <w:p w:rsidR="00221806" w:rsidRPr="00221806" w:rsidRDefault="0022180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مصفوفة التعليم والتعلم</w:t>
            </w:r>
          </w:p>
        </w:tc>
      </w:tr>
      <w:tr w:rsidR="005073A6" w:rsidRPr="00AB6DD2" w:rsidTr="00C61AB0">
        <w:tc>
          <w:tcPr>
            <w:tcW w:w="548" w:type="dxa"/>
            <w:vMerge w:val="restart"/>
            <w:shd w:val="clear" w:color="auto" w:fill="F2F2F2"/>
            <w:textDirection w:val="btLr"/>
            <w:vAlign w:val="center"/>
          </w:tcPr>
          <w:p w:rsidR="005073A6" w:rsidRPr="009573DF" w:rsidRDefault="005073A6" w:rsidP="009573DF">
            <w:pPr>
              <w:ind w:left="113" w:right="113"/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الأسبوع</w:t>
            </w:r>
          </w:p>
        </w:tc>
        <w:tc>
          <w:tcPr>
            <w:tcW w:w="810" w:type="dxa"/>
            <w:vMerge w:val="restart"/>
            <w:shd w:val="clear" w:color="auto" w:fill="F2F2F2"/>
            <w:vAlign w:val="center"/>
          </w:tcPr>
          <w:p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اليوم</w:t>
            </w:r>
          </w:p>
        </w:tc>
        <w:tc>
          <w:tcPr>
            <w:tcW w:w="900" w:type="dxa"/>
            <w:vMerge w:val="restart"/>
            <w:shd w:val="clear" w:color="auto" w:fill="F2F2F2"/>
            <w:vAlign w:val="center"/>
          </w:tcPr>
          <w:p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التاريخ</w:t>
            </w:r>
          </w:p>
        </w:tc>
        <w:tc>
          <w:tcPr>
            <w:tcW w:w="3052" w:type="dxa"/>
            <w:vMerge w:val="restart"/>
            <w:shd w:val="clear" w:color="auto" w:fill="F2F2F2"/>
            <w:vAlign w:val="center"/>
          </w:tcPr>
          <w:p w:rsidR="005073A6" w:rsidRPr="009573DF" w:rsidRDefault="005073A6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محتويات المقرر</w:t>
            </w:r>
          </w:p>
        </w:tc>
        <w:tc>
          <w:tcPr>
            <w:tcW w:w="2610" w:type="dxa"/>
            <w:gridSpan w:val="4"/>
            <w:shd w:val="clear" w:color="auto" w:fill="F2F2F2"/>
          </w:tcPr>
          <w:p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مخرجات المحاضرة</w:t>
            </w:r>
          </w:p>
          <w:p w:rsidR="005073A6" w:rsidRPr="009573DF" w:rsidRDefault="005073A6" w:rsidP="00645BC1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4229" w:type="dxa"/>
            <w:gridSpan w:val="5"/>
            <w:shd w:val="clear" w:color="auto" w:fill="F2F2F2"/>
          </w:tcPr>
          <w:p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التعليم والتعلم</w:t>
            </w:r>
          </w:p>
          <w:p w:rsidR="005073A6" w:rsidRPr="009573DF" w:rsidRDefault="005073A6" w:rsidP="00AB6DD2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3601" w:type="dxa"/>
            <w:gridSpan w:val="5"/>
            <w:shd w:val="clear" w:color="auto" w:fill="F2F2F2"/>
          </w:tcPr>
          <w:p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التقويم المرحلية</w:t>
            </w:r>
          </w:p>
          <w:p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</w:tr>
      <w:tr w:rsidR="002A47C3" w:rsidRPr="00AB6DD2" w:rsidTr="00C61AB0">
        <w:tc>
          <w:tcPr>
            <w:tcW w:w="548" w:type="dxa"/>
            <w:vMerge/>
            <w:shd w:val="clear" w:color="auto" w:fill="F2F2F2"/>
          </w:tcPr>
          <w:p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vMerge/>
            <w:shd w:val="clear" w:color="auto" w:fill="F2F2F2"/>
          </w:tcPr>
          <w:p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  <w:vMerge/>
            <w:shd w:val="clear" w:color="auto" w:fill="F2F2F2"/>
          </w:tcPr>
          <w:p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vMerge/>
            <w:shd w:val="clear" w:color="auto" w:fill="F2F2F2"/>
            <w:vAlign w:val="center"/>
          </w:tcPr>
          <w:p w:rsidR="002A47C3" w:rsidRPr="005073A6" w:rsidRDefault="002A47C3" w:rsidP="005073A6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معرفه وفهم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ذهنية</w:t>
            </w:r>
          </w:p>
        </w:tc>
        <w:tc>
          <w:tcPr>
            <w:tcW w:w="649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تقنية وفنية</w:t>
            </w:r>
          </w:p>
        </w:tc>
        <w:tc>
          <w:tcPr>
            <w:tcW w:w="611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عامة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محاضرات</w:t>
            </w:r>
          </w:p>
        </w:tc>
        <w:tc>
          <w:tcPr>
            <w:tcW w:w="117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مناقشات/</w:t>
            </w:r>
          </w:p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استضافة خبير</w:t>
            </w:r>
          </w:p>
        </w:tc>
        <w:tc>
          <w:tcPr>
            <w:tcW w:w="719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ورش عمل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حالات عملية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قصير1</w:t>
            </w:r>
          </w:p>
        </w:tc>
        <w:tc>
          <w:tcPr>
            <w:tcW w:w="63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811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قصير2</w:t>
            </w:r>
          </w:p>
        </w:tc>
        <w:tc>
          <w:tcPr>
            <w:tcW w:w="63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اختبار نهائي</w:t>
            </w:r>
          </w:p>
        </w:tc>
      </w:tr>
      <w:tr w:rsidR="006655EA" w:rsidRPr="00AB6DD2" w:rsidTr="00663076">
        <w:tc>
          <w:tcPr>
            <w:tcW w:w="548" w:type="dxa"/>
            <w:vAlign w:val="center"/>
          </w:tcPr>
          <w:p w:rsidR="006655EA" w:rsidRPr="00221806" w:rsidRDefault="006655EA" w:rsidP="006655EA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6655EA" w:rsidRPr="00AB6DD2" w:rsidRDefault="006655EA" w:rsidP="006655E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6655EA" w:rsidRPr="00AB6DD2" w:rsidRDefault="006655EA" w:rsidP="006655E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655EA" w:rsidRDefault="00151ACA" w:rsidP="006655EA">
            <w:pPr>
              <w:jc w:val="center"/>
            </w:pPr>
            <w:r>
              <w:rPr>
                <w:rFonts w:hint="cs"/>
                <w:rtl/>
              </w:rPr>
              <w:t>مقدمة حول أهمية ومفهوم الجودة</w:t>
            </w:r>
          </w:p>
        </w:tc>
        <w:tc>
          <w:tcPr>
            <w:tcW w:w="63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6655EA" w:rsidRPr="00AB6DD2" w:rsidTr="00663076">
        <w:tc>
          <w:tcPr>
            <w:tcW w:w="548" w:type="dxa"/>
            <w:vAlign w:val="center"/>
          </w:tcPr>
          <w:p w:rsidR="006655EA" w:rsidRPr="00221806" w:rsidRDefault="006655EA" w:rsidP="006655EA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6655EA" w:rsidRPr="00AB6DD2" w:rsidRDefault="006655EA" w:rsidP="006655E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6655EA" w:rsidRPr="00AB6DD2" w:rsidRDefault="006655EA" w:rsidP="006655E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655EA" w:rsidRDefault="00151ACA" w:rsidP="006655EA">
            <w:pPr>
              <w:jc w:val="center"/>
            </w:pPr>
            <w:r>
              <w:rPr>
                <w:rFonts w:hint="cs"/>
                <w:rtl/>
              </w:rPr>
              <w:t xml:space="preserve">المفاهيم الأساسية في جودة الرعاية الصحية </w:t>
            </w:r>
          </w:p>
        </w:tc>
        <w:tc>
          <w:tcPr>
            <w:tcW w:w="63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6655EA" w:rsidRPr="00AB6DD2" w:rsidTr="00663076">
        <w:tc>
          <w:tcPr>
            <w:tcW w:w="548" w:type="dxa"/>
            <w:vAlign w:val="center"/>
          </w:tcPr>
          <w:p w:rsidR="006655EA" w:rsidRPr="00221806" w:rsidRDefault="006655EA" w:rsidP="006655EA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6655EA" w:rsidRPr="00AB6DD2" w:rsidRDefault="006655EA" w:rsidP="006655E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6655EA" w:rsidRPr="00AB6DD2" w:rsidRDefault="006655EA" w:rsidP="006655E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655EA" w:rsidRDefault="00151ACA" w:rsidP="006655EA">
            <w:pPr>
              <w:jc w:val="center"/>
            </w:pPr>
            <w:r>
              <w:rPr>
                <w:rFonts w:hint="cs"/>
                <w:rtl/>
              </w:rPr>
              <w:t xml:space="preserve">قياس أداء المؤسسات الصحية </w:t>
            </w:r>
          </w:p>
        </w:tc>
        <w:tc>
          <w:tcPr>
            <w:tcW w:w="63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6655EA" w:rsidRPr="00AB6DD2" w:rsidTr="00663076">
        <w:tc>
          <w:tcPr>
            <w:tcW w:w="548" w:type="dxa"/>
            <w:vAlign w:val="center"/>
          </w:tcPr>
          <w:p w:rsidR="006655EA" w:rsidRPr="00221806" w:rsidRDefault="006655EA" w:rsidP="006655EA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6655EA" w:rsidRPr="00AB6DD2" w:rsidRDefault="006655EA" w:rsidP="006655E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6655EA" w:rsidRPr="00AB6DD2" w:rsidRDefault="006655EA" w:rsidP="006655E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655EA" w:rsidRDefault="00151ACA" w:rsidP="006655EA">
            <w:pPr>
              <w:jc w:val="center"/>
            </w:pPr>
            <w:r>
              <w:rPr>
                <w:rFonts w:hint="cs"/>
                <w:rtl/>
              </w:rPr>
              <w:t xml:space="preserve">تقييم أداء المؤسسات الصحية </w:t>
            </w:r>
          </w:p>
        </w:tc>
        <w:tc>
          <w:tcPr>
            <w:tcW w:w="63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6655EA" w:rsidRPr="00AB6DD2" w:rsidTr="00663076">
        <w:tc>
          <w:tcPr>
            <w:tcW w:w="548" w:type="dxa"/>
            <w:vAlign w:val="center"/>
          </w:tcPr>
          <w:p w:rsidR="006655EA" w:rsidRPr="00221806" w:rsidRDefault="006655EA" w:rsidP="006655EA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6655EA" w:rsidRPr="00AB6DD2" w:rsidRDefault="006655EA" w:rsidP="006655E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6655EA" w:rsidRPr="00AB6DD2" w:rsidRDefault="006655EA" w:rsidP="006655E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655EA" w:rsidRDefault="00151ACA" w:rsidP="006655EA">
            <w:pPr>
              <w:jc w:val="center"/>
            </w:pPr>
            <w:r>
              <w:rPr>
                <w:rFonts w:hint="cs"/>
                <w:rtl/>
              </w:rPr>
              <w:t xml:space="preserve">الجودة المستمرة ونماذج تحسين الجودة في المؤسسات الصحية </w:t>
            </w:r>
          </w:p>
        </w:tc>
        <w:tc>
          <w:tcPr>
            <w:tcW w:w="63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6655EA" w:rsidRPr="00AB6DD2" w:rsidTr="00663076">
        <w:tc>
          <w:tcPr>
            <w:tcW w:w="548" w:type="dxa"/>
            <w:vAlign w:val="center"/>
          </w:tcPr>
          <w:p w:rsidR="006655EA" w:rsidRPr="00221806" w:rsidRDefault="006655EA" w:rsidP="006655EA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6655EA" w:rsidRPr="00AB6DD2" w:rsidRDefault="006655EA" w:rsidP="006655E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6655EA" w:rsidRPr="00AB6DD2" w:rsidRDefault="006655EA" w:rsidP="006655E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655EA" w:rsidRDefault="00151ACA" w:rsidP="006655EA">
            <w:pPr>
              <w:jc w:val="center"/>
            </w:pPr>
            <w:r>
              <w:rPr>
                <w:rFonts w:hint="cs"/>
                <w:rtl/>
              </w:rPr>
              <w:t xml:space="preserve">أدوات تحسين الجودة </w:t>
            </w:r>
          </w:p>
        </w:tc>
        <w:tc>
          <w:tcPr>
            <w:tcW w:w="63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6655EA" w:rsidRPr="00AB6DD2" w:rsidTr="00663076">
        <w:tc>
          <w:tcPr>
            <w:tcW w:w="548" w:type="dxa"/>
            <w:vAlign w:val="center"/>
          </w:tcPr>
          <w:p w:rsidR="006655EA" w:rsidRPr="00221806" w:rsidRDefault="006655EA" w:rsidP="006655EA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6655EA" w:rsidRPr="00AB6DD2" w:rsidRDefault="006655EA" w:rsidP="006655EA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6655EA" w:rsidRPr="00AB6DD2" w:rsidRDefault="006655EA" w:rsidP="006655EA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655EA" w:rsidRDefault="00151ACA" w:rsidP="006655EA">
            <w:pPr>
              <w:jc w:val="center"/>
            </w:pPr>
            <w:r>
              <w:rPr>
                <w:rFonts w:hint="cs"/>
                <w:rtl/>
              </w:rPr>
              <w:t>مهام واليات عمل فريق الجودة</w:t>
            </w:r>
          </w:p>
        </w:tc>
        <w:tc>
          <w:tcPr>
            <w:tcW w:w="63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6655EA" w:rsidRPr="00AB6DD2" w:rsidTr="00663076">
        <w:tc>
          <w:tcPr>
            <w:tcW w:w="548" w:type="dxa"/>
            <w:vAlign w:val="center"/>
          </w:tcPr>
          <w:p w:rsidR="006655EA" w:rsidRPr="00221806" w:rsidRDefault="006655EA" w:rsidP="006655EA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6655EA" w:rsidRPr="00AB6DD2" w:rsidRDefault="006655EA" w:rsidP="006655EA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6655EA" w:rsidRPr="00AB6DD2" w:rsidRDefault="006655EA" w:rsidP="006655EA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655EA" w:rsidRDefault="00151ACA" w:rsidP="006655EA">
            <w:pPr>
              <w:jc w:val="center"/>
            </w:pPr>
            <w:r>
              <w:rPr>
                <w:rFonts w:hint="cs"/>
                <w:rtl/>
              </w:rPr>
              <w:t xml:space="preserve">مفهوم واهداف سلامة المرضة </w:t>
            </w:r>
          </w:p>
        </w:tc>
        <w:tc>
          <w:tcPr>
            <w:tcW w:w="63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6655EA" w:rsidRPr="00AB6DD2" w:rsidRDefault="006655EA" w:rsidP="006655E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</w:tbl>
    <w:p w:rsidR="000B7F89" w:rsidRPr="0082778A" w:rsidRDefault="000B7F89">
      <w:pPr>
        <w:rPr>
          <w:sz w:val="8"/>
          <w:szCs w:val="8"/>
        </w:rPr>
      </w:pPr>
    </w:p>
    <w:p w:rsidR="0082778A" w:rsidRPr="0082778A" w:rsidRDefault="0082778A">
      <w:pPr>
        <w:rPr>
          <w:sz w:val="2"/>
          <w:szCs w:val="2"/>
        </w:rPr>
      </w:pPr>
    </w:p>
    <w:tbl>
      <w:tblPr>
        <w:bidiVisual/>
        <w:tblW w:w="0" w:type="auto"/>
        <w:tblInd w:w="-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12579"/>
      </w:tblGrid>
      <w:tr w:rsidR="0082778A" w:rsidTr="00C61AB0">
        <w:tc>
          <w:tcPr>
            <w:tcW w:w="3245" w:type="dxa"/>
          </w:tcPr>
          <w:p w:rsidR="0082778A" w:rsidRPr="00D77F3D" w:rsidRDefault="0082778A">
            <w:pPr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الكتاب المقرر</w:t>
            </w:r>
          </w:p>
        </w:tc>
        <w:tc>
          <w:tcPr>
            <w:tcW w:w="12579" w:type="dxa"/>
          </w:tcPr>
          <w:p w:rsidR="0082778A" w:rsidRPr="00DE465A" w:rsidRDefault="00151ACA">
            <w:r>
              <w:rPr>
                <w:rFonts w:ascii="Arial" w:eastAsia="Arial" w:hAnsi="Arial" w:hint="cs"/>
                <w:b/>
                <w:color w:val="000000"/>
                <w:sz w:val="22"/>
                <w:rtl/>
              </w:rPr>
              <w:t xml:space="preserve"> </w:t>
            </w:r>
            <w:r w:rsidR="00663076">
              <w:t xml:space="preserve">Continuous quality imprudent in health care  </w:t>
            </w:r>
          </w:p>
        </w:tc>
      </w:tr>
      <w:tr w:rsidR="0082778A" w:rsidTr="00C61AB0">
        <w:tc>
          <w:tcPr>
            <w:tcW w:w="3245" w:type="dxa"/>
          </w:tcPr>
          <w:p w:rsidR="0082778A" w:rsidRPr="00D77F3D" w:rsidRDefault="00151ACA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12579" w:type="dxa"/>
          </w:tcPr>
          <w:p w:rsidR="0082778A" w:rsidRDefault="00151AC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="00DE465A">
              <w:t xml:space="preserve">, </w:t>
            </w:r>
          </w:p>
        </w:tc>
      </w:tr>
    </w:tbl>
    <w:p w:rsidR="0082778A" w:rsidRPr="0082778A" w:rsidRDefault="0082778A">
      <w:pPr>
        <w:rPr>
          <w:sz w:val="10"/>
          <w:szCs w:val="10"/>
        </w:rPr>
      </w:pPr>
    </w:p>
    <w:tbl>
      <w:tblPr>
        <w:bidiVisual/>
        <w:tblW w:w="158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7"/>
        <w:gridCol w:w="1210"/>
        <w:gridCol w:w="1960"/>
        <w:gridCol w:w="1603"/>
        <w:gridCol w:w="3509"/>
        <w:gridCol w:w="2969"/>
        <w:gridCol w:w="1954"/>
      </w:tblGrid>
      <w:tr w:rsidR="00813D4B" w:rsidRPr="00813D4B" w:rsidTr="00C61AB0">
        <w:trPr>
          <w:trHeight w:val="408"/>
          <w:jc w:val="center"/>
        </w:trPr>
        <w:tc>
          <w:tcPr>
            <w:tcW w:w="2617" w:type="dxa"/>
            <w:vMerge w:val="restart"/>
            <w:vAlign w:val="center"/>
          </w:tcPr>
          <w:p w:rsidR="00813D4B" w:rsidRPr="006B4FC0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6B4FC0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توزيع درجات المساق</w:t>
            </w:r>
          </w:p>
        </w:tc>
        <w:tc>
          <w:tcPr>
            <w:tcW w:w="4773" w:type="dxa"/>
            <w:gridSpan w:val="3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أنشطة فصلية</w:t>
            </w:r>
          </w:p>
        </w:tc>
        <w:tc>
          <w:tcPr>
            <w:tcW w:w="3509" w:type="dxa"/>
            <w:vMerge w:val="restart"/>
            <w:vAlign w:val="center"/>
          </w:tcPr>
          <w:p w:rsidR="00813D4B" w:rsidRPr="00D77F3D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اختبار نصفي</w:t>
            </w:r>
          </w:p>
        </w:tc>
        <w:tc>
          <w:tcPr>
            <w:tcW w:w="2969" w:type="dxa"/>
            <w:vMerge w:val="restart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اختبار نهائي</w:t>
            </w:r>
          </w:p>
        </w:tc>
        <w:tc>
          <w:tcPr>
            <w:tcW w:w="1954" w:type="dxa"/>
            <w:vMerge w:val="restart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المجموع</w:t>
            </w:r>
          </w:p>
        </w:tc>
      </w:tr>
      <w:tr w:rsidR="00813D4B" w:rsidRPr="00813D4B" w:rsidTr="00C61AB0">
        <w:trPr>
          <w:trHeight w:val="387"/>
          <w:jc w:val="center"/>
        </w:trPr>
        <w:tc>
          <w:tcPr>
            <w:tcW w:w="2617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  <w:vAlign w:val="center"/>
          </w:tcPr>
          <w:p w:rsidR="00813D4B" w:rsidRPr="00D77F3D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حضور ومشاركة</w:t>
            </w:r>
          </w:p>
        </w:tc>
        <w:tc>
          <w:tcPr>
            <w:tcW w:w="1960" w:type="dxa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 xml:space="preserve">اختبارات قصيرة </w:t>
            </w:r>
            <w:r w:rsidRPr="00813D4B">
              <w:rPr>
                <w:b/>
                <w:bCs/>
                <w:sz w:val="18"/>
                <w:szCs w:val="18"/>
                <w:rtl/>
              </w:rPr>
              <w:t>(1،2)</w:t>
            </w:r>
          </w:p>
        </w:tc>
        <w:tc>
          <w:tcPr>
            <w:tcW w:w="1603" w:type="dxa"/>
            <w:vAlign w:val="center"/>
          </w:tcPr>
          <w:p w:rsidR="00813D4B" w:rsidRPr="00813D4B" w:rsidRDefault="00813D4B" w:rsidP="006B4FC0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3509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69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954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</w:tr>
      <w:tr w:rsidR="00813D4B" w:rsidRPr="00813D4B" w:rsidTr="00C61AB0">
        <w:trPr>
          <w:jc w:val="center"/>
        </w:trPr>
        <w:tc>
          <w:tcPr>
            <w:tcW w:w="2617" w:type="dxa"/>
            <w:vMerge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1960" w:type="dxa"/>
          </w:tcPr>
          <w:p w:rsidR="00813D4B" w:rsidRPr="00813D4B" w:rsidRDefault="00813D4B" w:rsidP="00813D4B">
            <w:pPr>
              <w:jc w:val="center"/>
              <w:rPr>
                <w:sz w:val="18"/>
                <w:szCs w:val="18"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1603" w:type="dxa"/>
          </w:tcPr>
          <w:p w:rsidR="00813D4B" w:rsidRPr="00813D4B" w:rsidRDefault="00813D4B" w:rsidP="00813D4B">
            <w:pPr>
              <w:jc w:val="center"/>
              <w:rPr>
                <w:sz w:val="18"/>
                <w:szCs w:val="18"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3509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30 درجة</w:t>
            </w:r>
          </w:p>
        </w:tc>
        <w:tc>
          <w:tcPr>
            <w:tcW w:w="2969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40 درجة</w:t>
            </w:r>
          </w:p>
        </w:tc>
        <w:tc>
          <w:tcPr>
            <w:tcW w:w="1954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100 درجة</w:t>
            </w:r>
          </w:p>
        </w:tc>
      </w:tr>
    </w:tbl>
    <w:p w:rsidR="00AD169F" w:rsidRDefault="00AD169F" w:rsidP="00813D4B">
      <w:pPr>
        <w:shd w:val="clear" w:color="auto" w:fill="FFFFFF"/>
        <w:jc w:val="center"/>
        <w:rPr>
          <w:b/>
          <w:bCs/>
          <w:rtl/>
        </w:rPr>
      </w:pPr>
    </w:p>
    <w:tbl>
      <w:tblPr>
        <w:bidiVisual/>
        <w:tblW w:w="15840" w:type="dxa"/>
        <w:tblInd w:w="-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3178"/>
        <w:gridCol w:w="2421"/>
        <w:gridCol w:w="2415"/>
        <w:gridCol w:w="2490"/>
        <w:gridCol w:w="3266"/>
      </w:tblGrid>
      <w:tr w:rsidR="00D76850" w:rsidRPr="00E62959" w:rsidTr="00C61AB0">
        <w:tc>
          <w:tcPr>
            <w:tcW w:w="2070" w:type="dxa"/>
          </w:tcPr>
          <w:p w:rsidR="00D7685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المسئول</w:t>
            </w:r>
          </w:p>
          <w:p w:rsidR="00C61AB0" w:rsidRPr="006B4FC0" w:rsidRDefault="00C61AB0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3178" w:type="dxa"/>
          </w:tcPr>
          <w:p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lastRenderedPageBreak/>
              <w:t>محاضر المساق</w:t>
            </w:r>
          </w:p>
        </w:tc>
        <w:tc>
          <w:tcPr>
            <w:tcW w:w="2421" w:type="dxa"/>
          </w:tcPr>
          <w:p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رئيس القسم</w:t>
            </w:r>
          </w:p>
        </w:tc>
        <w:tc>
          <w:tcPr>
            <w:tcW w:w="2415" w:type="dxa"/>
          </w:tcPr>
          <w:p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عميد الكلية</w:t>
            </w:r>
          </w:p>
        </w:tc>
        <w:tc>
          <w:tcPr>
            <w:tcW w:w="2490" w:type="dxa"/>
          </w:tcPr>
          <w:p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المناهج والمقررات</w:t>
            </w:r>
          </w:p>
        </w:tc>
        <w:tc>
          <w:tcPr>
            <w:tcW w:w="3266" w:type="dxa"/>
          </w:tcPr>
          <w:p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الشؤون الأكاديمية</w:t>
            </w:r>
          </w:p>
        </w:tc>
      </w:tr>
      <w:tr w:rsidR="00D76850" w:rsidRPr="00E62959" w:rsidTr="00C61AB0">
        <w:tc>
          <w:tcPr>
            <w:tcW w:w="2070" w:type="dxa"/>
            <w:vAlign w:val="center"/>
          </w:tcPr>
          <w:p w:rsidR="00D76850" w:rsidRPr="00E62959" w:rsidRDefault="00D76850" w:rsidP="006B4FC0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lastRenderedPageBreak/>
              <w:t>التوقيع</w:t>
            </w:r>
          </w:p>
        </w:tc>
        <w:tc>
          <w:tcPr>
            <w:tcW w:w="3178" w:type="dxa"/>
          </w:tcPr>
          <w:p w:rsidR="00D76850" w:rsidRDefault="00D76850" w:rsidP="00E62959">
            <w:pPr>
              <w:jc w:val="center"/>
              <w:rPr>
                <w:b/>
                <w:bCs/>
                <w:rtl/>
              </w:rPr>
            </w:pPr>
          </w:p>
          <w:p w:rsidR="00D77F3D" w:rsidRDefault="00DE465A" w:rsidP="00E62959">
            <w:pPr>
              <w:jc w:val="center"/>
              <w:rPr>
                <w:b/>
                <w:bCs/>
                <w:rtl/>
              </w:rPr>
            </w:pPr>
            <w:proofErr w:type="spellStart"/>
            <w:r>
              <w:rPr>
                <w:rFonts w:hint="cs"/>
                <w:b/>
                <w:bCs/>
                <w:rtl/>
              </w:rPr>
              <w:t>أ.عطا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الجزار</w:t>
            </w:r>
          </w:p>
          <w:p w:rsidR="00D77F3D" w:rsidRPr="00E62959" w:rsidRDefault="00D77F3D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21" w:type="dxa"/>
          </w:tcPr>
          <w:p w:rsidR="00D76850" w:rsidRPr="00E62959" w:rsidRDefault="00DE465A" w:rsidP="00E62959">
            <w:pPr>
              <w:jc w:val="center"/>
              <w:rPr>
                <w:b/>
                <w:bCs/>
                <w:rtl/>
              </w:rPr>
            </w:pPr>
            <w:proofErr w:type="spellStart"/>
            <w:r>
              <w:rPr>
                <w:rFonts w:hint="cs"/>
                <w:b/>
                <w:bCs/>
                <w:rtl/>
              </w:rPr>
              <w:t>د.عزات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العسكري</w:t>
            </w:r>
          </w:p>
        </w:tc>
        <w:tc>
          <w:tcPr>
            <w:tcW w:w="2415" w:type="dxa"/>
          </w:tcPr>
          <w:p w:rsidR="00D76850" w:rsidRPr="00E62959" w:rsidRDefault="00DE465A" w:rsidP="00E62959">
            <w:pPr>
              <w:jc w:val="center"/>
              <w:rPr>
                <w:b/>
                <w:bCs/>
                <w:rtl/>
              </w:rPr>
            </w:pPr>
            <w:proofErr w:type="spellStart"/>
            <w:r>
              <w:rPr>
                <w:rFonts w:hint="cs"/>
                <w:b/>
                <w:bCs/>
                <w:rtl/>
              </w:rPr>
              <w:t>د.طالب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أبو معلا</w:t>
            </w:r>
          </w:p>
        </w:tc>
        <w:tc>
          <w:tcPr>
            <w:tcW w:w="2490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3266" w:type="dxa"/>
          </w:tcPr>
          <w:p w:rsidR="00D76850" w:rsidRPr="00E62959" w:rsidRDefault="00DE465A" w:rsidP="00E62959">
            <w:pPr>
              <w:jc w:val="center"/>
              <w:rPr>
                <w:b/>
                <w:bCs/>
                <w:rtl/>
              </w:rPr>
            </w:pPr>
            <w:proofErr w:type="spellStart"/>
            <w:r>
              <w:rPr>
                <w:rFonts w:hint="cs"/>
                <w:b/>
                <w:bCs/>
                <w:rtl/>
              </w:rPr>
              <w:t>د.احمد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الودية </w:t>
            </w: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</w:rPr>
      </w:pPr>
    </w:p>
    <w:p w:rsidR="00D76850" w:rsidRDefault="00D76850" w:rsidP="00934899">
      <w:pPr>
        <w:shd w:val="clear" w:color="auto" w:fill="FFFFFF"/>
        <w:rPr>
          <w:b/>
          <w:bCs/>
          <w:u w:val="single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C53326">
            <w:pPr>
              <w:shd w:val="clear" w:color="auto" w:fill="FFFFFF"/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sz w:val="28"/>
                <w:szCs w:val="28"/>
                <w:rtl/>
              </w:rPr>
              <w:t>تعريف المصطلحات</w:t>
            </w:r>
          </w:p>
          <w:p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المعرفة والفه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م: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المعارف والمفاهيم التي يكتسبها الطالب من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المساق</w:t>
            </w: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D77F3D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الذهني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القدرات العقلية التي تتنامي بتحصيل المعارف والمناقشات الصفية، وما يصاحبها من الاستدلال </w:t>
            </w:r>
            <w:proofErr w:type="gramStart"/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والاستنتاج ،</w:t>
            </w:r>
            <w:proofErr w:type="gramEnd"/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وما يكتسب الطالب من الأنشطة غير الصفية</w:t>
            </w: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0A51EF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المهارات </w:t>
            </w:r>
            <w:r w:rsidR="000A51EF"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التقنية والفنية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المهارات التي يكتسبها الطالب لتحويل ما حصله من معارف نظرية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إ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لى قدرات ومهارات تطبيقية عملية، تمكنه من توظيف معارفه في أدائه المهني</w:t>
            </w: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8"/>
      </w:tblGrid>
      <w:tr w:rsidR="00934899" w:rsidRPr="00C53326" w:rsidTr="00C53326">
        <w:tc>
          <w:tcPr>
            <w:tcW w:w="14148" w:type="dxa"/>
          </w:tcPr>
          <w:p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العامة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: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وهي التي يكتسبها الطالب من البرنامج،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ل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تمكنه من التواصل مع المؤسسات المجتمعية كالتفاعل معها</w:t>
            </w:r>
          </w:p>
        </w:tc>
      </w:tr>
    </w:tbl>
    <w:p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8"/>
      </w:tblGrid>
      <w:tr w:rsidR="00934899" w:rsidRPr="00C53326" w:rsidTr="00C53326">
        <w:tc>
          <w:tcPr>
            <w:tcW w:w="14148" w:type="dxa"/>
          </w:tcPr>
          <w:p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الجوانب الوجدانية</w:t>
            </w: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: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ونعني بها القيم والاتجاهات وأوجه التقدير التي توجه انفعالات الطالب وسلوكياته</w:t>
            </w:r>
          </w:p>
        </w:tc>
      </w:tr>
    </w:tbl>
    <w:p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8"/>
      </w:tblGrid>
      <w:tr w:rsidR="00C67FE4" w:rsidRPr="006B4FC0" w:rsidTr="00D77F3D">
        <w:tc>
          <w:tcPr>
            <w:tcW w:w="14138" w:type="dxa"/>
          </w:tcPr>
          <w:p w:rsidR="00C67FE4" w:rsidRPr="006B4FC0" w:rsidRDefault="00FA7AFA" w:rsidP="007B32B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تعريف </w:t>
            </w:r>
            <w:proofErr w:type="gramStart"/>
            <w:r w:rsidR="00191804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الأرقام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proofErr w:type="gramEnd"/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0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لا</w:t>
            </w:r>
            <w:r w:rsidR="00191804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يستخدم)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(1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قليلة)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 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2: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بدرجة متوسطة)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               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1: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كبيرة)</w:t>
            </w:r>
          </w:p>
        </w:tc>
      </w:tr>
    </w:tbl>
    <w:p w:rsidR="00C67FE4" w:rsidRPr="006B4FC0" w:rsidRDefault="00C67FE4" w:rsidP="00C67FE4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:rsidR="00934899" w:rsidRPr="00813D4B" w:rsidRDefault="00934899" w:rsidP="00813D4B">
      <w:pPr>
        <w:shd w:val="clear" w:color="auto" w:fill="FFFFFF"/>
        <w:jc w:val="center"/>
        <w:rPr>
          <w:b/>
          <w:bCs/>
          <w:rtl/>
        </w:rPr>
      </w:pPr>
    </w:p>
    <w:sectPr w:rsidR="00934899" w:rsidRPr="00813D4B" w:rsidSect="00201B2C">
      <w:footerReference w:type="default" r:id="rId9"/>
      <w:pgSz w:w="16838" w:h="11906" w:orient="landscape"/>
      <w:pgMar w:top="1296" w:right="720" w:bottom="720" w:left="720" w:header="1008" w:footer="57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E38" w:rsidRDefault="00D35E38" w:rsidP="002B17B3">
      <w:r>
        <w:separator/>
      </w:r>
    </w:p>
  </w:endnote>
  <w:endnote w:type="continuationSeparator" w:id="0">
    <w:p w:rsidR="00D35E38" w:rsidRDefault="00D35E38" w:rsidP="002B1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iro Semi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076" w:rsidRDefault="00663076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C35D2">
      <w:rPr>
        <w:noProof/>
        <w:rtl/>
      </w:rPr>
      <w:t>5</w:t>
    </w:r>
    <w:r>
      <w:rPr>
        <w:noProof/>
      </w:rPr>
      <w:fldChar w:fldCharType="end"/>
    </w:r>
  </w:p>
  <w:p w:rsidR="00663076" w:rsidRDefault="0066307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E38" w:rsidRDefault="00D35E38" w:rsidP="002B17B3">
      <w:r>
        <w:separator/>
      </w:r>
    </w:p>
  </w:footnote>
  <w:footnote w:type="continuationSeparator" w:id="0">
    <w:p w:rsidR="00D35E38" w:rsidRDefault="00D35E38" w:rsidP="002B1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13BCF"/>
    <w:multiLevelType w:val="hybridMultilevel"/>
    <w:tmpl w:val="566A9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257FC"/>
    <w:multiLevelType w:val="hybridMultilevel"/>
    <w:tmpl w:val="B1F21524"/>
    <w:lvl w:ilvl="0" w:tplc="6374D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A12562"/>
    <w:multiLevelType w:val="hybridMultilevel"/>
    <w:tmpl w:val="BFAA4FE4"/>
    <w:lvl w:ilvl="0" w:tplc="FC62C63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8771B"/>
    <w:multiLevelType w:val="hybridMultilevel"/>
    <w:tmpl w:val="6CDE1A9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02996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F43395"/>
    <w:multiLevelType w:val="hybridMultilevel"/>
    <w:tmpl w:val="9B5A4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1B1E47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7270E"/>
    <w:multiLevelType w:val="hybridMultilevel"/>
    <w:tmpl w:val="A226339A"/>
    <w:lvl w:ilvl="0" w:tplc="E68876C4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>
    <w:nsid w:val="1F9C53EF"/>
    <w:multiLevelType w:val="hybridMultilevel"/>
    <w:tmpl w:val="A1409B4A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FA29C5"/>
    <w:multiLevelType w:val="hybridMultilevel"/>
    <w:tmpl w:val="207A5F50"/>
    <w:lvl w:ilvl="0" w:tplc="AFA86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754D4"/>
    <w:multiLevelType w:val="hybridMultilevel"/>
    <w:tmpl w:val="2FBCA2E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38D346B6"/>
    <w:multiLevelType w:val="hybridMultilevel"/>
    <w:tmpl w:val="D8A6D4F2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393631"/>
    <w:multiLevelType w:val="hybridMultilevel"/>
    <w:tmpl w:val="57106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A5070"/>
    <w:multiLevelType w:val="hybridMultilevel"/>
    <w:tmpl w:val="939A05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0AA0166"/>
    <w:multiLevelType w:val="hybridMultilevel"/>
    <w:tmpl w:val="8A9AC9EE"/>
    <w:lvl w:ilvl="0" w:tplc="4D4275C6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>
    <w:nsid w:val="463C220D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3F0C27"/>
    <w:multiLevelType w:val="hybridMultilevel"/>
    <w:tmpl w:val="F1F6F398"/>
    <w:lvl w:ilvl="0" w:tplc="6234C3EC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A35BF4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5D7247"/>
    <w:multiLevelType w:val="hybridMultilevel"/>
    <w:tmpl w:val="9002159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E4734B"/>
    <w:multiLevelType w:val="hybridMultilevel"/>
    <w:tmpl w:val="2EB076A8"/>
    <w:lvl w:ilvl="0" w:tplc="70946D14">
      <w:numFmt w:val="bullet"/>
      <w:lvlText w:val="-"/>
      <w:lvlJc w:val="left"/>
      <w:pPr>
        <w:ind w:left="720" w:hanging="360"/>
      </w:pPr>
      <w:rPr>
        <w:rFonts w:ascii="Simplified Arabic" w:eastAsia="Calibr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242161"/>
    <w:multiLevelType w:val="hybridMultilevel"/>
    <w:tmpl w:val="D8F85400"/>
    <w:lvl w:ilvl="0" w:tplc="B7EC8A7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6F6615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361AB6"/>
    <w:multiLevelType w:val="hybridMultilevel"/>
    <w:tmpl w:val="99DC3070"/>
    <w:lvl w:ilvl="0" w:tplc="9FC27F00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18"/>
  </w:num>
  <w:num w:numId="5">
    <w:abstractNumId w:val="2"/>
  </w:num>
  <w:num w:numId="6">
    <w:abstractNumId w:val="0"/>
  </w:num>
  <w:num w:numId="7">
    <w:abstractNumId w:val="4"/>
  </w:num>
  <w:num w:numId="8">
    <w:abstractNumId w:val="13"/>
  </w:num>
  <w:num w:numId="9">
    <w:abstractNumId w:val="1"/>
  </w:num>
  <w:num w:numId="10">
    <w:abstractNumId w:val="17"/>
  </w:num>
  <w:num w:numId="11">
    <w:abstractNumId w:val="3"/>
  </w:num>
  <w:num w:numId="12">
    <w:abstractNumId w:val="9"/>
  </w:num>
  <w:num w:numId="13">
    <w:abstractNumId w:val="21"/>
  </w:num>
  <w:num w:numId="14">
    <w:abstractNumId w:val="11"/>
  </w:num>
  <w:num w:numId="15">
    <w:abstractNumId w:val="10"/>
  </w:num>
  <w:num w:numId="16">
    <w:abstractNumId w:val="15"/>
  </w:num>
  <w:num w:numId="17">
    <w:abstractNumId w:val="6"/>
  </w:num>
  <w:num w:numId="18">
    <w:abstractNumId w:val="19"/>
  </w:num>
  <w:num w:numId="19">
    <w:abstractNumId w:val="16"/>
  </w:num>
  <w:num w:numId="20">
    <w:abstractNumId w:val="20"/>
  </w:num>
  <w:num w:numId="21">
    <w:abstractNumId w:val="14"/>
  </w:num>
  <w:num w:numId="22">
    <w:abstractNumId w:val="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45F"/>
    <w:rsid w:val="00004A42"/>
    <w:rsid w:val="00006A89"/>
    <w:rsid w:val="000661DC"/>
    <w:rsid w:val="00080D11"/>
    <w:rsid w:val="0008786F"/>
    <w:rsid w:val="000A51EF"/>
    <w:rsid w:val="000B7F89"/>
    <w:rsid w:val="000C6002"/>
    <w:rsid w:val="000D2708"/>
    <w:rsid w:val="000F3D78"/>
    <w:rsid w:val="00125779"/>
    <w:rsid w:val="00151ACA"/>
    <w:rsid w:val="001805E5"/>
    <w:rsid w:val="00184603"/>
    <w:rsid w:val="00191804"/>
    <w:rsid w:val="001B135A"/>
    <w:rsid w:val="001B1F7A"/>
    <w:rsid w:val="001C136D"/>
    <w:rsid w:val="001E70C0"/>
    <w:rsid w:val="001F1B80"/>
    <w:rsid w:val="001F79A4"/>
    <w:rsid w:val="00201B2C"/>
    <w:rsid w:val="00203949"/>
    <w:rsid w:val="002055B5"/>
    <w:rsid w:val="00210B5C"/>
    <w:rsid w:val="00221806"/>
    <w:rsid w:val="0022609F"/>
    <w:rsid w:val="0022780A"/>
    <w:rsid w:val="00254ED5"/>
    <w:rsid w:val="00275549"/>
    <w:rsid w:val="002938BC"/>
    <w:rsid w:val="0029564B"/>
    <w:rsid w:val="002A1502"/>
    <w:rsid w:val="002A47C3"/>
    <w:rsid w:val="002B17B3"/>
    <w:rsid w:val="002B5B64"/>
    <w:rsid w:val="002C3242"/>
    <w:rsid w:val="002E7966"/>
    <w:rsid w:val="003047D1"/>
    <w:rsid w:val="00310D86"/>
    <w:rsid w:val="00334DA1"/>
    <w:rsid w:val="0034672B"/>
    <w:rsid w:val="0035080A"/>
    <w:rsid w:val="00373EC3"/>
    <w:rsid w:val="00385E68"/>
    <w:rsid w:val="003A53E6"/>
    <w:rsid w:val="003A574F"/>
    <w:rsid w:val="003B5B06"/>
    <w:rsid w:val="003D79E2"/>
    <w:rsid w:val="003F4010"/>
    <w:rsid w:val="00414288"/>
    <w:rsid w:val="004638C0"/>
    <w:rsid w:val="00476EC0"/>
    <w:rsid w:val="00491923"/>
    <w:rsid w:val="00492287"/>
    <w:rsid w:val="004B674E"/>
    <w:rsid w:val="00503146"/>
    <w:rsid w:val="005073A6"/>
    <w:rsid w:val="00507AE3"/>
    <w:rsid w:val="005125B0"/>
    <w:rsid w:val="0052491A"/>
    <w:rsid w:val="00547247"/>
    <w:rsid w:val="005574A2"/>
    <w:rsid w:val="00571413"/>
    <w:rsid w:val="005B622E"/>
    <w:rsid w:val="005C0605"/>
    <w:rsid w:val="00636BA5"/>
    <w:rsid w:val="00645BC1"/>
    <w:rsid w:val="00657CB3"/>
    <w:rsid w:val="00663076"/>
    <w:rsid w:val="006655EA"/>
    <w:rsid w:val="006843B8"/>
    <w:rsid w:val="006B3423"/>
    <w:rsid w:val="006B4FC0"/>
    <w:rsid w:val="006D4095"/>
    <w:rsid w:val="006F08E7"/>
    <w:rsid w:val="006F5C74"/>
    <w:rsid w:val="006F6DB6"/>
    <w:rsid w:val="007227A3"/>
    <w:rsid w:val="007267AB"/>
    <w:rsid w:val="007415DD"/>
    <w:rsid w:val="00752DB8"/>
    <w:rsid w:val="00776A29"/>
    <w:rsid w:val="0078666D"/>
    <w:rsid w:val="007904DB"/>
    <w:rsid w:val="007B32B6"/>
    <w:rsid w:val="007D3070"/>
    <w:rsid w:val="00813D4B"/>
    <w:rsid w:val="008244D7"/>
    <w:rsid w:val="0082778A"/>
    <w:rsid w:val="0083455C"/>
    <w:rsid w:val="008A7E86"/>
    <w:rsid w:val="008E0B4C"/>
    <w:rsid w:val="0090570A"/>
    <w:rsid w:val="0093440A"/>
    <w:rsid w:val="00934899"/>
    <w:rsid w:val="00935069"/>
    <w:rsid w:val="00950984"/>
    <w:rsid w:val="009573DF"/>
    <w:rsid w:val="0097415C"/>
    <w:rsid w:val="009912E2"/>
    <w:rsid w:val="009950F7"/>
    <w:rsid w:val="009E4AC4"/>
    <w:rsid w:val="009F5521"/>
    <w:rsid w:val="009F71AE"/>
    <w:rsid w:val="00A07056"/>
    <w:rsid w:val="00A24420"/>
    <w:rsid w:val="00A277C9"/>
    <w:rsid w:val="00A520DC"/>
    <w:rsid w:val="00A845B5"/>
    <w:rsid w:val="00A87BD5"/>
    <w:rsid w:val="00AB0E14"/>
    <w:rsid w:val="00AB6DD2"/>
    <w:rsid w:val="00AC35D2"/>
    <w:rsid w:val="00AD169F"/>
    <w:rsid w:val="00AE4436"/>
    <w:rsid w:val="00B1083E"/>
    <w:rsid w:val="00B257AF"/>
    <w:rsid w:val="00B42BA9"/>
    <w:rsid w:val="00B548EA"/>
    <w:rsid w:val="00B8353E"/>
    <w:rsid w:val="00B84CAC"/>
    <w:rsid w:val="00B97398"/>
    <w:rsid w:val="00BA414F"/>
    <w:rsid w:val="00BA5B18"/>
    <w:rsid w:val="00BC1E58"/>
    <w:rsid w:val="00BC2E37"/>
    <w:rsid w:val="00BC45B7"/>
    <w:rsid w:val="00BC4CA6"/>
    <w:rsid w:val="00BD1A5F"/>
    <w:rsid w:val="00C121EE"/>
    <w:rsid w:val="00C53326"/>
    <w:rsid w:val="00C61AB0"/>
    <w:rsid w:val="00C67FE4"/>
    <w:rsid w:val="00C73353"/>
    <w:rsid w:val="00C7645F"/>
    <w:rsid w:val="00C832FB"/>
    <w:rsid w:val="00CB7F32"/>
    <w:rsid w:val="00CD44F5"/>
    <w:rsid w:val="00CE4F10"/>
    <w:rsid w:val="00CF0BFB"/>
    <w:rsid w:val="00CF4D04"/>
    <w:rsid w:val="00D142DB"/>
    <w:rsid w:val="00D2002F"/>
    <w:rsid w:val="00D35E38"/>
    <w:rsid w:val="00D56FB1"/>
    <w:rsid w:val="00D76850"/>
    <w:rsid w:val="00D77F3D"/>
    <w:rsid w:val="00D95C9C"/>
    <w:rsid w:val="00DD007A"/>
    <w:rsid w:val="00DD2740"/>
    <w:rsid w:val="00DE465A"/>
    <w:rsid w:val="00E17D17"/>
    <w:rsid w:val="00E31704"/>
    <w:rsid w:val="00E37651"/>
    <w:rsid w:val="00E42BFE"/>
    <w:rsid w:val="00E4514D"/>
    <w:rsid w:val="00E47516"/>
    <w:rsid w:val="00E57D07"/>
    <w:rsid w:val="00E60E6B"/>
    <w:rsid w:val="00E62959"/>
    <w:rsid w:val="00E87967"/>
    <w:rsid w:val="00EA5990"/>
    <w:rsid w:val="00EB4BF0"/>
    <w:rsid w:val="00ED277D"/>
    <w:rsid w:val="00EF2BAD"/>
    <w:rsid w:val="00F011EE"/>
    <w:rsid w:val="00F0465A"/>
    <w:rsid w:val="00F33044"/>
    <w:rsid w:val="00F42F49"/>
    <w:rsid w:val="00F43BF9"/>
    <w:rsid w:val="00F70E9E"/>
    <w:rsid w:val="00F93A72"/>
    <w:rsid w:val="00FA7AFA"/>
    <w:rsid w:val="00FB14E7"/>
    <w:rsid w:val="00FB641D"/>
    <w:rsid w:val="00FC7993"/>
    <w:rsid w:val="00FD721C"/>
    <w:rsid w:val="00FE102D"/>
    <w:rsid w:val="00FE4C4B"/>
    <w:rsid w:val="00FF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20D11F2-5BEB-499B-B100-2BE15E5C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B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">
    <w:name w:val="رأس الصفحة Char"/>
    <w:link w:val="a4"/>
    <w:rsid w:val="002B17B3"/>
    <w:rPr>
      <w:sz w:val="24"/>
      <w:szCs w:val="24"/>
    </w:rPr>
  </w:style>
  <w:style w:type="paragraph" w:styleId="a5">
    <w:name w:val="footer"/>
    <w:basedOn w:val="a"/>
    <w:link w:val="Char0"/>
    <w:uiPriority w:val="99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0">
    <w:name w:val="تذييل الصفحة Char"/>
    <w:link w:val="a5"/>
    <w:uiPriority w:val="99"/>
    <w:rsid w:val="002B17B3"/>
    <w:rPr>
      <w:sz w:val="24"/>
      <w:szCs w:val="24"/>
    </w:rPr>
  </w:style>
  <w:style w:type="paragraph" w:styleId="a6">
    <w:name w:val="Balloon Text"/>
    <w:basedOn w:val="a"/>
    <w:link w:val="Char1"/>
    <w:rsid w:val="002B17B3"/>
    <w:rPr>
      <w:rFonts w:ascii="Tahoma" w:hAnsi="Tahoma"/>
      <w:sz w:val="16"/>
      <w:szCs w:val="16"/>
      <w:lang w:val="x-none" w:eastAsia="x-none"/>
    </w:rPr>
  </w:style>
  <w:style w:type="character" w:customStyle="1" w:styleId="Char1">
    <w:name w:val="نص في بالون Char"/>
    <w:link w:val="a6"/>
    <w:rsid w:val="002B17B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011EE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ro\AppData\Local\Temp\&#1582;&#1591;&#1577;%20&#1578;&#1608;&#1589;&#1610;&#1601;%20&#1605;&#1587;&#1575;&#1602;-&#1603;.&#1605;.&#15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F9C6A-D99A-4A74-A38E-7B8E66674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خطة توصيف مساق-ك.م.ص</Template>
  <TotalTime>127</TotalTime>
  <Pages>5</Pages>
  <Words>873</Words>
  <Characters>4982</Characters>
  <Application>Microsoft Office Word</Application>
  <DocSecurity>0</DocSecurity>
  <Lines>41</Lines>
  <Paragraphs>11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HPro</dc:creator>
  <cp:keywords/>
  <cp:lastModifiedBy>Ata</cp:lastModifiedBy>
  <cp:revision>5</cp:revision>
  <cp:lastPrinted>2019-09-19T06:17:00Z</cp:lastPrinted>
  <dcterms:created xsi:type="dcterms:W3CDTF">2020-11-04T08:03:00Z</dcterms:created>
  <dcterms:modified xsi:type="dcterms:W3CDTF">2020-11-04T16:12:00Z</dcterms:modified>
</cp:coreProperties>
</file>