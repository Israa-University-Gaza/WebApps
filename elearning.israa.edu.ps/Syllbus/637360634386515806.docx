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4D117691" w:rsidR="002B5B64" w:rsidRPr="00C121EE" w:rsidRDefault="006F6DB6" w:rsidP="008D01E4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كلية </w:t>
            </w:r>
            <w:r w:rsidR="008D01E4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العلوم الطبية</w:t>
            </w:r>
            <w:bookmarkStart w:id="0" w:name="_GoBack"/>
            <w:bookmarkEnd w:id="0"/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629"/>
        <w:gridCol w:w="1170"/>
        <w:gridCol w:w="1530"/>
        <w:gridCol w:w="1350"/>
        <w:gridCol w:w="2523"/>
        <w:gridCol w:w="1620"/>
        <w:gridCol w:w="1710"/>
        <w:gridCol w:w="1977"/>
        <w:gridCol w:w="895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F233A1" w:rsidRPr="00ED277D" w14:paraId="4BA3E440" w14:textId="77777777" w:rsidTr="007117C2">
        <w:tc>
          <w:tcPr>
            <w:tcW w:w="1266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9" w:type="dxa"/>
          </w:tcPr>
          <w:p w14:paraId="179B2EA4" w14:textId="39BFAD19" w:rsidR="00ED277D" w:rsidRPr="007117C2" w:rsidRDefault="002D02B6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الكيمياء الحيوية</w:t>
            </w:r>
          </w:p>
        </w:tc>
        <w:tc>
          <w:tcPr>
            <w:tcW w:w="1170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30" w:type="dxa"/>
          </w:tcPr>
          <w:p w14:paraId="700A048D" w14:textId="1D8E6227" w:rsidR="00ED277D" w:rsidRPr="007117C2" w:rsidRDefault="004A0DD9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BMET1315</w:t>
            </w:r>
          </w:p>
        </w:tc>
        <w:tc>
          <w:tcPr>
            <w:tcW w:w="1350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3" w:type="dxa"/>
          </w:tcPr>
          <w:p w14:paraId="5EF57708" w14:textId="242A2B49" w:rsidR="00ED277D" w:rsidRPr="00ED277D" w:rsidRDefault="00336374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متطلب </w:t>
            </w:r>
            <w:r w:rsidR="004A0DD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كلية</w:t>
            </w:r>
          </w:p>
        </w:tc>
        <w:tc>
          <w:tcPr>
            <w:tcW w:w="1620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10" w:type="dxa"/>
            <w:vAlign w:val="center"/>
          </w:tcPr>
          <w:p w14:paraId="1872BB9A" w14:textId="39478B6D" w:rsidR="00ED277D" w:rsidRPr="007117C2" w:rsidRDefault="009D2D37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7</w:t>
            </w:r>
          </w:p>
        </w:tc>
        <w:tc>
          <w:tcPr>
            <w:tcW w:w="1977" w:type="dxa"/>
            <w:vAlign w:val="center"/>
          </w:tcPr>
          <w:p w14:paraId="0493B766" w14:textId="77777777" w:rsidR="00ED277D" w:rsidRPr="007117C2" w:rsidRDefault="00ED277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895" w:type="dxa"/>
            <w:vAlign w:val="center"/>
          </w:tcPr>
          <w:p w14:paraId="31EF7D3A" w14:textId="605A3F3B" w:rsidR="00ED277D" w:rsidRPr="007117C2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26</w:t>
            </w:r>
          </w:p>
        </w:tc>
      </w:tr>
      <w:tr w:rsidR="00F233A1" w:rsidRPr="00ED277D" w14:paraId="772A0BA9" w14:textId="77777777" w:rsidTr="007117C2">
        <w:tc>
          <w:tcPr>
            <w:tcW w:w="1266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9" w:type="dxa"/>
          </w:tcPr>
          <w:p w14:paraId="44FCA0AB" w14:textId="143FDAFF" w:rsidR="00ED277D" w:rsidRPr="007117C2" w:rsidRDefault="004A0DD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التمريض</w:t>
            </w:r>
          </w:p>
        </w:tc>
        <w:tc>
          <w:tcPr>
            <w:tcW w:w="1170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30" w:type="dxa"/>
          </w:tcPr>
          <w:p w14:paraId="38A15ACD" w14:textId="3D490BB9" w:rsidR="00ED277D" w:rsidRPr="007117C2" w:rsidRDefault="004A0DD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التمريض</w:t>
            </w:r>
          </w:p>
        </w:tc>
        <w:tc>
          <w:tcPr>
            <w:tcW w:w="1350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3" w:type="dxa"/>
          </w:tcPr>
          <w:p w14:paraId="2D1F49B8" w14:textId="3FB7A0CA" w:rsidR="00ED277D" w:rsidRPr="00ED277D" w:rsidRDefault="004A0DD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-</w:t>
            </w:r>
          </w:p>
        </w:tc>
        <w:tc>
          <w:tcPr>
            <w:tcW w:w="1620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10" w:type="dxa"/>
          </w:tcPr>
          <w:p w14:paraId="751D2636" w14:textId="587E0130" w:rsidR="00ED277D" w:rsidRPr="007117C2" w:rsidRDefault="004A0DD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التغذية</w:t>
            </w:r>
          </w:p>
        </w:tc>
        <w:tc>
          <w:tcPr>
            <w:tcW w:w="1977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5" w:type="dxa"/>
            <w:vAlign w:val="center"/>
          </w:tcPr>
          <w:p w14:paraId="63D4D631" w14:textId="5D317F69" w:rsidR="00ED277D" w:rsidRPr="007117C2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3</w:t>
            </w:r>
          </w:p>
        </w:tc>
      </w:tr>
      <w:tr w:rsidR="00F233A1" w:rsidRPr="00ED277D" w14:paraId="6B47C8B6" w14:textId="77777777" w:rsidTr="007117C2">
        <w:tc>
          <w:tcPr>
            <w:tcW w:w="1266" w:type="dxa"/>
          </w:tcPr>
          <w:p w14:paraId="230E47E2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629" w:type="dxa"/>
          </w:tcPr>
          <w:p w14:paraId="75E87BBF" w14:textId="59D525AA" w:rsidR="00ED277D" w:rsidRPr="007117C2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د. </w:t>
            </w:r>
            <w:proofErr w:type="gramStart"/>
            <w:r>
              <w:rPr>
                <w:rFonts w:ascii="Simplified Arabic" w:hAnsi="Simplified Arabic" w:cs="Simplified Arabic" w:hint="cs"/>
                <w:b/>
                <w:bCs/>
                <w:rtl/>
              </w:rPr>
              <w:t>عبدالفتاح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قرمان</w:t>
            </w:r>
          </w:p>
        </w:tc>
        <w:tc>
          <w:tcPr>
            <w:tcW w:w="1170" w:type="dxa"/>
          </w:tcPr>
          <w:p w14:paraId="72E035A3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530" w:type="dxa"/>
          </w:tcPr>
          <w:p w14:paraId="1E7693BF" w14:textId="1ECBA3DB" w:rsidR="00ED277D" w:rsidRPr="007117C2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350" w:type="dxa"/>
          </w:tcPr>
          <w:p w14:paraId="460EBEA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3" w:type="dxa"/>
          </w:tcPr>
          <w:p w14:paraId="3EB51CAE" w14:textId="41582370" w:rsidR="00ED277D" w:rsidRPr="00ED277D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 w:rsidRPr="009D2D37">
              <w:rPr>
                <w:rFonts w:ascii="Simplified Arabic" w:hAnsi="Simplified Arabic" w:cs="Simplified Arabic"/>
                <w:sz w:val="22"/>
                <w:szCs w:val="22"/>
              </w:rPr>
              <w:t>aqaraman@israa.edu.ps</w:t>
            </w:r>
          </w:p>
        </w:tc>
        <w:tc>
          <w:tcPr>
            <w:tcW w:w="1620" w:type="dxa"/>
          </w:tcPr>
          <w:p w14:paraId="451A1D65" w14:textId="6112C0B3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15E691E6" w14:textId="77777777"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977" w:type="dxa"/>
          </w:tcPr>
          <w:p w14:paraId="4977CEB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5" w:type="dxa"/>
            <w:vAlign w:val="center"/>
          </w:tcPr>
          <w:p w14:paraId="14430C9E" w14:textId="4EF1C7F8" w:rsidR="00ED277D" w:rsidRPr="007117C2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الأول</w:t>
            </w:r>
          </w:p>
        </w:tc>
      </w:tr>
      <w:tr w:rsidR="00ED277D" w:rsidRPr="00ED277D" w14:paraId="4CD79B99" w14:textId="77777777" w:rsidTr="00F233A1">
        <w:tc>
          <w:tcPr>
            <w:tcW w:w="1266" w:type="dxa"/>
            <w:vAlign w:val="center"/>
          </w:tcPr>
          <w:p w14:paraId="3BEBDA9D" w14:textId="77777777"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04" w:type="dxa"/>
            <w:gridSpan w:val="9"/>
          </w:tcPr>
          <w:p w14:paraId="36288DE0" w14:textId="090FD9CB" w:rsidR="00ED277D" w:rsidRPr="00ED277D" w:rsidRDefault="004A0DD9" w:rsidP="005C2F4A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المساق يعتبر مقدمة مبسطة لل</w:t>
            </w:r>
            <w:r w:rsidR="005C2F4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كيمياء الحيوية يتدرج من الذرة مرورا بالروابط والمركبات العضوية ويركز على المركبات</w:t>
            </w:r>
            <w:r w:rsidR="002D02B6" w:rsidRPr="002D02B6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الحيوية مثل البروتينات </w:t>
            </w:r>
            <w:r w:rsidR="005C2F4A" w:rsidRPr="002D02B6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والنشويات،</w:t>
            </w:r>
            <w:r w:rsidR="002D02B6" w:rsidRPr="002D02B6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الأحماض </w:t>
            </w:r>
            <w:r w:rsidR="005C2F4A" w:rsidRPr="002D02B6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الأمينية، الفيتامينات</w:t>
            </w:r>
            <w:r w:rsidR="002D02B6" w:rsidRPr="002D02B6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، </w:t>
            </w:r>
            <w:proofErr w:type="spellStart"/>
            <w:r w:rsidR="005C2F4A" w:rsidRPr="002D02B6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اللبيدات</w:t>
            </w:r>
            <w:proofErr w:type="spellEnd"/>
            <w:r w:rsidR="005C2F4A" w:rsidRPr="002D02B6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،</w:t>
            </w:r>
            <w:r w:rsidR="002D02B6" w:rsidRPr="002D02B6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5C2F4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</w:t>
            </w:r>
            <w:r w:rsidR="002D02B6" w:rsidRPr="002D02B6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الإنزيمات </w:t>
            </w:r>
            <w:r w:rsidR="005C2F4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بالإضافة لشرح مبسط ل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عمليات التمثيل الغذائي للمركبات الحيوية</w:t>
            </w:r>
            <w:r w:rsidR="005C2F4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واهميتها للإنسان.</w:t>
            </w:r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040"/>
        <w:gridCol w:w="2520"/>
        <w:gridCol w:w="2182"/>
        <w:gridCol w:w="1980"/>
        <w:gridCol w:w="1414"/>
      </w:tblGrid>
      <w:tr w:rsidR="00AD169F" w:rsidRPr="00C121EE" w14:paraId="6F92C13D" w14:textId="77777777" w:rsidTr="00E1341D">
        <w:trPr>
          <w:tblHeader/>
        </w:trPr>
        <w:tc>
          <w:tcPr>
            <w:tcW w:w="548" w:type="dxa"/>
            <w:shd w:val="clear" w:color="auto" w:fill="D9D9D9" w:themeFill="background1" w:themeFillShade="D9"/>
          </w:tcPr>
          <w:p w14:paraId="6DC885A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  <w:shd w:val="clear" w:color="auto" w:fill="D9D9D9" w:themeFill="background1" w:themeFillShade="D9"/>
          </w:tcPr>
          <w:p w14:paraId="40BB615B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5EDEF0C" w14:textId="77777777" w:rsidTr="00E1341D">
        <w:trPr>
          <w:trHeight w:val="376"/>
          <w:tblHeader/>
        </w:trPr>
        <w:tc>
          <w:tcPr>
            <w:tcW w:w="548" w:type="dxa"/>
            <w:vMerge w:val="restart"/>
            <w:shd w:val="clear" w:color="auto" w:fill="D9D9D9" w:themeFill="background1" w:themeFillShade="D9"/>
          </w:tcPr>
          <w:p w14:paraId="6C0C318D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shd w:val="clear" w:color="auto" w:fill="D9D9D9" w:themeFill="background1" w:themeFillShade="D9"/>
            <w:vAlign w:val="center"/>
          </w:tcPr>
          <w:p w14:paraId="2AD5D9BF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690F4109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040" w:type="dxa"/>
            <w:vMerge w:val="restart"/>
            <w:shd w:val="clear" w:color="auto" w:fill="D9D9D9" w:themeFill="background1" w:themeFillShade="D9"/>
            <w:vAlign w:val="center"/>
          </w:tcPr>
          <w:p w14:paraId="093EEF82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096" w:type="dxa"/>
            <w:gridSpan w:val="4"/>
            <w:shd w:val="clear" w:color="auto" w:fill="D9D9D9" w:themeFill="background1" w:themeFillShade="D9"/>
            <w:vAlign w:val="center"/>
          </w:tcPr>
          <w:p w14:paraId="4E76FDA8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0B3CBF44" w14:textId="77777777" w:rsidTr="00E1341D">
        <w:trPr>
          <w:trHeight w:val="419"/>
          <w:tblHeader/>
        </w:trPr>
        <w:tc>
          <w:tcPr>
            <w:tcW w:w="548" w:type="dxa"/>
            <w:vMerge/>
            <w:shd w:val="clear" w:color="auto" w:fill="D9D9D9" w:themeFill="background1" w:themeFillShade="D9"/>
          </w:tcPr>
          <w:p w14:paraId="53F8711B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shd w:val="clear" w:color="auto" w:fill="D9D9D9" w:themeFill="background1" w:themeFillShade="D9"/>
            <w:vAlign w:val="center"/>
          </w:tcPr>
          <w:p w14:paraId="7D17F92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040" w:type="dxa"/>
            <w:vMerge/>
            <w:shd w:val="clear" w:color="auto" w:fill="D9D9D9" w:themeFill="background1" w:themeFillShade="D9"/>
            <w:vAlign w:val="center"/>
          </w:tcPr>
          <w:p w14:paraId="1BBEB0B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D8E9BC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62FACA5A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A31CD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739A8DB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F27DDF" w:rsidRPr="00C121EE" w14:paraId="74F43CBD" w14:textId="77777777" w:rsidTr="003B7807">
        <w:tc>
          <w:tcPr>
            <w:tcW w:w="548" w:type="dxa"/>
            <w:vAlign w:val="center"/>
          </w:tcPr>
          <w:p w14:paraId="4EE44041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7AEF68F5" w14:textId="77777777" w:rsidR="001F11DF" w:rsidRPr="003B7807" w:rsidRDefault="001F11DF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</w:p>
          <w:p w14:paraId="2581EBE9" w14:textId="26DD5711" w:rsidR="00F27DDF" w:rsidRPr="008A37B7" w:rsidRDefault="0081116A" w:rsidP="0081116A">
            <w:pPr>
              <w:tabs>
                <w:tab w:val="left" w:pos="509"/>
              </w:tabs>
              <w:ind w:left="223" w:hanging="18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التعرف على انواع تكون الروابط الكيميائية.</w:t>
            </w:r>
            <w:r w:rsidR="008A37B7" w:rsidRPr="008A37B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8A37B7"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ab/>
            </w:r>
          </w:p>
        </w:tc>
        <w:tc>
          <w:tcPr>
            <w:tcW w:w="3040" w:type="dxa"/>
          </w:tcPr>
          <w:p w14:paraId="406A4CFE" w14:textId="77777777" w:rsidR="001F11DF" w:rsidRDefault="001F11DF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4440B83" w14:textId="4D5C16FB" w:rsidR="00F27DDF" w:rsidRDefault="00BB0FB5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2AEA0D84" w14:textId="0D5DD8AF" w:rsidR="001A269C" w:rsidRDefault="00594B34" w:rsidP="0081116A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يذكر الخصائص المميزة لكل من </w:t>
            </w:r>
            <w:r w:rsidR="0081116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الروابط التساهمية والايونية.</w:t>
            </w:r>
          </w:p>
          <w:p w14:paraId="417A471A" w14:textId="0EDD5962" w:rsidR="00594B34" w:rsidRDefault="00594B34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2182" w:type="dxa"/>
          </w:tcPr>
          <w:p w14:paraId="2AEFBB61" w14:textId="474F624F" w:rsidR="001A269C" w:rsidRDefault="0081116A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يقارن بين المركبات الايونية والتساهمية من حيث الخصائص الفيزيائية والكيميائية.</w:t>
            </w:r>
          </w:p>
          <w:p w14:paraId="1E55A466" w14:textId="77777777" w:rsidR="00E97614" w:rsidRDefault="00E9761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B069839" w14:textId="3385B14E" w:rsidR="00594B34" w:rsidRDefault="00594B3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980" w:type="dxa"/>
          </w:tcPr>
          <w:p w14:paraId="410FE740" w14:textId="06954A39" w:rsidR="001A269C" w:rsidRDefault="0081116A" w:rsidP="00C32F4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يرسم الصيغة الكيميا</w:t>
            </w:r>
            <w:r w:rsidR="00C32F48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ئية لبعض المركبات مثل الماء والامونيا وثاني أكسيد الكربون</w:t>
            </w:r>
          </w:p>
          <w:p w14:paraId="170A8C24" w14:textId="4B32047B" w:rsidR="001A269C" w:rsidRDefault="001A269C" w:rsidP="00C121EE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414" w:type="dxa"/>
          </w:tcPr>
          <w:p w14:paraId="0AAEF4DB" w14:textId="77492249" w:rsidR="00BB0FB5" w:rsidRPr="001A269C" w:rsidRDefault="0081116A" w:rsidP="00C32F4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يصنف المركبات </w:t>
            </w:r>
            <w:r w:rsidR="00C32F48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تساهمية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C32F48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وايونية</w:t>
            </w:r>
          </w:p>
        </w:tc>
      </w:tr>
      <w:tr w:rsidR="0081116A" w:rsidRPr="00C121EE" w14:paraId="5E9A3723" w14:textId="77777777" w:rsidTr="003B7807">
        <w:tc>
          <w:tcPr>
            <w:tcW w:w="548" w:type="dxa"/>
            <w:vAlign w:val="center"/>
          </w:tcPr>
          <w:p w14:paraId="792493D9" w14:textId="77777777" w:rsidR="0081116A" w:rsidRPr="00C121EE" w:rsidRDefault="0081116A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0B48F1F5" w14:textId="4BADF6E7" w:rsidR="0081116A" w:rsidRPr="003B7807" w:rsidRDefault="00C32F48" w:rsidP="00C32F48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التعرف على أهمية المركبات العضوية</w:t>
            </w:r>
          </w:p>
        </w:tc>
        <w:tc>
          <w:tcPr>
            <w:tcW w:w="3040" w:type="dxa"/>
          </w:tcPr>
          <w:p w14:paraId="0876FCE1" w14:textId="30F25B29" w:rsidR="0081116A" w:rsidRDefault="00C32F48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7CFF20B" w14:textId="712D6F6B" w:rsidR="0081116A" w:rsidRDefault="00C32F48" w:rsidP="00C32F48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خصائص المركبات العضوية</w:t>
            </w:r>
          </w:p>
        </w:tc>
        <w:tc>
          <w:tcPr>
            <w:tcW w:w="2182" w:type="dxa"/>
          </w:tcPr>
          <w:p w14:paraId="5F857393" w14:textId="6887B366" w:rsidR="0081116A" w:rsidRDefault="00C32F48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يصنف المركبات العضوية حسب خصائصها الكيميائية والفيزيائية</w:t>
            </w:r>
          </w:p>
        </w:tc>
        <w:tc>
          <w:tcPr>
            <w:tcW w:w="1980" w:type="dxa"/>
          </w:tcPr>
          <w:p w14:paraId="1DAFB79B" w14:textId="6B905E70" w:rsidR="0081116A" w:rsidRDefault="00C32F48" w:rsidP="00594B3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يرسم صيغة المركبات العضوية</w:t>
            </w:r>
          </w:p>
        </w:tc>
        <w:tc>
          <w:tcPr>
            <w:tcW w:w="1414" w:type="dxa"/>
          </w:tcPr>
          <w:p w14:paraId="792369AE" w14:textId="5DB93ACC" w:rsidR="0081116A" w:rsidRDefault="00C32F48" w:rsidP="0081116A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يكتب تقريرا عن مركب عضوي واهميته في حياتنا العملية  </w:t>
            </w:r>
          </w:p>
        </w:tc>
      </w:tr>
      <w:tr w:rsidR="00CA45E2" w:rsidRPr="00C121EE" w14:paraId="1AEC590A" w14:textId="77777777" w:rsidTr="00CA45E2">
        <w:trPr>
          <w:trHeight w:val="964"/>
        </w:trPr>
        <w:tc>
          <w:tcPr>
            <w:tcW w:w="548" w:type="dxa"/>
            <w:vAlign w:val="center"/>
          </w:tcPr>
          <w:p w14:paraId="0D3FD7EA" w14:textId="77777777" w:rsidR="00CA45E2" w:rsidRPr="00C121EE" w:rsidRDefault="00CA45E2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654ADE5C" w14:textId="6A2814AA" w:rsidR="00CA45E2" w:rsidRPr="003B7807" w:rsidRDefault="00CA45E2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التعرف على الدور الحيوي</w:t>
            </w: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</w:t>
            </w:r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لمركبات الحيوية الاساسية (</w:t>
            </w:r>
            <w:proofErr w:type="spellStart"/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اللبيدات</w:t>
            </w:r>
            <w:proofErr w:type="spellEnd"/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–البروتينات-</w:t>
            </w:r>
            <w:r w:rsidRPr="008A37B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الكربوهيدرات</w:t>
            </w:r>
            <w:r w:rsidR="006D5ADE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  <w:tc>
          <w:tcPr>
            <w:tcW w:w="3040" w:type="dxa"/>
          </w:tcPr>
          <w:p w14:paraId="04414BAA" w14:textId="797A4D7A" w:rsidR="00CA45E2" w:rsidRDefault="00CA45E2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8005CDF" w14:textId="43A69ED4" w:rsidR="00CA45E2" w:rsidRDefault="006D5ADE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الأهمية الحيوية للمركبات الحيوية الأساسية في جسم الانسان.</w:t>
            </w:r>
          </w:p>
        </w:tc>
        <w:tc>
          <w:tcPr>
            <w:tcW w:w="2182" w:type="dxa"/>
          </w:tcPr>
          <w:p w14:paraId="20F7C5FC" w14:textId="615E7497" w:rsidR="00CA45E2" w:rsidRDefault="00E056D0" w:rsidP="00E056D0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يقارن بين المركبات الحيوية في جسم الكائن الحي من حيث الوظيفة.</w:t>
            </w:r>
          </w:p>
        </w:tc>
        <w:tc>
          <w:tcPr>
            <w:tcW w:w="1980" w:type="dxa"/>
          </w:tcPr>
          <w:p w14:paraId="5C730865" w14:textId="59D21DE0" w:rsidR="00CA45E2" w:rsidRDefault="00E056D0" w:rsidP="00594B3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يصنف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حسب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دورها الحيوي</w:t>
            </w:r>
          </w:p>
        </w:tc>
        <w:tc>
          <w:tcPr>
            <w:tcW w:w="1414" w:type="dxa"/>
          </w:tcPr>
          <w:p w14:paraId="4415FF34" w14:textId="1C3803B4" w:rsidR="00CA45E2" w:rsidRDefault="00FD4E9A" w:rsidP="00FD4E9A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يكتب مقالا عن مرض بسبب خلل في دور </w:t>
            </w:r>
            <w:r w:rsidR="00C6156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أحد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المركبات الحيوية.</w:t>
            </w:r>
          </w:p>
        </w:tc>
      </w:tr>
      <w:tr w:rsidR="002A47C3" w:rsidRPr="00C121EE" w14:paraId="0BF5A8A6" w14:textId="77777777" w:rsidTr="003B7807">
        <w:tc>
          <w:tcPr>
            <w:tcW w:w="548" w:type="dxa"/>
            <w:vAlign w:val="center"/>
          </w:tcPr>
          <w:p w14:paraId="34825651" w14:textId="49F43B00"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3089938B" w14:textId="77777777" w:rsidR="004E60F6" w:rsidRDefault="004E60F6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7362743" w14:textId="7AC8ACBF" w:rsidR="002A47C3" w:rsidRPr="00C121EE" w:rsidRDefault="008A37B7" w:rsidP="00C33546">
            <w:pPr>
              <w:tabs>
                <w:tab w:val="left" w:pos="509"/>
              </w:tabs>
              <w:ind w:left="313" w:hanging="270"/>
              <w:rPr>
                <w:rFonts w:ascii="Simplified Arabic" w:hAnsi="Simplified Arabic" w:cs="Simplified Arabic"/>
                <w:rtl/>
              </w:rPr>
            </w:pPr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التعرف على الدور الحيوي للأنزيمات والفيتامينات</w:t>
            </w:r>
            <w:r w:rsidR="008D4576">
              <w:rPr>
                <w:rFonts w:ascii="Simplified Arabic" w:hAnsi="Simplified Arabic" w:cs="Simplified Arabic" w:hint="cs"/>
                <w:rtl/>
              </w:rPr>
              <w:t xml:space="preserve"> والاملاح </w:t>
            </w:r>
          </w:p>
        </w:tc>
        <w:tc>
          <w:tcPr>
            <w:tcW w:w="3040" w:type="dxa"/>
          </w:tcPr>
          <w:p w14:paraId="5B0397AF" w14:textId="77777777" w:rsidR="004E60F6" w:rsidRDefault="004E60F6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438CF3E8" w14:textId="5CE6941B" w:rsidR="002A47C3" w:rsidRPr="004E60F6" w:rsidRDefault="00BB0FB5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1175D876" w14:textId="5CD8C265" w:rsidR="002A47C3" w:rsidRPr="00C121EE" w:rsidRDefault="00313D3D" w:rsidP="00484997">
            <w:pPr>
              <w:tabs>
                <w:tab w:val="left" w:pos="4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الأهمية الحيوية للأنزيمات والفيتامينات</w:t>
            </w:r>
            <w:r>
              <w:rPr>
                <w:rFonts w:ascii="Simplified Arabic" w:hAnsi="Simplified Arabic" w:cs="Simplified Arabic" w:hint="cs"/>
                <w:rtl/>
              </w:rPr>
              <w:t xml:space="preserve"> في جسم الانسان.</w:t>
            </w:r>
          </w:p>
        </w:tc>
        <w:tc>
          <w:tcPr>
            <w:tcW w:w="2182" w:type="dxa"/>
          </w:tcPr>
          <w:p w14:paraId="70FDDDC9" w14:textId="49B3FD2B" w:rsidR="002A47C3" w:rsidRPr="00C121EE" w:rsidRDefault="00313D3D" w:rsidP="0083282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مناقشة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دور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الحيوي للأنزيمات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والفيتامينات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وعلاقتها بالمركبات الحيوية.</w:t>
            </w:r>
          </w:p>
        </w:tc>
        <w:tc>
          <w:tcPr>
            <w:tcW w:w="1980" w:type="dxa"/>
          </w:tcPr>
          <w:p w14:paraId="56326DB1" w14:textId="4382B834" w:rsidR="004E60F6" w:rsidRPr="00C121EE" w:rsidRDefault="00832825" w:rsidP="007C3E6C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يصنف الانزيمات والفيتامينات حسب دورها</w:t>
            </w:r>
            <w:r w:rsidR="00DC79A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الكيميائي </w:t>
            </w:r>
            <w:r w:rsidR="00C6156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والحيوي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1414" w:type="dxa"/>
          </w:tcPr>
          <w:p w14:paraId="67A6FAF0" w14:textId="09D730E8" w:rsidR="00205FB4" w:rsidRPr="00C121EE" w:rsidRDefault="00313D3D" w:rsidP="00C32F4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يكتب</w:t>
            </w:r>
            <w:r w:rsidRPr="00313D3D">
              <w:rPr>
                <w:rFonts w:ascii="Simplified Arabic" w:hAnsi="Simplified Arabic" w:cs="Simplified Arabic"/>
                <w:rtl/>
              </w:rPr>
              <w:t xml:space="preserve"> مقالة عن </w:t>
            </w:r>
            <w:r w:rsidRPr="00313D3D">
              <w:rPr>
                <w:rFonts w:ascii="Simplified Arabic" w:hAnsi="Simplified Arabic" w:cs="Simplified Arabic" w:hint="cs"/>
                <w:rtl/>
              </w:rPr>
              <w:t>أ</w:t>
            </w:r>
            <w:r>
              <w:rPr>
                <w:rFonts w:ascii="Simplified Arabic" w:hAnsi="Simplified Arabic" w:cs="Simplified Arabic" w:hint="cs"/>
                <w:rtl/>
              </w:rPr>
              <w:t>نزيما</w:t>
            </w:r>
            <w:r>
              <w:rPr>
                <w:rFonts w:ascii="Simplified Arabic" w:hAnsi="Simplified Arabic" w:cs="Simplified Arabic"/>
                <w:rtl/>
              </w:rPr>
              <w:t xml:space="preserve"> ذا أهمية </w:t>
            </w:r>
            <w:r w:rsidR="00C32F48">
              <w:rPr>
                <w:rFonts w:ascii="Simplified Arabic" w:hAnsi="Simplified Arabic" w:cs="Simplified Arabic" w:hint="cs"/>
                <w:rtl/>
              </w:rPr>
              <w:t>عملية</w:t>
            </w:r>
          </w:p>
        </w:tc>
      </w:tr>
      <w:tr w:rsidR="00C32F48" w:rsidRPr="00C121EE" w14:paraId="734D6637" w14:textId="77777777" w:rsidTr="003B7807">
        <w:tc>
          <w:tcPr>
            <w:tcW w:w="548" w:type="dxa"/>
            <w:vAlign w:val="center"/>
          </w:tcPr>
          <w:p w14:paraId="657898C1" w14:textId="77777777" w:rsidR="00C32F48" w:rsidRPr="00C121EE" w:rsidRDefault="00C32F4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E890645" w14:textId="458E2014" w:rsidR="00C32F48" w:rsidRDefault="00C32F48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يتعرف أهمية الماء في حياتنا</w:t>
            </w:r>
          </w:p>
        </w:tc>
        <w:tc>
          <w:tcPr>
            <w:tcW w:w="3040" w:type="dxa"/>
          </w:tcPr>
          <w:p w14:paraId="49C25CF5" w14:textId="6A7DD92F" w:rsidR="00C32F48" w:rsidRDefault="00C32F48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4074FF51" w14:textId="55F7CD21" w:rsidR="00C32F48" w:rsidRDefault="00C32F48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الخصائص الفريدة للماء</w:t>
            </w:r>
          </w:p>
        </w:tc>
        <w:tc>
          <w:tcPr>
            <w:tcW w:w="2182" w:type="dxa"/>
          </w:tcPr>
          <w:p w14:paraId="637397DF" w14:textId="7D689FBF" w:rsidR="00C32F48" w:rsidRDefault="00C32F48" w:rsidP="00832825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فسر ارتفاع نسبة الماء في اجسامنا</w:t>
            </w:r>
          </w:p>
        </w:tc>
        <w:tc>
          <w:tcPr>
            <w:tcW w:w="1980" w:type="dxa"/>
          </w:tcPr>
          <w:p w14:paraId="649630DC" w14:textId="77777777" w:rsidR="00C32F48" w:rsidRDefault="00C32F48" w:rsidP="007C3E6C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414" w:type="dxa"/>
          </w:tcPr>
          <w:p w14:paraId="70DD4282" w14:textId="381158C9" w:rsidR="00C32F48" w:rsidRDefault="00C32F48" w:rsidP="00C32F48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يكتب تقريرا علميا عن أهمية الماء</w:t>
            </w:r>
          </w:p>
        </w:tc>
      </w:tr>
      <w:tr w:rsidR="00F27DDF" w:rsidRPr="00C121EE" w14:paraId="5365CE63" w14:textId="77777777" w:rsidTr="003B7807">
        <w:tc>
          <w:tcPr>
            <w:tcW w:w="548" w:type="dxa"/>
            <w:vAlign w:val="center"/>
          </w:tcPr>
          <w:p w14:paraId="23034D22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0B2CB58" w14:textId="2A0E437F" w:rsidR="00F27DDF" w:rsidRDefault="00CE50D7" w:rsidP="003B7807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يوظف الأسس الكيميائية في فهم وظائف المركبات الحيوية.</w:t>
            </w:r>
          </w:p>
        </w:tc>
        <w:tc>
          <w:tcPr>
            <w:tcW w:w="3040" w:type="dxa"/>
          </w:tcPr>
          <w:p w14:paraId="38652C5C" w14:textId="77777777" w:rsidR="00A11776" w:rsidRDefault="00A11776" w:rsidP="00A11776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762FDF6F" w14:textId="6A71946B" w:rsidR="00F27DDF" w:rsidRPr="00C121EE" w:rsidRDefault="00B94878" w:rsidP="00B12BF3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  <w:r>
              <w:rPr>
                <w:rFonts w:ascii="Simplified Arabic" w:hAnsi="Simplified Arabic" w:cs="Simplified Arabic" w:hint="cs"/>
                <w:rtl/>
              </w:rPr>
              <w:t xml:space="preserve"> ومهارات عامة</w:t>
            </w:r>
          </w:p>
        </w:tc>
        <w:tc>
          <w:tcPr>
            <w:tcW w:w="2520" w:type="dxa"/>
          </w:tcPr>
          <w:p w14:paraId="259B97D1" w14:textId="2A4F9D2D" w:rsidR="00A11776" w:rsidRPr="00C121EE" w:rsidRDefault="00C61561" w:rsidP="00B5239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تحديد المجموعات المميزة ونوع الترابط وخصائص المركبات كيميائيا</w:t>
            </w:r>
            <w:r w:rsidR="007324A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2182" w:type="dxa"/>
          </w:tcPr>
          <w:p w14:paraId="67939981" w14:textId="78988B8F" w:rsidR="00A11776" w:rsidRDefault="00C61561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يربط بين التركيب الكيمائي وخصائص المركب الحيوية.</w:t>
            </w:r>
          </w:p>
          <w:p w14:paraId="5D1BF561" w14:textId="21C4948A" w:rsidR="00F27DDF" w:rsidRPr="007C3E6C" w:rsidRDefault="007C3E6C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7C3E6C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980" w:type="dxa"/>
          </w:tcPr>
          <w:p w14:paraId="14A17CE2" w14:textId="5857BB9C" w:rsidR="00A11776" w:rsidRPr="00A11776" w:rsidRDefault="00880EDC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يميز بين المركبات الحيوية تركيبيا</w:t>
            </w:r>
          </w:p>
        </w:tc>
        <w:tc>
          <w:tcPr>
            <w:tcW w:w="1414" w:type="dxa"/>
          </w:tcPr>
          <w:p w14:paraId="12409A22" w14:textId="3FD1C9D0" w:rsidR="00F27DDF" w:rsidRPr="00C121EE" w:rsidRDefault="00880EDC" w:rsidP="00D45B42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تنمية اتجاهات إيجابية نحو المركبات الحيوية ودورها في كفاءة الصحة العامة.</w:t>
            </w:r>
          </w:p>
        </w:tc>
      </w:tr>
    </w:tbl>
    <w:p w14:paraId="39B4AB20" w14:textId="7CD47300" w:rsidR="00E1341D" w:rsidRDefault="00E1341D">
      <w:pPr>
        <w:rPr>
          <w:rtl/>
        </w:rPr>
      </w:pPr>
    </w:p>
    <w:p w14:paraId="6315BBEC" w14:textId="77777777" w:rsidR="000B7F89" w:rsidRPr="0082778A" w:rsidRDefault="000B7F89">
      <w:pPr>
        <w:rPr>
          <w:sz w:val="2"/>
          <w:szCs w:val="2"/>
          <w:rtl/>
        </w:rPr>
      </w:pPr>
    </w:p>
    <w:p w14:paraId="53D729A5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75"/>
        <w:gridCol w:w="850"/>
        <w:gridCol w:w="3027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513052CF" w14:textId="77777777" w:rsidTr="00C61AB0">
        <w:tc>
          <w:tcPr>
            <w:tcW w:w="15750" w:type="dxa"/>
            <w:gridSpan w:val="19"/>
            <w:shd w:val="clear" w:color="auto" w:fill="F2F2F2"/>
            <w:vAlign w:val="center"/>
          </w:tcPr>
          <w:p w14:paraId="006581C7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14:paraId="181ADB87" w14:textId="77777777" w:rsidTr="004A6644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14:paraId="45E5ACC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14:paraId="17227E3A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25" w:type="dxa"/>
            <w:gridSpan w:val="2"/>
            <w:vMerge w:val="restart"/>
            <w:shd w:val="clear" w:color="auto" w:fill="F2F2F2"/>
            <w:vAlign w:val="center"/>
          </w:tcPr>
          <w:p w14:paraId="21513D6E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27" w:type="dxa"/>
            <w:vMerge w:val="restart"/>
            <w:shd w:val="clear" w:color="auto" w:fill="F2F2F2"/>
            <w:vAlign w:val="center"/>
          </w:tcPr>
          <w:p w14:paraId="44AE6DF1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2BC8D3D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83636E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398A5FFB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C91050A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327B16D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7281783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BCB02C9" w14:textId="77777777" w:rsidTr="004A6644">
        <w:tc>
          <w:tcPr>
            <w:tcW w:w="548" w:type="dxa"/>
            <w:vMerge/>
            <w:shd w:val="clear" w:color="auto" w:fill="F2F2F2"/>
          </w:tcPr>
          <w:p w14:paraId="596482D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14:paraId="7FFC3FCD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vMerge/>
            <w:shd w:val="clear" w:color="auto" w:fill="F2F2F2"/>
          </w:tcPr>
          <w:p w14:paraId="0B28A9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F2F2F2"/>
            <w:vAlign w:val="center"/>
          </w:tcPr>
          <w:p w14:paraId="31FCD598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4B9B067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554637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6179A53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12C379DC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026A8B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16234C6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335B4E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E69B3F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82A17D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61E0AE4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389BAB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5CD0D25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367E1849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E768C2D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4EC64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14:paraId="67CC0774" w14:textId="77777777" w:rsidTr="004A6644">
        <w:tc>
          <w:tcPr>
            <w:tcW w:w="548" w:type="dxa"/>
            <w:vAlign w:val="center"/>
          </w:tcPr>
          <w:p w14:paraId="06CE81A6" w14:textId="77777777"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B507893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92E6CE2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2513C689" w14:textId="063EEB8B" w:rsidR="002A47C3" w:rsidRPr="00AB6DD2" w:rsidRDefault="008601AC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الكيمياء في حياتنا</w:t>
            </w:r>
          </w:p>
        </w:tc>
        <w:tc>
          <w:tcPr>
            <w:tcW w:w="630" w:type="dxa"/>
          </w:tcPr>
          <w:p w14:paraId="02B44499" w14:textId="43CE8C3A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8B8585A" w14:textId="65E65F57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3226C6F" w14:textId="51E47761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AA6B2D8" w14:textId="44C497D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827DE1C" w14:textId="77E94C48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80C99D" w14:textId="12C44095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63C3662C" w14:textId="50EB3F0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A339387" w14:textId="6BDE7EEE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7AF9151" w14:textId="3C998E3C" w:rsidR="002A47C3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6679C9" w14:textId="0A20ECC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75AF80C" w14:textId="2BDDA172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7EAD114" w14:textId="161FED7D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0663DBB0" w14:textId="332E976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EFA64F" w14:textId="62E9AD4B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159EC" w:rsidRPr="00AB6DD2" w14:paraId="27D30ED7" w14:textId="77777777" w:rsidTr="004A6644">
        <w:tc>
          <w:tcPr>
            <w:tcW w:w="548" w:type="dxa"/>
            <w:vAlign w:val="center"/>
          </w:tcPr>
          <w:p w14:paraId="1946D66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D9C8237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83C4C6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C4CC047" w14:textId="01EA859F" w:rsidR="009159EC" w:rsidRPr="009159EC" w:rsidRDefault="008601AC" w:rsidP="009159EC">
            <w:pPr>
              <w:rPr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التركيب الذري والروابط </w:t>
            </w:r>
          </w:p>
        </w:tc>
        <w:tc>
          <w:tcPr>
            <w:tcW w:w="630" w:type="dxa"/>
          </w:tcPr>
          <w:p w14:paraId="77790CA0" w14:textId="4502A1A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9E65619" w14:textId="110119A8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4820694" w14:textId="7241F12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5B431B3B" w14:textId="66CD9566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8787A81" w14:textId="4C206B6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007910" w14:textId="5534429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A311842" w14:textId="51B86CEB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87C4D5C" w14:textId="2B3741F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3B075EF" w14:textId="69F27A9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53A93A29" w14:textId="180CF77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E292185" w14:textId="47EAC7F9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AF7B100" w14:textId="354FE4F4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B4E23FD" w14:textId="30A208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C79CB0" w14:textId="4286E141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87F28" w:rsidRPr="00AB6DD2" w14:paraId="39EE74B5" w14:textId="77777777" w:rsidTr="004A6644">
        <w:tc>
          <w:tcPr>
            <w:tcW w:w="548" w:type="dxa"/>
            <w:vAlign w:val="center"/>
          </w:tcPr>
          <w:p w14:paraId="12F04C21" w14:textId="77777777" w:rsidR="00487F28" w:rsidRPr="00221806" w:rsidRDefault="00487F28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7A53A46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8B95052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84B18CE" w14:textId="7C1D1AA5" w:rsidR="00487F28" w:rsidRDefault="00487F28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القطبية وغير القطبية</w:t>
            </w:r>
          </w:p>
        </w:tc>
        <w:tc>
          <w:tcPr>
            <w:tcW w:w="630" w:type="dxa"/>
          </w:tcPr>
          <w:p w14:paraId="04036776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11A4DE6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7CF5DD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7F320E0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E516CA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14:paraId="54C10B9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14:paraId="0CE78FE8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2A8873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FB657AA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14DECF3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4587F81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C45BE6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14:paraId="6AA6882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1C1267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49DDC150" w14:textId="77777777" w:rsidTr="004A6644">
        <w:tc>
          <w:tcPr>
            <w:tcW w:w="548" w:type="dxa"/>
            <w:vAlign w:val="center"/>
          </w:tcPr>
          <w:p w14:paraId="66ED0E2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F456D13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576497F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5EE4D92" w14:textId="3A68B6F3" w:rsidR="009159EC" w:rsidRPr="00AB6DD2" w:rsidRDefault="00487F28" w:rsidP="009159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العضوية</w:t>
            </w:r>
          </w:p>
        </w:tc>
        <w:tc>
          <w:tcPr>
            <w:tcW w:w="630" w:type="dxa"/>
          </w:tcPr>
          <w:p w14:paraId="5222E255" w14:textId="2DA18503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F51C04E" w14:textId="2D81581E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E4B399E" w14:textId="561E3AE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6EE2E9A" w14:textId="60C7B9F7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A7E995F" w14:textId="69361C1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5CE99AB" w14:textId="5BE04C4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1EA0BE4" w14:textId="46DB73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AD6EA58" w14:textId="3BF092F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1E8F481" w14:textId="5BFD0DC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0F8F517" w14:textId="16058F70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9DF1DD7" w14:textId="65B16A04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F889A92" w14:textId="7DA961D3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69EA83B" w14:textId="7828430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A8CD6E" w14:textId="2DDEC46A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9277C" w:rsidRPr="00AB6DD2" w14:paraId="6E614D7C" w14:textId="77777777" w:rsidTr="004A6644">
        <w:tc>
          <w:tcPr>
            <w:tcW w:w="548" w:type="dxa"/>
            <w:vAlign w:val="center"/>
          </w:tcPr>
          <w:p w14:paraId="0961EC78" w14:textId="77777777" w:rsidR="00B9277C" w:rsidRPr="00221806" w:rsidRDefault="00B9277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CB979D5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4283A9BC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vMerge w:val="restart"/>
            <w:shd w:val="clear" w:color="auto" w:fill="auto"/>
          </w:tcPr>
          <w:p w14:paraId="651E0D45" w14:textId="4799E518" w:rsidR="00481811" w:rsidRDefault="00487F28" w:rsidP="00481811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الكحولا</w:t>
            </w:r>
            <w:r>
              <w:rPr>
                <w:rFonts w:ascii="Arial" w:eastAsia="Arial" w:hAnsi="Arial" w:cs="Arial" w:hint="eastAsia"/>
                <w:b/>
                <w:bCs/>
                <w:color w:val="000000"/>
                <w:sz w:val="22"/>
                <w:szCs w:val="22"/>
                <w:rtl/>
              </w:rPr>
              <w:t>ت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والايثرات</w:t>
            </w:r>
            <w:proofErr w:type="spellEnd"/>
          </w:p>
          <w:p w14:paraId="75F69AB7" w14:textId="77777777" w:rsidR="00487F28" w:rsidRDefault="00487F28" w:rsidP="00481811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50136477" w14:textId="0977BC0E" w:rsidR="00481811" w:rsidRDefault="00487F28" w:rsidP="00481811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الكربوهيدرات </w:t>
            </w:r>
            <w:r w:rsidR="0048181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30" w:type="dxa"/>
          </w:tcPr>
          <w:p w14:paraId="13021AE6" w14:textId="623D0FF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2CEB216" w14:textId="5B9A61E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E92C93C" w14:textId="4CA9C4D6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403EFB6F" w14:textId="27F1264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4B4095BC" w14:textId="69553D4A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7BD20EC" w14:textId="061D2A23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DA4A61E" w14:textId="27E6238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085C96E" w14:textId="42EEEA2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78D569B" w14:textId="7FE837B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4404364" w14:textId="0AAE6EF4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06606F4" w14:textId="6A822C61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259E3F" w14:textId="72FEFA4A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3F34CE66" w14:textId="35BD5DB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7DEEE1A" w14:textId="163C9339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87F28" w:rsidRPr="00AB6DD2" w14:paraId="737567F5" w14:textId="77777777" w:rsidTr="004A6644">
        <w:tc>
          <w:tcPr>
            <w:tcW w:w="548" w:type="dxa"/>
            <w:vAlign w:val="center"/>
          </w:tcPr>
          <w:p w14:paraId="34109409" w14:textId="77777777" w:rsidR="00487F28" w:rsidRPr="00221806" w:rsidRDefault="00487F28" w:rsidP="00487F28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7B0BF8C2" w14:textId="77777777" w:rsidR="00487F28" w:rsidRPr="00AB6DD2" w:rsidRDefault="00487F28" w:rsidP="00487F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5531301" w14:textId="77777777" w:rsidR="00487F28" w:rsidRPr="00AB6DD2" w:rsidRDefault="00487F28" w:rsidP="00487F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auto"/>
          </w:tcPr>
          <w:p w14:paraId="2F0CCFD3" w14:textId="77777777" w:rsidR="00487F28" w:rsidRDefault="00487F28" w:rsidP="00487F28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14:paraId="198DAFEA" w14:textId="392453A6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20" w:type="dxa"/>
          </w:tcPr>
          <w:p w14:paraId="6BA26AD0" w14:textId="41A9E62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649" w:type="dxa"/>
          </w:tcPr>
          <w:p w14:paraId="50E8A05A" w14:textId="2DEFB173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611" w:type="dxa"/>
          </w:tcPr>
          <w:p w14:paraId="075C8107" w14:textId="5F775A99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810" w:type="dxa"/>
          </w:tcPr>
          <w:p w14:paraId="02CEA557" w14:textId="00DB86E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1170" w:type="dxa"/>
          </w:tcPr>
          <w:p w14:paraId="4CA9AC22" w14:textId="00D35EA2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19" w:type="dxa"/>
          </w:tcPr>
          <w:p w14:paraId="243D70AB" w14:textId="47E212FE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720" w:type="dxa"/>
          </w:tcPr>
          <w:p w14:paraId="64181235" w14:textId="46FF6AB5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810" w:type="dxa"/>
          </w:tcPr>
          <w:p w14:paraId="0A7F5D0A" w14:textId="4FAD7779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810" w:type="dxa"/>
          </w:tcPr>
          <w:p w14:paraId="5320FDAE" w14:textId="4CCD2F01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20" w:type="dxa"/>
          </w:tcPr>
          <w:p w14:paraId="33B0ED21" w14:textId="76910F3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630" w:type="dxa"/>
          </w:tcPr>
          <w:p w14:paraId="2585DA90" w14:textId="36022A6B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811" w:type="dxa"/>
          </w:tcPr>
          <w:p w14:paraId="1B1E9C68" w14:textId="0C221893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630" w:type="dxa"/>
          </w:tcPr>
          <w:p w14:paraId="0063104F" w14:textId="131580BE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</w:tr>
      <w:tr w:rsidR="009159EC" w:rsidRPr="00AB6DD2" w14:paraId="418D174D" w14:textId="77777777" w:rsidTr="004A6644">
        <w:tc>
          <w:tcPr>
            <w:tcW w:w="548" w:type="dxa"/>
            <w:vAlign w:val="center"/>
          </w:tcPr>
          <w:p w14:paraId="5B4DF76C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919D083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4E61091B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BA730A3" w14:textId="4DDD8D6E" w:rsidR="009159EC" w:rsidRPr="00AB6DD2" w:rsidRDefault="00487F28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التمثيل الغذائي للكربوهيدرات</w:t>
            </w:r>
          </w:p>
        </w:tc>
        <w:tc>
          <w:tcPr>
            <w:tcW w:w="630" w:type="dxa"/>
            <w:vAlign w:val="center"/>
          </w:tcPr>
          <w:p w14:paraId="5801E9A1" w14:textId="2BA7CFF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5C6CAE9C" w14:textId="5FE1275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14:paraId="507390CE" w14:textId="5BAE354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14:paraId="7C870B85" w14:textId="453FB3D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14:paraId="63D1E19A" w14:textId="7D6463A9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5C8CD8E" w14:textId="4DF3A836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vAlign w:val="center"/>
          </w:tcPr>
          <w:p w14:paraId="038276B0" w14:textId="1788EC6C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3F0FF6F5" w14:textId="7AE2A5A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281F79C" w14:textId="63FAD1C3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F04F703" w14:textId="284DFFAE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C84F1AC" w14:textId="1197C9DA" w:rsidR="009159EC" w:rsidRPr="00AB6DD2" w:rsidRDefault="00E50054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3384D8B" w14:textId="1B45A8AC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vAlign w:val="center"/>
          </w:tcPr>
          <w:p w14:paraId="6203A34A" w14:textId="73DD29F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09C26E6" w14:textId="619A7555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7A1ED404" w14:textId="77777777" w:rsidTr="004A6644">
        <w:tc>
          <w:tcPr>
            <w:tcW w:w="548" w:type="dxa"/>
            <w:shd w:val="clear" w:color="auto" w:fill="D9D9D9" w:themeFill="background1" w:themeFillShade="D9"/>
            <w:vAlign w:val="center"/>
          </w:tcPr>
          <w:p w14:paraId="76FFC90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DD0F753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shd w:val="clear" w:color="auto" w:fill="D9D9D9" w:themeFill="background1" w:themeFillShade="D9"/>
          </w:tcPr>
          <w:p w14:paraId="64AD11E1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D9D9D9" w:themeFill="background1" w:themeFillShade="D9"/>
          </w:tcPr>
          <w:p w14:paraId="5E93BFB3" w14:textId="46743FE0" w:rsidR="009159EC" w:rsidRPr="00FF4E06" w:rsidRDefault="00FF4E06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2E237F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614A77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</w:tcPr>
          <w:p w14:paraId="5168478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14:paraId="288D101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6ADFF9E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C34270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17C99D6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7F679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2A73E13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50528A2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1F49E8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30717190" w14:textId="6F11306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1E6BB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917337C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51B7289F" w14:textId="77777777" w:rsidTr="004A6644">
        <w:tc>
          <w:tcPr>
            <w:tcW w:w="548" w:type="dxa"/>
            <w:vAlign w:val="center"/>
          </w:tcPr>
          <w:p w14:paraId="03713937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9AC972C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5D30428F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1F763E0B" w14:textId="2D00C79D" w:rsidR="009159EC" w:rsidRPr="00AB6DD2" w:rsidRDefault="008D4576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الحماض الامينية البروتينات</w:t>
            </w:r>
          </w:p>
        </w:tc>
        <w:tc>
          <w:tcPr>
            <w:tcW w:w="630" w:type="dxa"/>
          </w:tcPr>
          <w:p w14:paraId="1636FA86" w14:textId="0BF612D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635A7F1" w14:textId="7A3DEFD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6378AA68" w14:textId="3527D3B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272E3A2A" w14:textId="53F2ED9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37A23B1" w14:textId="2990FA2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FB80D3F" w14:textId="6FAB5A0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2E122D3" w14:textId="63B5820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201B2BA" w14:textId="454A79C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6323448" w14:textId="097BEAD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F0C8D2B" w14:textId="71EDF09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0F906A63" w14:textId="4329B793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24E218C" w14:textId="56B4A47F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A69B991" w14:textId="5B02F9CC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500FB58" w14:textId="321DE99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2416CE25" w14:textId="77777777" w:rsidTr="004A6644">
        <w:tc>
          <w:tcPr>
            <w:tcW w:w="548" w:type="dxa"/>
            <w:shd w:val="clear" w:color="auto" w:fill="FFFFFF"/>
            <w:vAlign w:val="center"/>
          </w:tcPr>
          <w:p w14:paraId="7A9E4AC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25A8A205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shd w:val="clear" w:color="auto" w:fill="FFFFFF"/>
          </w:tcPr>
          <w:p w14:paraId="515C63EB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FFFFFF"/>
          </w:tcPr>
          <w:p w14:paraId="607220DC" w14:textId="09906F5C" w:rsidR="009159EC" w:rsidRPr="008D4576" w:rsidRDefault="008D4576" w:rsidP="008D4576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للبدات </w:t>
            </w:r>
            <w:proofErr w:type="spellStart"/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الستيرويدات</w:t>
            </w:r>
            <w:proofErr w:type="spellEnd"/>
          </w:p>
        </w:tc>
        <w:tc>
          <w:tcPr>
            <w:tcW w:w="630" w:type="dxa"/>
            <w:shd w:val="clear" w:color="auto" w:fill="FFFFFF"/>
          </w:tcPr>
          <w:p w14:paraId="156386BE" w14:textId="0FC46EF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634F34D" w14:textId="7DE182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14:paraId="5866A75D" w14:textId="4F6964D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14:paraId="752F852E" w14:textId="194F624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14:paraId="3B153337" w14:textId="157B130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375AA869" w14:textId="2D9561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14:paraId="2BFB9F69" w14:textId="1BAA4AF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6F1F3BC2" w14:textId="6F09A53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14:paraId="1C447FA9" w14:textId="165621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0AE22561" w14:textId="6014FD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0C0A972" w14:textId="203B2C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14:paraId="1A313E87" w14:textId="7FE7748A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14:paraId="6E3878CA" w14:textId="25A3660E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14:paraId="077EBC9F" w14:textId="5CFE5F85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3365AA99" w14:textId="77777777" w:rsidTr="004A6644">
        <w:tc>
          <w:tcPr>
            <w:tcW w:w="548" w:type="dxa"/>
            <w:vAlign w:val="center"/>
          </w:tcPr>
          <w:p w14:paraId="018F2AF6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C6FD23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8E17B2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1D3F4CE2" w14:textId="17CC49A4" w:rsidR="009159EC" w:rsidRPr="00B9277C" w:rsidRDefault="008D4576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الفيتامينات</w:t>
            </w:r>
            <w:r w:rsidR="00FF4E06" w:rsidRPr="00B9277C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 </w:t>
            </w:r>
          </w:p>
        </w:tc>
        <w:tc>
          <w:tcPr>
            <w:tcW w:w="630" w:type="dxa"/>
          </w:tcPr>
          <w:p w14:paraId="20754448" w14:textId="1235C64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DC95140" w14:textId="340341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F3EEEF3" w14:textId="7C05995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6C61ACED" w14:textId="7DD8497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A33F954" w14:textId="6D87302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36F107D3" w14:textId="764FEF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57C5EA50" w14:textId="739116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EBAF5E6" w14:textId="201E4F3F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4578558A" w14:textId="5E128A57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347678EF" w14:textId="08520B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00A2E95" w14:textId="4E908D9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1A9E816" w14:textId="126FC7E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4E398BA7" w14:textId="3E0CFCE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AF6295" w14:textId="711D960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A6644" w:rsidRPr="00AB6DD2" w14:paraId="27F7301D" w14:textId="77777777" w:rsidTr="004A6644">
        <w:trPr>
          <w:trHeight w:val="759"/>
        </w:trPr>
        <w:tc>
          <w:tcPr>
            <w:tcW w:w="548" w:type="dxa"/>
            <w:vAlign w:val="center"/>
          </w:tcPr>
          <w:p w14:paraId="5E4E7976" w14:textId="77777777" w:rsidR="004A6644" w:rsidRPr="00221806" w:rsidRDefault="004A6644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5" w:type="dxa"/>
            <w:gridSpan w:val="2"/>
          </w:tcPr>
          <w:p w14:paraId="59B52577" w14:textId="77777777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</w:tcPr>
          <w:p w14:paraId="3FF113F6" w14:textId="47B3D9BE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520CF55" w14:textId="77777777" w:rsidR="004A6644" w:rsidRDefault="004A6644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الانزيمات </w:t>
            </w:r>
          </w:p>
          <w:p w14:paraId="66BEC811" w14:textId="77777777" w:rsidR="004A6644" w:rsidRDefault="004A6644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1E978F86" w14:textId="74291BE4" w:rsidR="004A6644" w:rsidRPr="00B9277C" w:rsidRDefault="004A6644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3769C246" w14:textId="134E848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F4ED2EA" w14:textId="463F16BE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3DFE52E5" w14:textId="7D585FD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60BEE6A4" w14:textId="5DDEE036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16A31E69" w14:textId="4A4C53B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AD26D27" w14:textId="6D34034B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14:paraId="45B21DD3" w14:textId="7F6F4B7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D2F0B61" w14:textId="6BAEA10A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70D47F5F" w14:textId="2564FF3C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275860" w14:textId="79FDC07D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37760DE7" w14:textId="1EE64D70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7002525" w14:textId="30DE5B02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14:paraId="6B9DC831" w14:textId="78CAA799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vAlign w:val="center"/>
          </w:tcPr>
          <w:p w14:paraId="1F15F225" w14:textId="5A947FC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A6644" w:rsidRPr="00AB6DD2" w14:paraId="577E9B91" w14:textId="77777777" w:rsidTr="004A6644">
        <w:tc>
          <w:tcPr>
            <w:tcW w:w="548" w:type="dxa"/>
            <w:vAlign w:val="center"/>
          </w:tcPr>
          <w:p w14:paraId="19F7E217" w14:textId="77777777" w:rsidR="004A6644" w:rsidRPr="00221806" w:rsidRDefault="004A6644" w:rsidP="004A664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5A944C7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59C05784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2EA38E5" w14:textId="0F7C9952" w:rsidR="004A6644" w:rsidRDefault="004A6644" w:rsidP="004A6644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الماء</w:t>
            </w:r>
          </w:p>
        </w:tc>
        <w:tc>
          <w:tcPr>
            <w:tcW w:w="630" w:type="dxa"/>
          </w:tcPr>
          <w:p w14:paraId="2E959025" w14:textId="3CAB37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3AC7A4F2" w14:textId="4066BCF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649" w:type="dxa"/>
          </w:tcPr>
          <w:p w14:paraId="180FB906" w14:textId="406D1D16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611" w:type="dxa"/>
          </w:tcPr>
          <w:p w14:paraId="2E39DE3E" w14:textId="3501B367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810" w:type="dxa"/>
          </w:tcPr>
          <w:p w14:paraId="7D0FB9CD" w14:textId="1D4C4B2A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1170" w:type="dxa"/>
          </w:tcPr>
          <w:p w14:paraId="5F57E009" w14:textId="12EC4E7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19" w:type="dxa"/>
          </w:tcPr>
          <w:p w14:paraId="493AAF22" w14:textId="0E8A2A2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20" w:type="dxa"/>
          </w:tcPr>
          <w:p w14:paraId="6B5D7A79" w14:textId="657F0F1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7C306CF6" w14:textId="56732D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68D1270E" w14:textId="1BA4F47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720" w:type="dxa"/>
          </w:tcPr>
          <w:p w14:paraId="3AD43082" w14:textId="22437431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7955BEB2" w14:textId="10CD320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1" w:type="dxa"/>
          </w:tcPr>
          <w:p w14:paraId="698199D7" w14:textId="2B05E3AE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2BF7AB97" w14:textId="1BFC6494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</w:tr>
      <w:tr w:rsidR="009159EC" w:rsidRPr="00AB6DD2" w14:paraId="48674014" w14:textId="77777777" w:rsidTr="004A6644">
        <w:tc>
          <w:tcPr>
            <w:tcW w:w="548" w:type="dxa"/>
            <w:vAlign w:val="center"/>
          </w:tcPr>
          <w:p w14:paraId="50FD84A0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8D5E1E4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3047B3A8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9C406FA" w14:textId="610698CD" w:rsidR="009159EC" w:rsidRPr="00651F5B" w:rsidRDefault="008D4576" w:rsidP="009159EC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الاملاح المعدنية</w:t>
            </w:r>
          </w:p>
        </w:tc>
        <w:tc>
          <w:tcPr>
            <w:tcW w:w="630" w:type="dxa"/>
          </w:tcPr>
          <w:p w14:paraId="004C8196" w14:textId="6E49E0F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2140607" w14:textId="234952A8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2537E64E" w14:textId="4EF4BD8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6C8B032D" w14:textId="1E182E0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2C05B449" w14:textId="20AB772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71E20D63" w14:textId="6D07B3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8288A00" w14:textId="5B83808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642DF5F" w14:textId="5EE7A9A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E7FE9EC" w14:textId="7864D60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C3DD53B" w14:textId="4D1D63A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14:paraId="5B2A11BF" w14:textId="1471C03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7F7BA01" w14:textId="4C259668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14:paraId="75A7AE99" w14:textId="41E70BA2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14:paraId="3CE215B3" w14:textId="4285DD84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F4E06" w:rsidRPr="00AB6DD2" w14:paraId="34E015D5" w14:textId="77777777" w:rsidTr="004A6644">
        <w:tc>
          <w:tcPr>
            <w:tcW w:w="548" w:type="dxa"/>
            <w:vAlign w:val="center"/>
          </w:tcPr>
          <w:p w14:paraId="3C12271E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1F737A4C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2C278BA1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424670C" w14:textId="4A3B423F" w:rsidR="00FF4E06" w:rsidRPr="00AB6DD2" w:rsidRDefault="00FF4E06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0391FCBF" w14:textId="0F3D054A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1299E682" w14:textId="202142A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352CC8C4" w14:textId="37067B59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121EE23E" w14:textId="0EB6E32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45DA3299" w14:textId="1934C5CE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5ED3FBC2" w14:textId="18952EA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056E3C10" w14:textId="2E2A923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102EB94" w14:textId="3237CC2D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18148EB2" w14:textId="21A0BAC8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7B2F4F0" w14:textId="2E2A5BBB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76B96D1" w14:textId="6AE6AFB3" w:rsidR="00FF4E06" w:rsidRPr="00AB6DD2" w:rsidRDefault="00B94878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5585C4E3" w14:textId="2A0DDCF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07DF2710" w14:textId="70E1D26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6EA4830" w14:textId="2250C25C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FF4E06" w:rsidRPr="00AB6DD2" w14:paraId="5ED67669" w14:textId="77777777" w:rsidTr="004A6644">
        <w:tc>
          <w:tcPr>
            <w:tcW w:w="548" w:type="dxa"/>
            <w:vAlign w:val="center"/>
          </w:tcPr>
          <w:p w14:paraId="13B24F4B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A98AB97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DFB944E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7751CA7" w14:textId="5E6940AE" w:rsidR="00FF4E06" w:rsidRPr="00AB6DD2" w:rsidRDefault="00FF4E06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32D8DB81" w14:textId="33008E6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469BD7A" w14:textId="3763A078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2796D474" w14:textId="040FE507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60612587" w14:textId="70D1F151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9E99F83" w14:textId="41239DF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6299148B" w14:textId="0E702284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5B5FBEE" w14:textId="7EE8D93F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18E8E5C" w14:textId="45E3480A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4F84266" w14:textId="3B4F6EBE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18413C" w14:textId="715830F5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48B7023" w14:textId="5F5B213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2459EAA6" w14:textId="4615F85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288BA691" w14:textId="53E53F1B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081CE5D" w14:textId="0D6736CC" w:rsidR="00FF4E06" w:rsidRPr="00AB6DD2" w:rsidRDefault="00CC45F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</w:tbl>
    <w:p w14:paraId="0F209B34" w14:textId="56312C34" w:rsidR="003B7807" w:rsidRDefault="003B7807">
      <w:pPr>
        <w:rPr>
          <w:sz w:val="8"/>
          <w:szCs w:val="8"/>
          <w:rtl/>
        </w:rPr>
      </w:pPr>
    </w:p>
    <w:p w14:paraId="3779B1BD" w14:textId="77777777" w:rsidR="003B7807" w:rsidRDefault="003B7807">
      <w:pPr>
        <w:bidi w:val="0"/>
        <w:rPr>
          <w:sz w:val="8"/>
          <w:szCs w:val="8"/>
          <w:rtl/>
        </w:rPr>
      </w:pPr>
      <w:r>
        <w:rPr>
          <w:sz w:val="8"/>
          <w:szCs w:val="8"/>
          <w:rtl/>
        </w:rPr>
        <w:br w:type="page"/>
      </w:r>
    </w:p>
    <w:p w14:paraId="26A655AA" w14:textId="77777777" w:rsidR="000B7F89" w:rsidRPr="0082778A" w:rsidRDefault="000B7F89">
      <w:pPr>
        <w:rPr>
          <w:sz w:val="8"/>
          <w:szCs w:val="8"/>
        </w:rPr>
      </w:pPr>
    </w:p>
    <w:p w14:paraId="70EEC413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79"/>
      </w:tblGrid>
      <w:tr w:rsidR="0082778A" w14:paraId="2ED19509" w14:textId="77777777" w:rsidTr="007117C2">
        <w:trPr>
          <w:trHeight w:val="422"/>
        </w:trPr>
        <w:tc>
          <w:tcPr>
            <w:tcW w:w="2443" w:type="dxa"/>
          </w:tcPr>
          <w:p w14:paraId="12E4F0DC" w14:textId="77777777" w:rsidR="0082778A" w:rsidRPr="00D77F3D" w:rsidRDefault="0082778A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73F8E762" w14:textId="093D50D4" w:rsidR="0082778A" w:rsidRPr="00DC5469" w:rsidRDefault="00DC5469" w:rsidP="00EC742F">
            <w:pPr>
              <w:bidi w:val="0"/>
              <w:spacing w:before="240"/>
              <w:ind w:left="437" w:hanging="360"/>
              <w:rPr>
                <w:color w:val="222222"/>
                <w:shd w:val="clear" w:color="auto" w:fill="FFFFFF"/>
              </w:rPr>
            </w:pPr>
            <w:r w:rsidRPr="00DC5469">
              <w:rPr>
                <w:color w:val="222222"/>
                <w:shd w:val="clear" w:color="auto" w:fill="FFFFFF"/>
              </w:rPr>
              <w:t>Alan Jones</w:t>
            </w:r>
            <w:r w:rsidR="001574C0" w:rsidRPr="001574C0">
              <w:rPr>
                <w:color w:val="222222"/>
                <w:shd w:val="clear" w:color="auto" w:fill="FFFFFF"/>
              </w:rPr>
              <w:t xml:space="preserve"> (2013). </w:t>
            </w:r>
            <w:r>
              <w:rPr>
                <w:color w:val="222222"/>
                <w:shd w:val="clear" w:color="auto" w:fill="FFFFFF"/>
              </w:rPr>
              <w:t xml:space="preserve">Biochemistry </w:t>
            </w:r>
            <w:r w:rsidRPr="00DC5469">
              <w:rPr>
                <w:color w:val="222222"/>
                <w:shd w:val="clear" w:color="auto" w:fill="FFFFFF"/>
              </w:rPr>
              <w:t>An Introduction for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DC5469">
              <w:rPr>
                <w:color w:val="222222"/>
                <w:shd w:val="clear" w:color="auto" w:fill="FFFFFF"/>
              </w:rPr>
              <w:t xml:space="preserve">Medical and Health </w:t>
            </w:r>
            <w:r w:rsidR="00EC742F" w:rsidRPr="00DC5469">
              <w:rPr>
                <w:color w:val="222222"/>
                <w:shd w:val="clear" w:color="auto" w:fill="FFFFFF"/>
              </w:rPr>
              <w:t>Sciences</w:t>
            </w:r>
            <w:r w:rsidR="00EC742F">
              <w:rPr>
                <w:color w:val="222222"/>
                <w:shd w:val="clear" w:color="auto" w:fill="FFFFFF"/>
              </w:rPr>
              <w:t xml:space="preserve"> Nottingham</w:t>
            </w:r>
            <w:r w:rsidRPr="00DC5469">
              <w:rPr>
                <w:color w:val="222222"/>
                <w:shd w:val="clear" w:color="auto" w:fill="FFFFFF"/>
              </w:rPr>
              <w:t xml:space="preserve"> Trent University </w:t>
            </w:r>
            <w:r>
              <w:rPr>
                <w:color w:val="222222"/>
                <w:shd w:val="clear" w:color="auto" w:fill="FFFFFF"/>
              </w:rPr>
              <w:t>–</w:t>
            </w:r>
            <w:r w:rsidR="001574C0" w:rsidRPr="001574C0">
              <w:rPr>
                <w:color w:val="222222"/>
                <w:shd w:val="clear" w:color="auto" w:fill="FFFFFF"/>
              </w:rPr>
              <w:t xml:space="preserve"> </w:t>
            </w:r>
            <w:r w:rsidR="00EC742F">
              <w:rPr>
                <w:color w:val="222222"/>
                <w:shd w:val="clear" w:color="auto" w:fill="FFFFFF"/>
              </w:rPr>
              <w:t>Willy.</w:t>
            </w:r>
          </w:p>
        </w:tc>
      </w:tr>
      <w:tr w:rsidR="00685242" w14:paraId="1F98E5CB" w14:textId="77777777" w:rsidTr="007117C2">
        <w:trPr>
          <w:trHeight w:val="446"/>
        </w:trPr>
        <w:tc>
          <w:tcPr>
            <w:tcW w:w="2443" w:type="dxa"/>
          </w:tcPr>
          <w:p w14:paraId="394F4C9E" w14:textId="77777777" w:rsidR="00685242" w:rsidRPr="00D77F3D" w:rsidRDefault="00685242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14:paraId="323B14C7" w14:textId="5C91F836" w:rsidR="00685242" w:rsidRPr="007117C2" w:rsidRDefault="002D5A0B" w:rsidP="007117C2">
            <w:pPr>
              <w:bidi w:val="0"/>
              <w:spacing w:before="240"/>
              <w:ind w:left="437" w:hanging="360"/>
            </w:pPr>
            <w:r w:rsidRPr="00BB2134">
              <w:rPr>
                <w:rFonts w:ascii="Sakkal Majalla" w:hAnsi="Sakkal Majalla"/>
                <w:b/>
                <w:bCs/>
                <w:sz w:val="28"/>
              </w:rPr>
              <w:t>Lippincott’s Illustrated Reviews (2013). Biochemistry Fifth Edition</w:t>
            </w:r>
          </w:p>
        </w:tc>
      </w:tr>
    </w:tbl>
    <w:p w14:paraId="47B46BDF" w14:textId="77777777" w:rsidR="0082778A" w:rsidRPr="0082778A" w:rsidRDefault="0082778A">
      <w:pPr>
        <w:rPr>
          <w:sz w:val="10"/>
          <w:szCs w:val="10"/>
        </w:rPr>
      </w:pPr>
    </w:p>
    <w:tbl>
      <w:tblPr>
        <w:bidiVisual/>
        <w:tblW w:w="14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620"/>
        <w:gridCol w:w="2340"/>
        <w:gridCol w:w="2070"/>
        <w:gridCol w:w="2168"/>
        <w:gridCol w:w="2355"/>
        <w:gridCol w:w="1954"/>
      </w:tblGrid>
      <w:tr w:rsidR="00813D4B" w:rsidRPr="007117C2" w14:paraId="36BBC737" w14:textId="77777777" w:rsidTr="007117C2">
        <w:trPr>
          <w:trHeight w:val="408"/>
          <w:jc w:val="center"/>
        </w:trPr>
        <w:tc>
          <w:tcPr>
            <w:tcW w:w="2242" w:type="dxa"/>
            <w:vMerge w:val="restart"/>
            <w:vAlign w:val="center"/>
          </w:tcPr>
          <w:p w14:paraId="6F9B1CA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6030" w:type="dxa"/>
            <w:gridSpan w:val="3"/>
            <w:vAlign w:val="center"/>
          </w:tcPr>
          <w:p w14:paraId="2CA74049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أنشطة فصلية</w:t>
            </w:r>
          </w:p>
        </w:tc>
        <w:tc>
          <w:tcPr>
            <w:tcW w:w="2168" w:type="dxa"/>
            <w:vMerge w:val="restart"/>
            <w:vAlign w:val="center"/>
          </w:tcPr>
          <w:p w14:paraId="2759EFB0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2355" w:type="dxa"/>
            <w:vMerge w:val="restart"/>
            <w:vAlign w:val="center"/>
          </w:tcPr>
          <w:p w14:paraId="404CEB22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61E55A0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813D4B" w:rsidRPr="007117C2" w14:paraId="757768B3" w14:textId="77777777" w:rsidTr="007117C2">
        <w:trPr>
          <w:trHeight w:val="387"/>
          <w:jc w:val="center"/>
        </w:trPr>
        <w:tc>
          <w:tcPr>
            <w:tcW w:w="2242" w:type="dxa"/>
            <w:vMerge/>
          </w:tcPr>
          <w:p w14:paraId="5CD64871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620" w:type="dxa"/>
            <w:vAlign w:val="center"/>
          </w:tcPr>
          <w:p w14:paraId="23A6117C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حضور ومشاركة</w:t>
            </w:r>
          </w:p>
        </w:tc>
        <w:tc>
          <w:tcPr>
            <w:tcW w:w="2340" w:type="dxa"/>
            <w:vAlign w:val="center"/>
          </w:tcPr>
          <w:p w14:paraId="34F9943F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اختبارات قصيرة </w:t>
            </w:r>
            <w:r w:rsidRPr="007117C2">
              <w:rPr>
                <w:b/>
                <w:bCs/>
                <w:rtl/>
              </w:rPr>
              <w:t>(1،2)</w:t>
            </w:r>
          </w:p>
        </w:tc>
        <w:tc>
          <w:tcPr>
            <w:tcW w:w="2070" w:type="dxa"/>
            <w:vAlign w:val="center"/>
          </w:tcPr>
          <w:p w14:paraId="65B8F253" w14:textId="77777777" w:rsidR="00813D4B" w:rsidRPr="007117C2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2168" w:type="dxa"/>
            <w:vMerge/>
          </w:tcPr>
          <w:p w14:paraId="0335584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355" w:type="dxa"/>
            <w:vMerge/>
          </w:tcPr>
          <w:p w14:paraId="3087AA5A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954" w:type="dxa"/>
            <w:vMerge/>
          </w:tcPr>
          <w:p w14:paraId="5F9F186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</w:tr>
      <w:tr w:rsidR="00813D4B" w:rsidRPr="007117C2" w14:paraId="15424436" w14:textId="77777777" w:rsidTr="007117C2">
        <w:trPr>
          <w:jc w:val="center"/>
        </w:trPr>
        <w:tc>
          <w:tcPr>
            <w:tcW w:w="2242" w:type="dxa"/>
            <w:vMerge/>
          </w:tcPr>
          <w:p w14:paraId="00F899F6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620" w:type="dxa"/>
          </w:tcPr>
          <w:p w14:paraId="5C371A74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340" w:type="dxa"/>
          </w:tcPr>
          <w:p w14:paraId="48FEB4CD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070" w:type="dxa"/>
          </w:tcPr>
          <w:p w14:paraId="6E6AE78C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168" w:type="dxa"/>
          </w:tcPr>
          <w:p w14:paraId="1641E63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30 درجة</w:t>
            </w:r>
          </w:p>
        </w:tc>
        <w:tc>
          <w:tcPr>
            <w:tcW w:w="2355" w:type="dxa"/>
          </w:tcPr>
          <w:p w14:paraId="7929854C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40 درجة</w:t>
            </w:r>
          </w:p>
        </w:tc>
        <w:tc>
          <w:tcPr>
            <w:tcW w:w="1954" w:type="dxa"/>
          </w:tcPr>
          <w:p w14:paraId="48EBB31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100 درجة</w:t>
            </w:r>
          </w:p>
        </w:tc>
      </w:tr>
    </w:tbl>
    <w:p w14:paraId="2A3F90B4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D76850" w:rsidRPr="00E62959" w14:paraId="761B4EE5" w14:textId="77777777" w:rsidTr="007117C2">
        <w:tc>
          <w:tcPr>
            <w:tcW w:w="2610" w:type="dxa"/>
            <w:vAlign w:val="center"/>
          </w:tcPr>
          <w:p w14:paraId="639F0EFF" w14:textId="77777777" w:rsidR="00D76850" w:rsidRDefault="00D76850" w:rsidP="007117C2">
            <w:pPr>
              <w:spacing w:before="240"/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680F4305" w14:textId="77777777" w:rsidR="00C61AB0" w:rsidRPr="006B4FC0" w:rsidRDefault="00C61AB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2C8B16B8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vAlign w:val="center"/>
          </w:tcPr>
          <w:p w14:paraId="6EF36D01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vAlign w:val="center"/>
          </w:tcPr>
          <w:p w14:paraId="0BA9A93E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vAlign w:val="center"/>
          </w:tcPr>
          <w:p w14:paraId="06CE55F7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vAlign w:val="center"/>
          </w:tcPr>
          <w:p w14:paraId="34C49F2D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33FEB6FE" w14:textId="77777777" w:rsidTr="007117C2">
        <w:tc>
          <w:tcPr>
            <w:tcW w:w="2610" w:type="dxa"/>
            <w:vAlign w:val="center"/>
          </w:tcPr>
          <w:p w14:paraId="10AEA752" w14:textId="559D6AE5" w:rsidR="00D76850" w:rsidRPr="00E62959" w:rsidRDefault="007117C2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vAlign w:val="center"/>
          </w:tcPr>
          <w:p w14:paraId="29DCEC27" w14:textId="77777777" w:rsidR="00D77F3D" w:rsidRPr="00E62959" w:rsidRDefault="00D77F3D" w:rsidP="00DA00D3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1B5C6432" w14:textId="22DE5A78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427C8557" w14:textId="553684F8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3E1436C5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2885E714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</w:tr>
      <w:tr w:rsidR="007117C2" w:rsidRPr="00E62959" w14:paraId="756EE039" w14:textId="77777777" w:rsidTr="007117C2">
        <w:tc>
          <w:tcPr>
            <w:tcW w:w="2610" w:type="dxa"/>
            <w:vAlign w:val="center"/>
          </w:tcPr>
          <w:p w14:paraId="360F3BE9" w14:textId="77777777" w:rsidR="007117C2" w:rsidRDefault="007117C2" w:rsidP="00AE6E01">
            <w:pPr>
              <w:spacing w:before="240"/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  <w:p w14:paraId="475DF5FF" w14:textId="77777777" w:rsidR="00AE6E01" w:rsidRDefault="00AE6E01" w:rsidP="007117C2">
            <w:pPr>
              <w:jc w:val="center"/>
              <w:rPr>
                <w:b/>
                <w:bCs/>
                <w:rtl/>
              </w:rPr>
            </w:pPr>
          </w:p>
          <w:p w14:paraId="1DEF4260" w14:textId="017A2EB1" w:rsidR="00AE6E01" w:rsidRPr="00E62959" w:rsidRDefault="00AE6E01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7ED21B10" w14:textId="77777777" w:rsidR="007117C2" w:rsidRDefault="007117C2" w:rsidP="007117C2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5D652BDF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0D50FBFB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76DF8A39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78C695D4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DBF081D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34A71235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3FAD9960" w14:textId="77777777" w:rsidTr="00AE6E01">
        <w:tc>
          <w:tcPr>
            <w:tcW w:w="13848" w:type="dxa"/>
          </w:tcPr>
          <w:p w14:paraId="087254A6" w14:textId="77777777"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14:paraId="25260C2B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01E1C3D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619CCAC9" w14:textId="77777777" w:rsidTr="00AE6E01">
        <w:tc>
          <w:tcPr>
            <w:tcW w:w="13848" w:type="dxa"/>
          </w:tcPr>
          <w:p w14:paraId="4D236314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14:paraId="571C6DAA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5F5A222A" w14:textId="77777777" w:rsidTr="00AE6E01">
        <w:tc>
          <w:tcPr>
            <w:tcW w:w="13758" w:type="dxa"/>
          </w:tcPr>
          <w:p w14:paraId="78A7FB21" w14:textId="77777777"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القدرات العقلية التي تتنامي بتحصيل المعارف والمناقشات الصفية، وما يصاحبها من الاستدلال </w:t>
            </w:r>
            <w:proofErr w:type="gramStart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والاستنتاج ،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وما يكتسب الطالب من الأنشطة غير الصفية</w:t>
            </w:r>
          </w:p>
        </w:tc>
      </w:tr>
    </w:tbl>
    <w:p w14:paraId="1FDD84C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6F213C31" w14:textId="77777777" w:rsidTr="00AE6E01">
        <w:tc>
          <w:tcPr>
            <w:tcW w:w="13758" w:type="dxa"/>
          </w:tcPr>
          <w:p w14:paraId="103C29EE" w14:textId="77777777"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14:paraId="690F0E7F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411AD80A" w14:textId="77777777" w:rsidTr="00AE6E01">
        <w:tc>
          <w:tcPr>
            <w:tcW w:w="13766" w:type="dxa"/>
          </w:tcPr>
          <w:p w14:paraId="01AC1128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14:paraId="3DDECD6E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514C7C14" w14:textId="77777777" w:rsidTr="00AE6E01">
        <w:tc>
          <w:tcPr>
            <w:tcW w:w="13766" w:type="dxa"/>
          </w:tcPr>
          <w:p w14:paraId="277BBE9E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14:paraId="7E40EC72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6"/>
      </w:tblGrid>
      <w:tr w:rsidR="00C67FE4" w:rsidRPr="006B4FC0" w14:paraId="0D06E75D" w14:textId="77777777" w:rsidTr="00AE6E01">
        <w:tc>
          <w:tcPr>
            <w:tcW w:w="13756" w:type="dxa"/>
          </w:tcPr>
          <w:p w14:paraId="1BBBC1CF" w14:textId="5C6ACDBD"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proofErr w:type="gramStart"/>
            <w:r w:rsidR="00191804"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proofErr w:type="gram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48499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14:paraId="5CE680FF" w14:textId="77777777"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1EFA8E8" w14:textId="0E916779" w:rsidR="008306BE" w:rsidRDefault="008306BE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tbl>
      <w:tblPr>
        <w:tblpPr w:leftFromText="180" w:rightFromText="180" w:vertAnchor="text" w:horzAnchor="margin" w:tblpXSpec="right" w:tblpY="-27"/>
        <w:bidiVisual/>
        <w:tblW w:w="14134" w:type="dxa"/>
        <w:tblLayout w:type="fixed"/>
        <w:tblLook w:val="04A0" w:firstRow="1" w:lastRow="0" w:firstColumn="1" w:lastColumn="0" w:noHBand="0" w:noVBand="1"/>
      </w:tblPr>
      <w:tblGrid>
        <w:gridCol w:w="3219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8306BE" w:rsidRPr="0088694D" w14:paraId="44069E77" w14:textId="77777777" w:rsidTr="002D02B6">
        <w:trPr>
          <w:trHeight w:val="495"/>
        </w:trPr>
        <w:tc>
          <w:tcPr>
            <w:tcW w:w="14134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FDC6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lastRenderedPageBreak/>
              <w:t>م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صفوفة أساليب التعليم والتعلم ونواتج التعلم الم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رجوة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 xml:space="preserve"> لمقرر </w:t>
            </w:r>
            <w:r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أسس تمريض (2)</w:t>
            </w:r>
          </w:p>
        </w:tc>
      </w:tr>
      <w:tr w:rsidR="008306BE" w:rsidRPr="0088694D" w14:paraId="53098AC4" w14:textId="77777777" w:rsidTr="002D02B6">
        <w:trPr>
          <w:trHeight w:val="495"/>
        </w:trPr>
        <w:tc>
          <w:tcPr>
            <w:tcW w:w="3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FA0AF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316A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نواتج التعلم المستهدفة</w:t>
            </w:r>
          </w:p>
        </w:tc>
      </w:tr>
      <w:tr w:rsidR="008306BE" w:rsidRPr="0088694D" w14:paraId="6FA74FCC" w14:textId="77777777" w:rsidTr="002D02B6">
        <w:trPr>
          <w:trHeight w:val="7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1D699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73682D9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المعرفة والفهم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EA9664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الذهنية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3C6623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المهنية </w:t>
            </w:r>
            <w:proofErr w:type="gramStart"/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و العملية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Professional</w:t>
            </w:r>
            <w:proofErr w:type="gramEnd"/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CB32536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العامة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General</w:t>
            </w:r>
          </w:p>
        </w:tc>
      </w:tr>
      <w:tr w:rsidR="008306BE" w:rsidRPr="0088694D" w14:paraId="649F94BB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AD346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14:paraId="0FBF3D0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14:paraId="36956D45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14:paraId="1D8DBDB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61B48001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</w:t>
            </w:r>
          </w:p>
        </w:tc>
      </w:tr>
      <w:tr w:rsidR="008306BE" w:rsidRPr="0088694D" w14:paraId="288BFBD1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19B920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DFEFBE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FD342D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C7684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BF77182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ECA77A5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85CD2AE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C0B199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0E21239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BE1D00D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F7572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D7DB4C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304C1CF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</w:tr>
      <w:tr w:rsidR="008306BE" w:rsidRPr="0088694D" w14:paraId="10A9348D" w14:textId="77777777" w:rsidTr="002D02B6">
        <w:trPr>
          <w:trHeight w:val="61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83DB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950D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A073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292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7B96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EEA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5039A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DCB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F330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5DE1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E46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A1F8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3136CFDD" w14:textId="77777777" w:rsidTr="002D02B6">
        <w:trPr>
          <w:trHeight w:val="561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1ADE9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98F5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28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D91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2F8B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C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26B7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4C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0B21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DC79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E4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E08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AC15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1A70080F" w14:textId="77777777" w:rsidTr="002D02B6">
        <w:trPr>
          <w:trHeight w:val="54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14C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7A2D6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EC59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EB6C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AFD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7F8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2905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4BF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663C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F5DA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BF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466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6D25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8306BE" w:rsidRPr="0088694D" w14:paraId="7AF7713F" w14:textId="77777777" w:rsidTr="002D02B6">
        <w:trPr>
          <w:trHeight w:val="54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E09E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FDF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D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E7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53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8B4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9C054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5BD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1B0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9787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BF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4B88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610E6C4" w14:textId="77777777" w:rsidTr="002D02B6">
        <w:trPr>
          <w:trHeight w:val="42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0812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E4B9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7D7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F99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76E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5E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4E755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92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3B1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F031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6B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B9B0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77CF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CEB1016" w14:textId="77777777" w:rsidTr="002D02B6">
        <w:trPr>
          <w:trHeight w:val="72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D67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E81B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08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B5F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162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CA4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4010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681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032D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A18E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FAE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7B88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FA3C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</w:tr>
    </w:tbl>
    <w:p w14:paraId="7B3B393D" w14:textId="3AFEA3C0" w:rsidR="00934899" w:rsidRDefault="00934899" w:rsidP="00813D4B">
      <w:pPr>
        <w:shd w:val="clear" w:color="auto" w:fill="FFFFFF"/>
        <w:jc w:val="center"/>
        <w:rPr>
          <w:b/>
          <w:bCs/>
          <w:rtl/>
        </w:rPr>
      </w:pPr>
    </w:p>
    <w:p w14:paraId="55DCE1FA" w14:textId="15D61CDF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521E63D0" w14:textId="72E8035E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49D62110" w14:textId="36BF3CA7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186A457" w14:textId="055B7700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20F0E2DD" w14:textId="543C0409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1D73BF9D" w14:textId="7C8AA48D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DD7B01A" w14:textId="068BD175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3CEF1A4B" w14:textId="3BD09034" w:rsidR="008306BE" w:rsidRPr="008306BE" w:rsidRDefault="008306BE" w:rsidP="008306BE">
      <w:pPr>
        <w:rPr>
          <w:rtl/>
        </w:rPr>
      </w:pPr>
    </w:p>
    <w:p w14:paraId="4B38F661" w14:textId="6350B8C2" w:rsidR="008306BE" w:rsidRPr="008306BE" w:rsidRDefault="008306BE" w:rsidP="008306BE">
      <w:pPr>
        <w:rPr>
          <w:rtl/>
        </w:rPr>
      </w:pPr>
    </w:p>
    <w:p w14:paraId="2ACCDC4B" w14:textId="102BFFB7" w:rsidR="008306BE" w:rsidRPr="008306BE" w:rsidRDefault="008306BE" w:rsidP="008306BE">
      <w:pPr>
        <w:rPr>
          <w:rtl/>
        </w:rPr>
      </w:pPr>
    </w:p>
    <w:p w14:paraId="02FDDA7D" w14:textId="5FB39A11" w:rsidR="008306BE" w:rsidRPr="008306BE" w:rsidRDefault="008306BE" w:rsidP="008306BE">
      <w:pPr>
        <w:rPr>
          <w:rtl/>
        </w:rPr>
      </w:pPr>
    </w:p>
    <w:p w14:paraId="082A61E9" w14:textId="5CFAE90E" w:rsidR="008306BE" w:rsidRPr="008306BE" w:rsidRDefault="008306BE" w:rsidP="008306BE">
      <w:pPr>
        <w:rPr>
          <w:rtl/>
        </w:rPr>
      </w:pPr>
    </w:p>
    <w:p w14:paraId="20CBADE2" w14:textId="40DA6AE1" w:rsidR="008306BE" w:rsidRPr="008306BE" w:rsidRDefault="008306BE" w:rsidP="008306BE">
      <w:pPr>
        <w:rPr>
          <w:rtl/>
        </w:rPr>
      </w:pPr>
    </w:p>
    <w:p w14:paraId="164300EC" w14:textId="238726A4" w:rsidR="008306BE" w:rsidRPr="008306BE" w:rsidRDefault="008306BE" w:rsidP="008306BE">
      <w:pPr>
        <w:rPr>
          <w:rtl/>
        </w:rPr>
      </w:pPr>
    </w:p>
    <w:p w14:paraId="12E2314E" w14:textId="0A8A3B01" w:rsidR="008306BE" w:rsidRPr="008306BE" w:rsidRDefault="008306BE" w:rsidP="008306BE">
      <w:pPr>
        <w:rPr>
          <w:rtl/>
        </w:rPr>
      </w:pPr>
    </w:p>
    <w:p w14:paraId="74065BA5" w14:textId="32F6B151" w:rsidR="008306BE" w:rsidRPr="008306BE" w:rsidRDefault="008306BE" w:rsidP="008306BE">
      <w:pPr>
        <w:rPr>
          <w:rtl/>
        </w:rPr>
      </w:pPr>
    </w:p>
    <w:p w14:paraId="3CFD4B50" w14:textId="5C3F2290" w:rsidR="008306BE" w:rsidRPr="008306BE" w:rsidRDefault="008306BE" w:rsidP="008306BE">
      <w:pPr>
        <w:rPr>
          <w:rtl/>
        </w:rPr>
      </w:pPr>
    </w:p>
    <w:p w14:paraId="7D1DDABB" w14:textId="7D5D31C3" w:rsidR="008306BE" w:rsidRPr="008306BE" w:rsidRDefault="008306BE" w:rsidP="008306BE">
      <w:pPr>
        <w:rPr>
          <w:rtl/>
        </w:rPr>
      </w:pPr>
    </w:p>
    <w:p w14:paraId="7B4B1387" w14:textId="0A390E78" w:rsidR="008306BE" w:rsidRPr="008306BE" w:rsidRDefault="008306BE" w:rsidP="008306BE">
      <w:pPr>
        <w:rPr>
          <w:rtl/>
        </w:rPr>
      </w:pPr>
    </w:p>
    <w:p w14:paraId="49ECBEC6" w14:textId="1A5FA014" w:rsidR="008306BE" w:rsidRPr="008306BE" w:rsidRDefault="008306BE" w:rsidP="008306BE">
      <w:pPr>
        <w:rPr>
          <w:rtl/>
        </w:rPr>
      </w:pPr>
    </w:p>
    <w:p w14:paraId="618CD330" w14:textId="728ED3EB" w:rsidR="008306BE" w:rsidRPr="008306BE" w:rsidRDefault="008306BE" w:rsidP="008306BE">
      <w:pPr>
        <w:rPr>
          <w:rtl/>
        </w:rPr>
      </w:pPr>
    </w:p>
    <w:p w14:paraId="6C64C565" w14:textId="70F5AA9A" w:rsidR="008306BE" w:rsidRPr="008306BE" w:rsidRDefault="008306BE" w:rsidP="008306BE">
      <w:pPr>
        <w:rPr>
          <w:rtl/>
        </w:rPr>
      </w:pPr>
    </w:p>
    <w:p w14:paraId="1B9EB9FA" w14:textId="3351722E" w:rsidR="008306BE" w:rsidRPr="008306BE" w:rsidRDefault="008306BE" w:rsidP="008306BE">
      <w:pPr>
        <w:rPr>
          <w:rtl/>
        </w:rPr>
      </w:pPr>
    </w:p>
    <w:p w14:paraId="569617B1" w14:textId="5717B7FE" w:rsidR="008306BE" w:rsidRPr="008306BE" w:rsidRDefault="008306BE" w:rsidP="008306BE">
      <w:pPr>
        <w:rPr>
          <w:rtl/>
        </w:rPr>
      </w:pPr>
    </w:p>
    <w:p w14:paraId="43FA6B2F" w14:textId="78EEB0BA" w:rsidR="008306BE" w:rsidRDefault="008306BE" w:rsidP="008306BE">
      <w:pPr>
        <w:rPr>
          <w:b/>
          <w:bCs/>
          <w:rtl/>
        </w:rPr>
      </w:pPr>
    </w:p>
    <w:p w14:paraId="77FEDAC9" w14:textId="239CDC40" w:rsidR="008306BE" w:rsidRDefault="008306BE" w:rsidP="008306BE">
      <w:pPr>
        <w:tabs>
          <w:tab w:val="left" w:pos="3718"/>
        </w:tabs>
        <w:rPr>
          <w:rtl/>
        </w:rPr>
      </w:pPr>
      <w:r>
        <w:rPr>
          <w:rtl/>
        </w:rPr>
        <w:tab/>
      </w:r>
    </w:p>
    <w:p w14:paraId="53BA42F0" w14:textId="2BA6DA2A" w:rsidR="008306BE" w:rsidRDefault="008306BE" w:rsidP="008306BE">
      <w:pPr>
        <w:tabs>
          <w:tab w:val="left" w:pos="3718"/>
        </w:tabs>
        <w:rPr>
          <w:rtl/>
        </w:rPr>
      </w:pPr>
    </w:p>
    <w:p w14:paraId="3B0C4317" w14:textId="6076AE48" w:rsidR="008306BE" w:rsidRDefault="008306BE" w:rsidP="008306BE">
      <w:pPr>
        <w:tabs>
          <w:tab w:val="left" w:pos="3718"/>
        </w:tabs>
        <w:rPr>
          <w:rtl/>
        </w:rPr>
      </w:pPr>
    </w:p>
    <w:p w14:paraId="4408F3B2" w14:textId="2679D0F4" w:rsidR="008306BE" w:rsidRDefault="008306BE" w:rsidP="008306BE">
      <w:pPr>
        <w:tabs>
          <w:tab w:val="left" w:pos="3718"/>
        </w:tabs>
        <w:rPr>
          <w:rtl/>
        </w:rPr>
      </w:pPr>
    </w:p>
    <w:p w14:paraId="2A51D996" w14:textId="21152B22" w:rsidR="008306BE" w:rsidRDefault="008306BE" w:rsidP="008306BE">
      <w:pPr>
        <w:tabs>
          <w:tab w:val="left" w:pos="3718"/>
        </w:tabs>
        <w:rPr>
          <w:rtl/>
        </w:rPr>
      </w:pPr>
    </w:p>
    <w:p w14:paraId="44247072" w14:textId="44FAAEFD" w:rsidR="008306BE" w:rsidRDefault="008306BE" w:rsidP="008306BE">
      <w:pPr>
        <w:tabs>
          <w:tab w:val="left" w:pos="3718"/>
        </w:tabs>
        <w:rPr>
          <w:rtl/>
        </w:rPr>
      </w:pPr>
    </w:p>
    <w:p w14:paraId="6017F720" w14:textId="77777777" w:rsidR="008306BE" w:rsidRDefault="008306BE" w:rsidP="008306BE">
      <w:pPr>
        <w:tabs>
          <w:tab w:val="left" w:pos="3718"/>
        </w:tabs>
        <w:rPr>
          <w:rtl/>
        </w:rPr>
      </w:pPr>
    </w:p>
    <w:p w14:paraId="0A0DBBEE" w14:textId="4BEF4EE2" w:rsidR="008306BE" w:rsidRDefault="008306BE" w:rsidP="008306BE">
      <w:pPr>
        <w:tabs>
          <w:tab w:val="left" w:pos="3718"/>
        </w:tabs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8306BE" w14:paraId="4ABDBA69" w14:textId="77777777" w:rsidTr="002D02B6">
        <w:tc>
          <w:tcPr>
            <w:tcW w:w="14174" w:type="dxa"/>
            <w:gridSpan w:val="14"/>
            <w:vAlign w:val="center"/>
          </w:tcPr>
          <w:p w14:paraId="5C8DE60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2"/>
                <w:szCs w:val="32"/>
                <w:rtl/>
              </w:rPr>
              <w:lastRenderedPageBreak/>
              <w:t xml:space="preserve">مصفوفة أساليب التقويم ونواتج التعلم المرجوة لمقرر </w:t>
            </w:r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>أسس التمريض (2)</w:t>
            </w:r>
          </w:p>
        </w:tc>
      </w:tr>
      <w:tr w:rsidR="008306BE" w14:paraId="21B67A53" w14:textId="77777777" w:rsidTr="002D02B6">
        <w:tc>
          <w:tcPr>
            <w:tcW w:w="3183" w:type="dxa"/>
            <w:gridSpan w:val="2"/>
            <w:vAlign w:val="center"/>
          </w:tcPr>
          <w:p w14:paraId="6BA5264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14:paraId="39B9A33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4"/>
                <w:szCs w:val="34"/>
                <w:rtl/>
              </w:rPr>
              <w:t>نواتج التعلم المرجوة</w:t>
            </w:r>
          </w:p>
        </w:tc>
      </w:tr>
      <w:tr w:rsidR="008306BE" w14:paraId="2B7AC41F" w14:textId="77777777" w:rsidTr="002D02B6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07F8EBA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</w:pPr>
            <w:r w:rsidRPr="00003FCC"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689367D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B0EDF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المعرفة والفهم</w:t>
            </w:r>
          </w:p>
          <w:p w14:paraId="7A0356BA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8B0EDF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6D2323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الذهنية</w:t>
            </w:r>
          </w:p>
          <w:p w14:paraId="78175C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3349F4F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المهنية والعملية</w:t>
            </w:r>
          </w:p>
          <w:p w14:paraId="3748800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Professional</w:t>
            </w: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/>
                <w:sz w:val="32"/>
                <w:szCs w:val="32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736458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العامة</w:t>
            </w:r>
          </w:p>
          <w:p w14:paraId="6BA4C73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General Skills</w:t>
            </w:r>
          </w:p>
        </w:tc>
      </w:tr>
      <w:tr w:rsidR="008306BE" w14:paraId="54FCCA85" w14:textId="77777777" w:rsidTr="002D02B6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14:paraId="1FC2B5F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0BCAF93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04C7162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64A8F2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4077F4F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</w:t>
            </w:r>
          </w:p>
        </w:tc>
      </w:tr>
      <w:tr w:rsidR="008306BE" w14:paraId="39E6D404" w14:textId="77777777" w:rsidTr="002D02B6">
        <w:tc>
          <w:tcPr>
            <w:tcW w:w="2188" w:type="dxa"/>
            <w:vAlign w:val="center"/>
          </w:tcPr>
          <w:p w14:paraId="00F22BA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95" w:type="dxa"/>
            <w:vAlign w:val="center"/>
          </w:tcPr>
          <w:p w14:paraId="65818F9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66F7418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CC59DE6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14:paraId="744770F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73C4DF6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62BC985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14:paraId="782D14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747A41F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1142359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340EC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3534E27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48E1147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7DDA471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</w:tr>
      <w:tr w:rsidR="008306BE" w14:paraId="1ED5347A" w14:textId="77777777" w:rsidTr="002D02B6">
        <w:tc>
          <w:tcPr>
            <w:tcW w:w="2188" w:type="dxa"/>
            <w:vAlign w:val="center"/>
          </w:tcPr>
          <w:p w14:paraId="6760650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مشاركة</w:t>
            </w:r>
          </w:p>
        </w:tc>
        <w:tc>
          <w:tcPr>
            <w:tcW w:w="995" w:type="dxa"/>
            <w:vAlign w:val="center"/>
          </w:tcPr>
          <w:p w14:paraId="780FE97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157CA87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6A56B6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BAA79C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60E1E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6A7C91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3DDA21D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4510E9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4A8CC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AAFE1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86AE5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7E7155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72984B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F73CCB5" w14:textId="77777777" w:rsidTr="002D02B6">
        <w:tc>
          <w:tcPr>
            <w:tcW w:w="2188" w:type="dxa"/>
            <w:vAlign w:val="center"/>
          </w:tcPr>
          <w:p w14:paraId="744AF7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14:paraId="7B079DC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6E3CFF7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35212AC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030" w:type="dxa"/>
            <w:vAlign w:val="center"/>
          </w:tcPr>
          <w:p w14:paraId="5474120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03E5682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2DA25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4" w:type="dxa"/>
            <w:vAlign w:val="center"/>
          </w:tcPr>
          <w:p w14:paraId="55E1083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5060C1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099DF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FFE435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1869E09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0DA742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7A6A77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DF6842E" w14:textId="77777777" w:rsidTr="002D02B6">
        <w:tc>
          <w:tcPr>
            <w:tcW w:w="2188" w:type="dxa"/>
            <w:vAlign w:val="center"/>
          </w:tcPr>
          <w:p w14:paraId="7881305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(1)</w:t>
            </w:r>
          </w:p>
        </w:tc>
        <w:tc>
          <w:tcPr>
            <w:tcW w:w="995" w:type="dxa"/>
            <w:vAlign w:val="center"/>
          </w:tcPr>
          <w:p w14:paraId="0F286B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1CB9644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0F481FD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5CF9D86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77F0308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548272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2B73436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FEDAE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5A5C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198C37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C8EE44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0D929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61711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744D100A" w14:textId="77777777" w:rsidTr="002D02B6">
        <w:tc>
          <w:tcPr>
            <w:tcW w:w="2188" w:type="dxa"/>
            <w:vAlign w:val="center"/>
          </w:tcPr>
          <w:p w14:paraId="5539B7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نصفي</w:t>
            </w:r>
          </w:p>
        </w:tc>
        <w:tc>
          <w:tcPr>
            <w:tcW w:w="995" w:type="dxa"/>
            <w:vAlign w:val="center"/>
          </w:tcPr>
          <w:p w14:paraId="223744C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30</w:t>
            </w:r>
          </w:p>
        </w:tc>
        <w:tc>
          <w:tcPr>
            <w:tcW w:w="1170" w:type="dxa"/>
            <w:vAlign w:val="center"/>
          </w:tcPr>
          <w:p w14:paraId="3D5640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3101401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8043B4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562B7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726D0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570EAD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9292AD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B5E9E3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27E9028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1126E1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B15AC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9956B9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6D88FFEE" w14:textId="77777777" w:rsidTr="002D02B6">
        <w:tc>
          <w:tcPr>
            <w:tcW w:w="2188" w:type="dxa"/>
            <w:vAlign w:val="center"/>
          </w:tcPr>
          <w:p w14:paraId="4B6D327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(2)</w:t>
            </w:r>
          </w:p>
        </w:tc>
        <w:tc>
          <w:tcPr>
            <w:tcW w:w="995" w:type="dxa"/>
            <w:vAlign w:val="center"/>
          </w:tcPr>
          <w:p w14:paraId="3735C9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2573F4A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C7C952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02741DF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3BAE6A2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D2BB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19ED14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44CECE7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CD4280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0210E76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D89C6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98D973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7F00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0E53929C" w14:textId="77777777" w:rsidTr="002D02B6">
        <w:tc>
          <w:tcPr>
            <w:tcW w:w="2188" w:type="dxa"/>
            <w:vAlign w:val="center"/>
          </w:tcPr>
          <w:p w14:paraId="3BCF30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نهائي</w:t>
            </w:r>
          </w:p>
        </w:tc>
        <w:tc>
          <w:tcPr>
            <w:tcW w:w="995" w:type="dxa"/>
            <w:vAlign w:val="center"/>
          </w:tcPr>
          <w:p w14:paraId="1673D7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40</w:t>
            </w:r>
          </w:p>
        </w:tc>
        <w:tc>
          <w:tcPr>
            <w:tcW w:w="1170" w:type="dxa"/>
            <w:vAlign w:val="center"/>
          </w:tcPr>
          <w:p w14:paraId="751FA68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5A44CFD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CE5CD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71557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48BFAA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7C0581E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A56519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83F3E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D2FCE3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3E07C94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BC1C82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6428D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7D389025" w14:textId="77777777" w:rsidTr="002D02B6">
        <w:tc>
          <w:tcPr>
            <w:tcW w:w="2188" w:type="dxa"/>
            <w:vAlign w:val="center"/>
          </w:tcPr>
          <w:p w14:paraId="372C14EF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14:paraId="312BD963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1170" w:type="dxa"/>
            <w:vAlign w:val="center"/>
          </w:tcPr>
          <w:p w14:paraId="7A3F66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D3EF96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23F2BB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20C80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4AFD0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7E7051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BA88C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31D790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B8F9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F513BE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A73AC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2AEF6A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</w:tbl>
    <w:p w14:paraId="36B2217F" w14:textId="77777777" w:rsidR="008306BE" w:rsidRPr="008306BE" w:rsidRDefault="008306BE" w:rsidP="008306BE">
      <w:pPr>
        <w:tabs>
          <w:tab w:val="left" w:pos="3718"/>
        </w:tabs>
        <w:rPr>
          <w:rtl/>
        </w:rPr>
      </w:pPr>
    </w:p>
    <w:sectPr w:rsidR="008306BE" w:rsidRPr="008306BE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2EB24" w14:textId="77777777" w:rsidR="00660345" w:rsidRDefault="00660345" w:rsidP="002B17B3">
      <w:r>
        <w:separator/>
      </w:r>
    </w:p>
  </w:endnote>
  <w:endnote w:type="continuationSeparator" w:id="0">
    <w:p w14:paraId="379B219F" w14:textId="77777777" w:rsidR="00660345" w:rsidRDefault="00660345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7306A" w14:textId="77777777" w:rsidR="004A0DD9" w:rsidRDefault="004A0DD9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D01E4">
      <w:rPr>
        <w:noProof/>
        <w:rtl/>
      </w:rPr>
      <w:t>7</w:t>
    </w:r>
    <w:r>
      <w:rPr>
        <w:noProof/>
      </w:rPr>
      <w:fldChar w:fldCharType="end"/>
    </w:r>
  </w:p>
  <w:p w14:paraId="4C9921B5" w14:textId="77777777" w:rsidR="004A0DD9" w:rsidRDefault="004A0DD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0C985" w14:textId="77777777" w:rsidR="00660345" w:rsidRDefault="00660345" w:rsidP="002B17B3">
      <w:r>
        <w:separator/>
      </w:r>
    </w:p>
  </w:footnote>
  <w:footnote w:type="continuationSeparator" w:id="0">
    <w:p w14:paraId="2EC31263" w14:textId="77777777" w:rsidR="00660345" w:rsidRDefault="00660345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C3"/>
    <w:rsid w:val="00004A42"/>
    <w:rsid w:val="00006A89"/>
    <w:rsid w:val="000661DC"/>
    <w:rsid w:val="0007553A"/>
    <w:rsid w:val="0008786F"/>
    <w:rsid w:val="00095699"/>
    <w:rsid w:val="000A51EF"/>
    <w:rsid w:val="000B7F89"/>
    <w:rsid w:val="000C6002"/>
    <w:rsid w:val="000D2708"/>
    <w:rsid w:val="000D3E91"/>
    <w:rsid w:val="000F3D78"/>
    <w:rsid w:val="00104319"/>
    <w:rsid w:val="00125779"/>
    <w:rsid w:val="001574C0"/>
    <w:rsid w:val="001717FA"/>
    <w:rsid w:val="00184603"/>
    <w:rsid w:val="00191804"/>
    <w:rsid w:val="001A269C"/>
    <w:rsid w:val="001B135A"/>
    <w:rsid w:val="001B1F7A"/>
    <w:rsid w:val="001C136D"/>
    <w:rsid w:val="001F11DF"/>
    <w:rsid w:val="001F1B80"/>
    <w:rsid w:val="001F2CE1"/>
    <w:rsid w:val="001F79A4"/>
    <w:rsid w:val="00201B2C"/>
    <w:rsid w:val="00203949"/>
    <w:rsid w:val="002055B5"/>
    <w:rsid w:val="00205FB4"/>
    <w:rsid w:val="00210B5C"/>
    <w:rsid w:val="00221806"/>
    <w:rsid w:val="0022609F"/>
    <w:rsid w:val="00226232"/>
    <w:rsid w:val="0022780A"/>
    <w:rsid w:val="00254ED5"/>
    <w:rsid w:val="00261C68"/>
    <w:rsid w:val="00267A94"/>
    <w:rsid w:val="0027148A"/>
    <w:rsid w:val="00275549"/>
    <w:rsid w:val="002938BC"/>
    <w:rsid w:val="0029564B"/>
    <w:rsid w:val="002A1502"/>
    <w:rsid w:val="002A47C3"/>
    <w:rsid w:val="002B17B3"/>
    <w:rsid w:val="002B5B64"/>
    <w:rsid w:val="002C3242"/>
    <w:rsid w:val="002D02B6"/>
    <w:rsid w:val="002D5431"/>
    <w:rsid w:val="002D5A0B"/>
    <w:rsid w:val="002E7966"/>
    <w:rsid w:val="003047D1"/>
    <w:rsid w:val="00313D3D"/>
    <w:rsid w:val="00334DA1"/>
    <w:rsid w:val="00336374"/>
    <w:rsid w:val="00341376"/>
    <w:rsid w:val="0034672B"/>
    <w:rsid w:val="0035080A"/>
    <w:rsid w:val="00353774"/>
    <w:rsid w:val="00385E68"/>
    <w:rsid w:val="003A20D4"/>
    <w:rsid w:val="003A53E6"/>
    <w:rsid w:val="003A574F"/>
    <w:rsid w:val="003B53A5"/>
    <w:rsid w:val="003B5B06"/>
    <w:rsid w:val="003B7807"/>
    <w:rsid w:val="003D79E2"/>
    <w:rsid w:val="003F4010"/>
    <w:rsid w:val="00414288"/>
    <w:rsid w:val="00424270"/>
    <w:rsid w:val="004638C0"/>
    <w:rsid w:val="00476EC0"/>
    <w:rsid w:val="00481811"/>
    <w:rsid w:val="00484997"/>
    <w:rsid w:val="00487F28"/>
    <w:rsid w:val="004A0DD9"/>
    <w:rsid w:val="004A6644"/>
    <w:rsid w:val="004B674E"/>
    <w:rsid w:val="004C67AD"/>
    <w:rsid w:val="004E60F6"/>
    <w:rsid w:val="00503146"/>
    <w:rsid w:val="005073A6"/>
    <w:rsid w:val="005125B0"/>
    <w:rsid w:val="0052491A"/>
    <w:rsid w:val="005574A2"/>
    <w:rsid w:val="00594B34"/>
    <w:rsid w:val="005B622E"/>
    <w:rsid w:val="005C0605"/>
    <w:rsid w:val="005C2F4A"/>
    <w:rsid w:val="00645BC1"/>
    <w:rsid w:val="00651F5B"/>
    <w:rsid w:val="00660345"/>
    <w:rsid w:val="00685242"/>
    <w:rsid w:val="006B3423"/>
    <w:rsid w:val="006B4FC0"/>
    <w:rsid w:val="006D5ADE"/>
    <w:rsid w:val="006F08E7"/>
    <w:rsid w:val="006F5C74"/>
    <w:rsid w:val="006F6DB6"/>
    <w:rsid w:val="007117C2"/>
    <w:rsid w:val="007227A3"/>
    <w:rsid w:val="007267AB"/>
    <w:rsid w:val="007324A7"/>
    <w:rsid w:val="007415DD"/>
    <w:rsid w:val="0078666D"/>
    <w:rsid w:val="007904DB"/>
    <w:rsid w:val="007B32B6"/>
    <w:rsid w:val="007C3E6C"/>
    <w:rsid w:val="007D3070"/>
    <w:rsid w:val="007E6445"/>
    <w:rsid w:val="0081116A"/>
    <w:rsid w:val="00813D4B"/>
    <w:rsid w:val="008244D7"/>
    <w:rsid w:val="0082778A"/>
    <w:rsid w:val="008306BE"/>
    <w:rsid w:val="00832825"/>
    <w:rsid w:val="0083455C"/>
    <w:rsid w:val="00847F8F"/>
    <w:rsid w:val="008601AC"/>
    <w:rsid w:val="00880EDC"/>
    <w:rsid w:val="008A37B7"/>
    <w:rsid w:val="008A7E86"/>
    <w:rsid w:val="008D01E4"/>
    <w:rsid w:val="008D4576"/>
    <w:rsid w:val="0090570A"/>
    <w:rsid w:val="009159EC"/>
    <w:rsid w:val="0093440A"/>
    <w:rsid w:val="00934899"/>
    <w:rsid w:val="00950984"/>
    <w:rsid w:val="009573DF"/>
    <w:rsid w:val="0097415C"/>
    <w:rsid w:val="009912E2"/>
    <w:rsid w:val="009950F7"/>
    <w:rsid w:val="009C79C3"/>
    <w:rsid w:val="009D219E"/>
    <w:rsid w:val="009D2D37"/>
    <w:rsid w:val="009E2A2B"/>
    <w:rsid w:val="009E4AC4"/>
    <w:rsid w:val="009F71AE"/>
    <w:rsid w:val="00A07056"/>
    <w:rsid w:val="00A11776"/>
    <w:rsid w:val="00A277C9"/>
    <w:rsid w:val="00A520DC"/>
    <w:rsid w:val="00A60C16"/>
    <w:rsid w:val="00A86768"/>
    <w:rsid w:val="00A87BD5"/>
    <w:rsid w:val="00AB6DD2"/>
    <w:rsid w:val="00AD169F"/>
    <w:rsid w:val="00AE4436"/>
    <w:rsid w:val="00AE6E01"/>
    <w:rsid w:val="00AF473F"/>
    <w:rsid w:val="00B1083E"/>
    <w:rsid w:val="00B12BF3"/>
    <w:rsid w:val="00B26F2B"/>
    <w:rsid w:val="00B3232C"/>
    <w:rsid w:val="00B52390"/>
    <w:rsid w:val="00B548EA"/>
    <w:rsid w:val="00B749C0"/>
    <w:rsid w:val="00B84CAC"/>
    <w:rsid w:val="00B9277C"/>
    <w:rsid w:val="00B94878"/>
    <w:rsid w:val="00B97398"/>
    <w:rsid w:val="00BA414F"/>
    <w:rsid w:val="00BA5B18"/>
    <w:rsid w:val="00BB0FB5"/>
    <w:rsid w:val="00BB1B97"/>
    <w:rsid w:val="00BC0C4D"/>
    <w:rsid w:val="00BC2E37"/>
    <w:rsid w:val="00BC45B7"/>
    <w:rsid w:val="00BC4CA6"/>
    <w:rsid w:val="00BE6D52"/>
    <w:rsid w:val="00C121EE"/>
    <w:rsid w:val="00C32F48"/>
    <w:rsid w:val="00C33546"/>
    <w:rsid w:val="00C53326"/>
    <w:rsid w:val="00C61561"/>
    <w:rsid w:val="00C61AB0"/>
    <w:rsid w:val="00C67FE4"/>
    <w:rsid w:val="00C70112"/>
    <w:rsid w:val="00C73353"/>
    <w:rsid w:val="00C832FB"/>
    <w:rsid w:val="00CA113C"/>
    <w:rsid w:val="00CA426F"/>
    <w:rsid w:val="00CA45E2"/>
    <w:rsid w:val="00CB7F32"/>
    <w:rsid w:val="00CC45FE"/>
    <w:rsid w:val="00CD44F5"/>
    <w:rsid w:val="00CE4F10"/>
    <w:rsid w:val="00CE50D7"/>
    <w:rsid w:val="00CE6735"/>
    <w:rsid w:val="00CF4D04"/>
    <w:rsid w:val="00D142DB"/>
    <w:rsid w:val="00D45B42"/>
    <w:rsid w:val="00D76850"/>
    <w:rsid w:val="00D77F3D"/>
    <w:rsid w:val="00D95C9C"/>
    <w:rsid w:val="00DA00D3"/>
    <w:rsid w:val="00DC5469"/>
    <w:rsid w:val="00DC79AA"/>
    <w:rsid w:val="00DD007A"/>
    <w:rsid w:val="00DD2740"/>
    <w:rsid w:val="00E056D0"/>
    <w:rsid w:val="00E1341D"/>
    <w:rsid w:val="00E17D17"/>
    <w:rsid w:val="00E3151E"/>
    <w:rsid w:val="00E31704"/>
    <w:rsid w:val="00E37651"/>
    <w:rsid w:val="00E42BFE"/>
    <w:rsid w:val="00E50054"/>
    <w:rsid w:val="00E56310"/>
    <w:rsid w:val="00E57D07"/>
    <w:rsid w:val="00E60E6B"/>
    <w:rsid w:val="00E62959"/>
    <w:rsid w:val="00E87967"/>
    <w:rsid w:val="00E97614"/>
    <w:rsid w:val="00EA5990"/>
    <w:rsid w:val="00EB4BF0"/>
    <w:rsid w:val="00EC742F"/>
    <w:rsid w:val="00ED277D"/>
    <w:rsid w:val="00EF2BAD"/>
    <w:rsid w:val="00F011EE"/>
    <w:rsid w:val="00F0465A"/>
    <w:rsid w:val="00F233A1"/>
    <w:rsid w:val="00F27DDF"/>
    <w:rsid w:val="00F33044"/>
    <w:rsid w:val="00F42F49"/>
    <w:rsid w:val="00F93A72"/>
    <w:rsid w:val="00FA4B70"/>
    <w:rsid w:val="00FA7AFA"/>
    <w:rsid w:val="00FB14E7"/>
    <w:rsid w:val="00FC7993"/>
    <w:rsid w:val="00FD4E9A"/>
    <w:rsid w:val="00FD721C"/>
    <w:rsid w:val="00FE0C08"/>
    <w:rsid w:val="00FE102D"/>
    <w:rsid w:val="00FE4BFE"/>
    <w:rsid w:val="00FE4C4B"/>
    <w:rsid w:val="00FF19CB"/>
    <w:rsid w:val="00FF472E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A1DBF6"/>
  <w15:chartTrackingRefBased/>
  <w15:docId w15:val="{B9342374-07A1-4397-A465-E7183DD9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sad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65C8A-87CA-48A7-9980-9CC62D05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21</TotalTime>
  <Pages>1</Pages>
  <Words>914</Words>
  <Characters>5211</Characters>
  <Application>Microsoft Office Word</Application>
  <DocSecurity>0</DocSecurity>
  <Lines>43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easkari</dc:creator>
  <cp:keywords/>
  <cp:lastModifiedBy>Dr.AbedAlFatah</cp:lastModifiedBy>
  <cp:revision>9</cp:revision>
  <cp:lastPrinted>2019-09-19T06:17:00Z</cp:lastPrinted>
  <dcterms:created xsi:type="dcterms:W3CDTF">2019-10-14T10:34:00Z</dcterms:created>
  <dcterms:modified xsi:type="dcterms:W3CDTF">2020-09-18T19:03:00Z</dcterms:modified>
</cp:coreProperties>
</file>