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04"/>
        <w:bidiVisual/>
        <w:tblW w:w="15472" w:type="dxa"/>
        <w:tblLook w:val="04A0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5"/>
        <w:gridCol w:w="2579"/>
        <w:gridCol w:w="1081"/>
        <w:gridCol w:w="1372"/>
        <w:gridCol w:w="1342"/>
        <w:gridCol w:w="1788"/>
        <w:gridCol w:w="1701"/>
        <w:gridCol w:w="993"/>
        <w:gridCol w:w="2126"/>
        <w:gridCol w:w="1353"/>
      </w:tblGrid>
      <w:tr w:rsidR="00ED277D" w:rsidRPr="00ED277D" w:rsidTr="00A52B6B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79" w:type="dxa"/>
          </w:tcPr>
          <w:p w:rsidR="00ED277D" w:rsidRPr="00ED277D" w:rsidRDefault="009570E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الاضطرابات الشخصية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2" w:type="dxa"/>
          </w:tcPr>
          <w:p w:rsidR="00ED277D" w:rsidRPr="00ED277D" w:rsidRDefault="009570E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BCLP2326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788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353" w:type="dxa"/>
          </w:tcPr>
          <w:p w:rsidR="00ED277D" w:rsidRPr="00ED277D" w:rsidRDefault="00A52B6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14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79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النفس الاكل</w:t>
            </w:r>
            <w:r w:rsidR="009570E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ينيكي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2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نفس اكلينيكي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78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353" w:type="dxa"/>
          </w:tcPr>
          <w:p w:rsidR="00ED277D" w:rsidRPr="00ED277D" w:rsidRDefault="009570E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3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</w:p>
        </w:tc>
        <w:tc>
          <w:tcPr>
            <w:tcW w:w="2579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 . فتحي صبحي مكي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2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9601009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788" w:type="dxa"/>
          </w:tcPr>
          <w:p w:rsidR="00ED277D" w:rsidRPr="00ED277D" w:rsidRDefault="00A52B6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fmikky@hotmail</w:t>
            </w: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353" w:type="dxa"/>
          </w:tcPr>
          <w:p w:rsidR="00ED277D" w:rsidRPr="00ED277D" w:rsidRDefault="00FA3AB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A52B6B">
        <w:tc>
          <w:tcPr>
            <w:tcW w:w="1335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5" w:type="dxa"/>
            <w:gridSpan w:val="9"/>
          </w:tcPr>
          <w:p w:rsidR="009570E4" w:rsidRDefault="009570E4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 w:rsidRPr="003E4F0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التعرف على الشخصية ومفهومها ومكوناتها وسماتها وأيضاً معرفة الفرق بين الشخصية الإيجابية والشخصية السلبية.</w:t>
            </w:r>
          </w:p>
          <w:p w:rsid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دراسة سيكولوجية الشخصية حيث أنها تعد من أحد مداخل فروع علم النفس الإجتماعية وعلم النفس التربوي وعلم النفس الإكلينيكي </w:t>
            </w:r>
          </w:p>
          <w:p w:rsid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التعرف على الشخصية المضطربة سماتها مكوناتها وأسبابها </w:t>
            </w:r>
          </w:p>
          <w:p w:rsid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التعرف على أنواع الشخصية المضطربة.</w:t>
            </w:r>
          </w:p>
          <w:p w:rsid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أسباب اضطرابات الشخصية </w:t>
            </w:r>
          </w:p>
          <w:p w:rsid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التعرف على أعراض وعلامات الإضطرابات الشخصية</w:t>
            </w:r>
          </w:p>
          <w:p w:rsidR="003E4F0C" w:rsidRPr="003E4F0C" w:rsidRDefault="003E4F0C" w:rsidP="003E4F0C">
            <w:pPr>
              <w:pStyle w:val="a7"/>
              <w:numPr>
                <w:ilvl w:val="0"/>
                <w:numId w:val="28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علاج الإضطرابات الشخصية "العلاج الدوائي" و "العلاج النفسي".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8"/>
        <w:gridCol w:w="3860"/>
        <w:gridCol w:w="2734"/>
        <w:gridCol w:w="2835"/>
        <w:gridCol w:w="1985"/>
        <w:gridCol w:w="1984"/>
        <w:gridCol w:w="1598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751FEA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734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402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F250D8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734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83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98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4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598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سيكولوجية الشخصية ومكوناتها وسماتها 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تعريف معنى الشخصية وسيكلوجيتها والتعرف على مكوناتها وسماتها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تعريف سيكلوجية الشخصية بعدة نظريات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أهمية دراسة سيكولوجية الشخصية ومكوناتها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مساق 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الفرق بين الشخصية السليمة والشخصية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المضطربة 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القدرة على التعرف على الفرق ما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بين الشخصية السليمة والشخصية المضطربة من خلال الأعراض والعلامات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تحديد الفروق ما بين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الشخصية السليمة والمضطربة 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استخدام أدوات تبين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الفرق ما بين الشخصية السليمة والشخصية المضطربة 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فهم مساق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أسباب اضطراب الشخصية  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التعرف على الأسباب المختلفة لإضطراب الشخصية منها ما هو بيولوجي ومنها ما هو بيئي إجتماعي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مناقشة اسباب اضطراب الشخصية من الناحية الجينية والإجدتماعية 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الأدوات النفسية لتبيين أسباب اضطراب الشخصية </w:t>
            </w:r>
          </w:p>
        </w:tc>
        <w:tc>
          <w:tcPr>
            <w:tcW w:w="1598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مساق 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أعراض وعلامات الشخصية المضطربة من الناحية البيولوجية والنفسية والإجتماعية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أعراض وعلامات الإصابة بإضطرابات الشخصية</w:t>
            </w:r>
          </w:p>
        </w:tc>
        <w:tc>
          <w:tcPr>
            <w:tcW w:w="1985" w:type="dxa"/>
          </w:tcPr>
          <w:p w:rsidR="00F250D8" w:rsidRPr="00C121EE" w:rsidRDefault="00F250D8" w:rsidP="00D778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أعراض وعلامات الشخصية المضطربة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المعايير النفسية المختلفة لتبيين أعراض وعلامات الشخصية المضطربة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مساق 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أنواع الشخصية المضطربة 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أنواع الشخصية المضطربة حسب معايير مختلفة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أنواع الشخصية المضطربة كالشخصية الحدية والشخصية الوسواسية والشخصية الإتكالية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مقاييس مختلفة لتحديد كل نوع من أنواع الإضطرابات الشخصية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مساق 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علامات وأعراض كل نوع من أنواع الإضطرابات الشخصية 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وتحديد أهم الأعراض والعلامات والإجتماعية والنفسية والعقلية والجسمية 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مناقشة علامات وأعراض كل نوع من أنواع الشخصية المضطربة 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اختبارات وأدوات لتبيين علامات وأعراض الشخصية المضطربة 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مساق الإضطرابات الشخصية بطريقة علمية تطبيقية</w:t>
            </w:r>
          </w:p>
        </w:tc>
      </w:tr>
      <w:tr w:rsidR="00F250D8" w:rsidRPr="00C121EE" w:rsidTr="00F250D8">
        <w:tc>
          <w:tcPr>
            <w:tcW w:w="548" w:type="dxa"/>
            <w:vAlign w:val="center"/>
          </w:tcPr>
          <w:p w:rsidR="00F250D8" w:rsidRPr="00C121EE" w:rsidRDefault="00F250D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علاج الإضطرابات الشخصية (العلاج الدوائي ، والعلاج النفسي)</w:t>
            </w:r>
          </w:p>
        </w:tc>
        <w:tc>
          <w:tcPr>
            <w:tcW w:w="2734" w:type="dxa"/>
          </w:tcPr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250D8" w:rsidRDefault="00F250D8" w:rsidP="00B02DE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83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العلاج الدوائي والنفسي للشخصية المضطربة</w:t>
            </w:r>
          </w:p>
        </w:tc>
        <w:tc>
          <w:tcPr>
            <w:tcW w:w="1985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أنواع العلاج النفسي وانواع العلاج الدوائي للشخصية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المضطربة</w:t>
            </w:r>
          </w:p>
        </w:tc>
        <w:tc>
          <w:tcPr>
            <w:tcW w:w="1984" w:type="dxa"/>
          </w:tcPr>
          <w:p w:rsidR="00F250D8" w:rsidRPr="00C121EE" w:rsidRDefault="00F250D8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استخدام معايير في العلاج النفسي والعلاج الدوائي</w:t>
            </w:r>
          </w:p>
        </w:tc>
        <w:tc>
          <w:tcPr>
            <w:tcW w:w="1598" w:type="dxa"/>
          </w:tcPr>
          <w:p w:rsidR="00F250D8" w:rsidRPr="00C121EE" w:rsidRDefault="00F250D8" w:rsidP="00B02DE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مساق الإضطرابات الشخصية بطريقة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>علمية تطبيقية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لايستخدم)(1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بدرجة متوسطة)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68" w:rsidRDefault="00A64868" w:rsidP="002B17B3">
      <w:r>
        <w:separator/>
      </w:r>
    </w:p>
  </w:endnote>
  <w:endnote w:type="continuationSeparator" w:id="1">
    <w:p w:rsidR="00A64868" w:rsidRDefault="00A64868" w:rsidP="002B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 Linotype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4F5" w:rsidRDefault="008C0E0C">
    <w:pPr>
      <w:pStyle w:val="a5"/>
      <w:jc w:val="right"/>
    </w:pPr>
    <w:r>
      <w:fldChar w:fldCharType="begin"/>
    </w:r>
    <w:r w:rsidR="00CD44F5">
      <w:instrText xml:space="preserve"> PAGE   \* MERGEFORMAT </w:instrText>
    </w:r>
    <w:r>
      <w:fldChar w:fldCharType="separate"/>
    </w:r>
    <w:r w:rsidR="00F40BE6">
      <w:rPr>
        <w:noProof/>
        <w:rtl/>
      </w:rPr>
      <w:t>3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68" w:rsidRDefault="00A64868" w:rsidP="002B17B3">
      <w:r>
        <w:separator/>
      </w:r>
    </w:p>
  </w:footnote>
  <w:footnote w:type="continuationSeparator" w:id="1">
    <w:p w:rsidR="00A64868" w:rsidRDefault="00A64868" w:rsidP="002B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003FC"/>
    <w:multiLevelType w:val="hybridMultilevel"/>
    <w:tmpl w:val="00AAFC6E"/>
    <w:lvl w:ilvl="0" w:tplc="6B3C6FDE">
      <w:numFmt w:val="bullet"/>
      <w:lvlText w:val="-"/>
      <w:lvlJc w:val="left"/>
      <w:pPr>
        <w:ind w:left="618" w:hanging="360"/>
      </w:pPr>
      <w:rPr>
        <w:rFonts w:ascii="Lotus Linotype" w:eastAsia="Calibri" w:hAnsi="Calibri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33F86"/>
    <w:multiLevelType w:val="hybridMultilevel"/>
    <w:tmpl w:val="B94AE668"/>
    <w:lvl w:ilvl="0" w:tplc="CF92CCB4">
      <w:start w:val="1"/>
      <w:numFmt w:val="bullet"/>
      <w:lvlText w:val="-"/>
      <w:lvlJc w:val="left"/>
      <w:pPr>
        <w:ind w:left="45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184005C0"/>
    <w:multiLevelType w:val="hybridMultilevel"/>
    <w:tmpl w:val="6F9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D4F12"/>
    <w:multiLevelType w:val="hybridMultilevel"/>
    <w:tmpl w:val="DD602B08"/>
    <w:lvl w:ilvl="0" w:tplc="B922C3B0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461C9E"/>
    <w:multiLevelType w:val="hybridMultilevel"/>
    <w:tmpl w:val="DB225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2"/>
  </w:num>
  <w:num w:numId="5">
    <w:abstractNumId w:val="2"/>
  </w:num>
  <w:num w:numId="6">
    <w:abstractNumId w:val="0"/>
  </w:num>
  <w:num w:numId="7">
    <w:abstractNumId w:val="5"/>
  </w:num>
  <w:num w:numId="8">
    <w:abstractNumId w:val="17"/>
  </w:num>
  <w:num w:numId="9">
    <w:abstractNumId w:val="1"/>
  </w:num>
  <w:num w:numId="10">
    <w:abstractNumId w:val="21"/>
  </w:num>
  <w:num w:numId="11">
    <w:abstractNumId w:val="4"/>
  </w:num>
  <w:num w:numId="12">
    <w:abstractNumId w:val="12"/>
  </w:num>
  <w:num w:numId="13">
    <w:abstractNumId w:val="25"/>
  </w:num>
  <w:num w:numId="14">
    <w:abstractNumId w:val="14"/>
  </w:num>
  <w:num w:numId="15">
    <w:abstractNumId w:val="13"/>
  </w:num>
  <w:num w:numId="16">
    <w:abstractNumId w:val="19"/>
  </w:num>
  <w:num w:numId="17">
    <w:abstractNumId w:val="8"/>
  </w:num>
  <w:num w:numId="18">
    <w:abstractNumId w:val="23"/>
  </w:num>
  <w:num w:numId="19">
    <w:abstractNumId w:val="20"/>
  </w:num>
  <w:num w:numId="20">
    <w:abstractNumId w:val="24"/>
  </w:num>
  <w:num w:numId="21">
    <w:abstractNumId w:val="18"/>
  </w:num>
  <w:num w:numId="22">
    <w:abstractNumId w:val="9"/>
  </w:num>
  <w:num w:numId="23">
    <w:abstractNumId w:val="27"/>
  </w:num>
  <w:num w:numId="24">
    <w:abstractNumId w:val="10"/>
  </w:num>
  <w:num w:numId="25">
    <w:abstractNumId w:val="26"/>
  </w:num>
  <w:num w:numId="26">
    <w:abstractNumId w:val="3"/>
  </w:num>
  <w:num w:numId="27">
    <w:abstractNumId w:val="15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gutterAtTop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4E7254"/>
    <w:rsid w:val="00004A42"/>
    <w:rsid w:val="00006A89"/>
    <w:rsid w:val="000640BE"/>
    <w:rsid w:val="000661DC"/>
    <w:rsid w:val="0008786F"/>
    <w:rsid w:val="000A51EF"/>
    <w:rsid w:val="000B7F89"/>
    <w:rsid w:val="000C6002"/>
    <w:rsid w:val="000D2708"/>
    <w:rsid w:val="000F3D78"/>
    <w:rsid w:val="00125779"/>
    <w:rsid w:val="00184603"/>
    <w:rsid w:val="00191804"/>
    <w:rsid w:val="001B135A"/>
    <w:rsid w:val="001B1F7A"/>
    <w:rsid w:val="001C136D"/>
    <w:rsid w:val="001F1B80"/>
    <w:rsid w:val="001F79A4"/>
    <w:rsid w:val="00201B2C"/>
    <w:rsid w:val="00203949"/>
    <w:rsid w:val="002055B5"/>
    <w:rsid w:val="00210B05"/>
    <w:rsid w:val="00210B5C"/>
    <w:rsid w:val="00221806"/>
    <w:rsid w:val="0022609F"/>
    <w:rsid w:val="00226322"/>
    <w:rsid w:val="0022780A"/>
    <w:rsid w:val="0024350B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34DA1"/>
    <w:rsid w:val="0034672B"/>
    <w:rsid w:val="0035080A"/>
    <w:rsid w:val="00385E68"/>
    <w:rsid w:val="00395BFB"/>
    <w:rsid w:val="003A53E6"/>
    <w:rsid w:val="003A574F"/>
    <w:rsid w:val="003B5B06"/>
    <w:rsid w:val="003D79E2"/>
    <w:rsid w:val="003E4F0C"/>
    <w:rsid w:val="003F4010"/>
    <w:rsid w:val="0041081F"/>
    <w:rsid w:val="00414288"/>
    <w:rsid w:val="004638C0"/>
    <w:rsid w:val="00476EC0"/>
    <w:rsid w:val="004B674E"/>
    <w:rsid w:val="004E7254"/>
    <w:rsid w:val="00503146"/>
    <w:rsid w:val="005073A6"/>
    <w:rsid w:val="005125B0"/>
    <w:rsid w:val="0052491A"/>
    <w:rsid w:val="005574A2"/>
    <w:rsid w:val="005B622E"/>
    <w:rsid w:val="005C0605"/>
    <w:rsid w:val="005F7512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51FEA"/>
    <w:rsid w:val="0078666D"/>
    <w:rsid w:val="007904DB"/>
    <w:rsid w:val="007B32B6"/>
    <w:rsid w:val="007D3070"/>
    <w:rsid w:val="00813D4B"/>
    <w:rsid w:val="008244D7"/>
    <w:rsid w:val="0082778A"/>
    <w:rsid w:val="0083455C"/>
    <w:rsid w:val="00874EF7"/>
    <w:rsid w:val="008A7E86"/>
    <w:rsid w:val="008C0E0C"/>
    <w:rsid w:val="0090570A"/>
    <w:rsid w:val="0093440A"/>
    <w:rsid w:val="00934899"/>
    <w:rsid w:val="00950984"/>
    <w:rsid w:val="009570E4"/>
    <w:rsid w:val="009573DF"/>
    <w:rsid w:val="0097415C"/>
    <w:rsid w:val="009912E2"/>
    <w:rsid w:val="009950F7"/>
    <w:rsid w:val="009E4AC4"/>
    <w:rsid w:val="009F71AE"/>
    <w:rsid w:val="00A07056"/>
    <w:rsid w:val="00A277C9"/>
    <w:rsid w:val="00A42BAA"/>
    <w:rsid w:val="00A520DC"/>
    <w:rsid w:val="00A52B6B"/>
    <w:rsid w:val="00A64868"/>
    <w:rsid w:val="00A87BD5"/>
    <w:rsid w:val="00AB6DD2"/>
    <w:rsid w:val="00AD169F"/>
    <w:rsid w:val="00AE4436"/>
    <w:rsid w:val="00B1083E"/>
    <w:rsid w:val="00B436E5"/>
    <w:rsid w:val="00B548EA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6898"/>
    <w:rsid w:val="00C67FE4"/>
    <w:rsid w:val="00C73353"/>
    <w:rsid w:val="00C832FB"/>
    <w:rsid w:val="00CB7F32"/>
    <w:rsid w:val="00CD44F5"/>
    <w:rsid w:val="00CE4F10"/>
    <w:rsid w:val="00CF4D04"/>
    <w:rsid w:val="00D142DB"/>
    <w:rsid w:val="00D76850"/>
    <w:rsid w:val="00D77855"/>
    <w:rsid w:val="00D77F3D"/>
    <w:rsid w:val="00D95C9C"/>
    <w:rsid w:val="00DD007A"/>
    <w:rsid w:val="00DD2740"/>
    <w:rsid w:val="00E17D17"/>
    <w:rsid w:val="00E31704"/>
    <w:rsid w:val="00E37651"/>
    <w:rsid w:val="00E42BFE"/>
    <w:rsid w:val="00E57D07"/>
    <w:rsid w:val="00E60E6B"/>
    <w:rsid w:val="00E62959"/>
    <w:rsid w:val="00E85FD7"/>
    <w:rsid w:val="00E87967"/>
    <w:rsid w:val="00EA5990"/>
    <w:rsid w:val="00EB4BF0"/>
    <w:rsid w:val="00ED277D"/>
    <w:rsid w:val="00EF2BAD"/>
    <w:rsid w:val="00F011EE"/>
    <w:rsid w:val="00F0465A"/>
    <w:rsid w:val="00F250D8"/>
    <w:rsid w:val="00F33044"/>
    <w:rsid w:val="00F40BE6"/>
    <w:rsid w:val="00F42F49"/>
    <w:rsid w:val="00F8672B"/>
    <w:rsid w:val="00F93A72"/>
    <w:rsid w:val="00FA3AB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63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871E-69BD-4B16-8F2F-2D9A0B9B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92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RG</cp:lastModifiedBy>
  <cp:revision>10</cp:revision>
  <cp:lastPrinted>2019-09-19T06:17:00Z</cp:lastPrinted>
  <dcterms:created xsi:type="dcterms:W3CDTF">2019-10-12T11:40:00Z</dcterms:created>
  <dcterms:modified xsi:type="dcterms:W3CDTF">2020-02-22T19:03:00Z</dcterms:modified>
</cp:coreProperties>
</file>