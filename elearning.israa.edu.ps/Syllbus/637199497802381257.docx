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XSpec="center" w:tblpY="-1204"/>
        <w:bidiVisual/>
        <w:tblW w:w="15472" w:type="dxa"/>
        <w:tblLook w:val="04A0"/>
      </w:tblPr>
      <w:tblGrid>
        <w:gridCol w:w="2882"/>
        <w:gridCol w:w="3143"/>
        <w:gridCol w:w="9447"/>
      </w:tblGrid>
      <w:tr w:rsidR="002B5B64" w:rsidRPr="00C121EE" w:rsidTr="00201B2C">
        <w:trPr>
          <w:trHeight w:val="1080"/>
        </w:trPr>
        <w:tc>
          <w:tcPr>
            <w:tcW w:w="2882" w:type="dxa"/>
          </w:tcPr>
          <w:p w:rsidR="002B5B64" w:rsidRPr="00C121EE" w:rsidRDefault="00DD2740" w:rsidP="00C121EE">
            <w:pPr>
              <w:rPr>
                <w:b/>
                <w:bCs/>
                <w:sz w:val="32"/>
                <w:szCs w:val="32"/>
                <w:rtl/>
              </w:rPr>
            </w:pPr>
            <w:bookmarkStart w:id="0" w:name="_GoBack"/>
            <w:bookmarkEnd w:id="0"/>
            <w:r w:rsidRPr="00C121EE"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>
                  <wp:extent cx="822960" cy="744583"/>
                  <wp:effectExtent l="0" t="0" r="0" b="0"/>
                  <wp:docPr id="1" name="Picture 1" descr="تنزي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تنزيل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744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3" w:type="dxa"/>
            <w:vAlign w:val="center"/>
          </w:tcPr>
          <w:p w:rsidR="002B5B64" w:rsidRPr="00C121EE" w:rsidRDefault="002B5B64" w:rsidP="00C121EE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121EE">
              <w:rPr>
                <w:b/>
                <w:bCs/>
                <w:sz w:val="32"/>
                <w:szCs w:val="32"/>
                <w:rtl/>
              </w:rPr>
              <w:t xml:space="preserve">جامعة </w:t>
            </w:r>
            <w:r w:rsidRPr="00C121EE">
              <w:rPr>
                <w:rFonts w:hint="cs"/>
                <w:b/>
                <w:bCs/>
                <w:sz w:val="32"/>
                <w:szCs w:val="32"/>
                <w:rtl/>
              </w:rPr>
              <w:t>الإسراء</w:t>
            </w:r>
          </w:p>
          <w:p w:rsidR="002B5B64" w:rsidRPr="00C121EE" w:rsidRDefault="009573DF" w:rsidP="00C121EE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U</w:t>
            </w:r>
            <w:r w:rsidR="002B5B64" w:rsidRPr="00C121EE">
              <w:rPr>
                <w:b/>
                <w:bCs/>
                <w:sz w:val="32"/>
                <w:szCs w:val="32"/>
              </w:rPr>
              <w:t>niversityIsraa</w:t>
            </w:r>
          </w:p>
          <w:p w:rsidR="002B5B64" w:rsidRPr="006F6DB6" w:rsidRDefault="002B5B64" w:rsidP="00C121EE">
            <w:pPr>
              <w:jc w:val="center"/>
              <w:rPr>
                <w:rFonts w:ascii="Blackadder ITC" w:hAnsi="Blackadder ITC" w:cs="Simplified Arabic"/>
                <w:b/>
                <w:bCs/>
                <w:sz w:val="2"/>
                <w:szCs w:val="2"/>
              </w:rPr>
            </w:pPr>
          </w:p>
        </w:tc>
        <w:tc>
          <w:tcPr>
            <w:tcW w:w="9447" w:type="dxa"/>
            <w:vAlign w:val="center"/>
          </w:tcPr>
          <w:p w:rsidR="002B5B64" w:rsidRPr="006F6DB6" w:rsidRDefault="002B5B64" w:rsidP="006F6DB6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6F6DB6">
              <w:rPr>
                <w:b/>
                <w:bCs/>
                <w:sz w:val="32"/>
                <w:szCs w:val="32"/>
                <w:rtl/>
              </w:rPr>
              <w:t>الشؤون الأكاديمية</w:t>
            </w:r>
          </w:p>
          <w:p w:rsidR="002B5B64" w:rsidRPr="00C121EE" w:rsidRDefault="006F6DB6" w:rsidP="006F6DB6">
            <w:pPr>
              <w:jc w:val="center"/>
              <w:rPr>
                <w:rFonts w:ascii="Blackadder ITC" w:hAnsi="Blackadder ITC" w:cs="Simplified Arabic"/>
                <w:b/>
                <w:bCs/>
                <w:sz w:val="32"/>
                <w:szCs w:val="32"/>
                <w:rtl/>
              </w:rPr>
            </w:pPr>
            <w:r w:rsidRPr="006F6DB6">
              <w:rPr>
                <w:rFonts w:ascii="Blackadder ITC" w:hAnsi="Blackadder ITC" w:cs="Simplified Arabic" w:hint="cs"/>
                <w:b/>
                <w:bCs/>
                <w:sz w:val="32"/>
                <w:szCs w:val="32"/>
                <w:rtl/>
              </w:rPr>
              <w:t>كلية المهن الصحية</w:t>
            </w:r>
          </w:p>
        </w:tc>
      </w:tr>
    </w:tbl>
    <w:p w:rsidR="00C73353" w:rsidRPr="002A47C3" w:rsidRDefault="009573DF" w:rsidP="00645BC1">
      <w:pPr>
        <w:rPr>
          <w:rFonts w:ascii="Blackadder ITC" w:hAnsi="Blackadder ITC" w:cs="Simplified Arabic"/>
          <w:b/>
          <w:bCs/>
          <w:sz w:val="8"/>
          <w:szCs w:val="8"/>
          <w:rtl/>
        </w:rPr>
      </w:pP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</w:p>
    <w:tbl>
      <w:tblPr>
        <w:bidiVisual/>
        <w:tblW w:w="15670" w:type="dxa"/>
        <w:tblInd w:w="-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35"/>
        <w:gridCol w:w="2579"/>
        <w:gridCol w:w="1081"/>
        <w:gridCol w:w="1372"/>
        <w:gridCol w:w="1342"/>
        <w:gridCol w:w="1788"/>
        <w:gridCol w:w="1701"/>
        <w:gridCol w:w="993"/>
        <w:gridCol w:w="2126"/>
        <w:gridCol w:w="1353"/>
      </w:tblGrid>
      <w:tr w:rsidR="00ED277D" w:rsidRPr="00ED277D" w:rsidTr="00A52B6B">
        <w:trPr>
          <w:trHeight w:val="458"/>
        </w:trPr>
        <w:tc>
          <w:tcPr>
            <w:tcW w:w="15670" w:type="dxa"/>
            <w:gridSpan w:val="10"/>
          </w:tcPr>
          <w:p w:rsidR="00ED277D" w:rsidRPr="00ED277D" w:rsidRDefault="00ED277D" w:rsidP="00C121EE">
            <w:pPr>
              <w:tabs>
                <w:tab w:val="left" w:pos="509"/>
              </w:tabs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ED277D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خطة وتوصيف مساق</w:t>
            </w:r>
          </w:p>
        </w:tc>
      </w:tr>
      <w:tr w:rsidR="00A52B6B" w:rsidRPr="00ED277D" w:rsidTr="00A52B6B">
        <w:tc>
          <w:tcPr>
            <w:tcW w:w="1335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اسم المساق</w:t>
            </w:r>
          </w:p>
        </w:tc>
        <w:tc>
          <w:tcPr>
            <w:tcW w:w="2579" w:type="dxa"/>
          </w:tcPr>
          <w:p w:rsidR="00ED277D" w:rsidRPr="00ED277D" w:rsidRDefault="0041081F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العلاج النفسي الفردي</w:t>
            </w:r>
          </w:p>
        </w:tc>
        <w:tc>
          <w:tcPr>
            <w:tcW w:w="1081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رقم المساق</w:t>
            </w:r>
          </w:p>
        </w:tc>
        <w:tc>
          <w:tcPr>
            <w:tcW w:w="1372" w:type="dxa"/>
          </w:tcPr>
          <w:p w:rsidR="00ED277D" w:rsidRPr="00ED277D" w:rsidRDefault="00A52B6B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</w:rPr>
            </w:pPr>
            <w:r>
              <w:rPr>
                <w:rFonts w:ascii="Simplified Arabic" w:hAnsi="Simplified Arabic" w:cs="Simplified Arabic"/>
                <w:sz w:val="22"/>
                <w:szCs w:val="22"/>
              </w:rPr>
              <w:t>BCLP3222</w:t>
            </w:r>
          </w:p>
        </w:tc>
        <w:tc>
          <w:tcPr>
            <w:tcW w:w="1342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نوع المساق</w:t>
            </w:r>
          </w:p>
        </w:tc>
        <w:tc>
          <w:tcPr>
            <w:tcW w:w="1788" w:type="dxa"/>
          </w:tcPr>
          <w:p w:rsidR="00ED277D" w:rsidRPr="00ED277D" w:rsidRDefault="0041081F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متطلب تخصص</w:t>
            </w:r>
          </w:p>
        </w:tc>
        <w:tc>
          <w:tcPr>
            <w:tcW w:w="1701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عدد فصول المساق</w:t>
            </w:r>
          </w:p>
        </w:tc>
        <w:tc>
          <w:tcPr>
            <w:tcW w:w="993" w:type="dxa"/>
          </w:tcPr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 w:hint="cs"/>
                <w:sz w:val="22"/>
                <w:szCs w:val="22"/>
                <w:rtl/>
              </w:rPr>
            </w:pPr>
          </w:p>
        </w:tc>
        <w:tc>
          <w:tcPr>
            <w:tcW w:w="2126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عدد محاضرات المساق</w:t>
            </w:r>
          </w:p>
        </w:tc>
        <w:tc>
          <w:tcPr>
            <w:tcW w:w="1353" w:type="dxa"/>
          </w:tcPr>
          <w:p w:rsidR="00ED277D" w:rsidRPr="00ED277D" w:rsidRDefault="00A52B6B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14</w:t>
            </w:r>
          </w:p>
        </w:tc>
      </w:tr>
      <w:tr w:rsidR="00A52B6B" w:rsidRPr="00ED277D" w:rsidTr="00A52B6B">
        <w:tc>
          <w:tcPr>
            <w:tcW w:w="1335" w:type="dxa"/>
          </w:tcPr>
          <w:p w:rsidR="00ED277D" w:rsidRPr="006B4FC0" w:rsidRDefault="006F6DB6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</w:t>
            </w:r>
            <w:r w:rsidR="00ED277D"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لقسم</w:t>
            </w:r>
          </w:p>
        </w:tc>
        <w:tc>
          <w:tcPr>
            <w:tcW w:w="2579" w:type="dxa"/>
          </w:tcPr>
          <w:p w:rsidR="00ED277D" w:rsidRPr="00ED277D" w:rsidRDefault="0041081F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علم النفس الاكلينيكي</w:t>
            </w:r>
          </w:p>
        </w:tc>
        <w:tc>
          <w:tcPr>
            <w:tcW w:w="1081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التخصص</w:t>
            </w:r>
          </w:p>
        </w:tc>
        <w:tc>
          <w:tcPr>
            <w:tcW w:w="1372" w:type="dxa"/>
          </w:tcPr>
          <w:p w:rsidR="00ED277D" w:rsidRPr="00ED277D" w:rsidRDefault="0041081F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علم نفس اكلينيكي</w:t>
            </w:r>
          </w:p>
        </w:tc>
        <w:tc>
          <w:tcPr>
            <w:tcW w:w="1342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المتطلب السابق</w:t>
            </w:r>
          </w:p>
        </w:tc>
        <w:tc>
          <w:tcPr>
            <w:tcW w:w="1788" w:type="dxa"/>
          </w:tcPr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 w:hint="cs"/>
                <w:sz w:val="22"/>
                <w:szCs w:val="22"/>
                <w:rtl/>
              </w:rPr>
            </w:pPr>
          </w:p>
        </w:tc>
        <w:tc>
          <w:tcPr>
            <w:tcW w:w="1701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المتطلب اللاح</w:t>
            </w:r>
            <w:r w:rsidRPr="006B4FC0">
              <w:rPr>
                <w:rFonts w:ascii="Simplified Arabic" w:hAnsi="Simplified Arabic" w:cs="Simplified Arabic" w:hint="eastAsia"/>
                <w:b/>
                <w:bCs/>
                <w:sz w:val="22"/>
                <w:szCs w:val="22"/>
                <w:rtl/>
              </w:rPr>
              <w:t>ق</w:t>
            </w:r>
          </w:p>
        </w:tc>
        <w:tc>
          <w:tcPr>
            <w:tcW w:w="993" w:type="dxa"/>
          </w:tcPr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</w:p>
        </w:tc>
        <w:tc>
          <w:tcPr>
            <w:tcW w:w="2126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عدد ساعات المساق</w:t>
            </w:r>
          </w:p>
        </w:tc>
        <w:tc>
          <w:tcPr>
            <w:tcW w:w="1353" w:type="dxa"/>
          </w:tcPr>
          <w:p w:rsidR="00ED277D" w:rsidRPr="00ED277D" w:rsidRDefault="00FA3AB2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2</w:t>
            </w:r>
          </w:p>
        </w:tc>
      </w:tr>
      <w:tr w:rsidR="00A52B6B" w:rsidRPr="00ED277D" w:rsidTr="00A52B6B">
        <w:tc>
          <w:tcPr>
            <w:tcW w:w="1335" w:type="dxa"/>
          </w:tcPr>
          <w:p w:rsidR="00ED277D" w:rsidRPr="006B4FC0" w:rsidRDefault="006F6DB6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</w:t>
            </w:r>
            <w:r w:rsidR="00CD44F5"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محاضر</w:t>
            </w:r>
          </w:p>
        </w:tc>
        <w:tc>
          <w:tcPr>
            <w:tcW w:w="2579" w:type="dxa"/>
          </w:tcPr>
          <w:p w:rsidR="00ED277D" w:rsidRPr="00ED277D" w:rsidRDefault="0041081F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د . فتحي صبحي مكي</w:t>
            </w:r>
          </w:p>
        </w:tc>
        <w:tc>
          <w:tcPr>
            <w:tcW w:w="1081" w:type="dxa"/>
          </w:tcPr>
          <w:p w:rsidR="00ED277D" w:rsidRPr="006B4FC0" w:rsidRDefault="006F6DB6" w:rsidP="00CD44F5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رقم ال</w:t>
            </w:r>
            <w:r w:rsidR="00ED277D"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جوال </w:t>
            </w:r>
          </w:p>
        </w:tc>
        <w:tc>
          <w:tcPr>
            <w:tcW w:w="1372" w:type="dxa"/>
          </w:tcPr>
          <w:p w:rsidR="00ED277D" w:rsidRPr="00ED277D" w:rsidRDefault="0041081F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9601009</w:t>
            </w:r>
          </w:p>
        </w:tc>
        <w:tc>
          <w:tcPr>
            <w:tcW w:w="1342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بريد </w:t>
            </w:r>
            <w:r w:rsid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إ</w:t>
            </w: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لكتروني</w:t>
            </w:r>
          </w:p>
        </w:tc>
        <w:tc>
          <w:tcPr>
            <w:tcW w:w="1788" w:type="dxa"/>
          </w:tcPr>
          <w:p w:rsidR="00ED277D" w:rsidRPr="00ED277D" w:rsidRDefault="00A52B6B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</w:rPr>
            </w:pPr>
            <w:r>
              <w:rPr>
                <w:rFonts w:ascii="Simplified Arabic" w:hAnsi="Simplified Arabic" w:cs="Simplified Arabic"/>
                <w:sz w:val="22"/>
                <w:szCs w:val="22"/>
              </w:rPr>
              <w:t>fmikky@hotmail</w:t>
            </w:r>
          </w:p>
        </w:tc>
        <w:tc>
          <w:tcPr>
            <w:tcW w:w="1701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الساعات المكتبية</w:t>
            </w:r>
          </w:p>
        </w:tc>
        <w:tc>
          <w:tcPr>
            <w:tcW w:w="993" w:type="dxa"/>
          </w:tcPr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</w:p>
        </w:tc>
        <w:tc>
          <w:tcPr>
            <w:tcW w:w="2126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الفصل الدراسي</w:t>
            </w:r>
          </w:p>
        </w:tc>
        <w:tc>
          <w:tcPr>
            <w:tcW w:w="1353" w:type="dxa"/>
          </w:tcPr>
          <w:p w:rsidR="00ED277D" w:rsidRPr="00ED277D" w:rsidRDefault="00FA3AB2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الثاني</w:t>
            </w:r>
          </w:p>
        </w:tc>
      </w:tr>
      <w:tr w:rsidR="00ED277D" w:rsidRPr="00ED277D" w:rsidTr="00A52B6B">
        <w:tc>
          <w:tcPr>
            <w:tcW w:w="1335" w:type="dxa"/>
            <w:vAlign w:val="center"/>
          </w:tcPr>
          <w:p w:rsidR="00ED277D" w:rsidRPr="00ED277D" w:rsidRDefault="00ED277D" w:rsidP="00D77F3D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وصف </w:t>
            </w:r>
            <w:r w:rsidR="006F6DB6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</w:t>
            </w: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لمساق</w:t>
            </w:r>
          </w:p>
        </w:tc>
        <w:tc>
          <w:tcPr>
            <w:tcW w:w="14335" w:type="dxa"/>
            <w:gridSpan w:val="9"/>
          </w:tcPr>
          <w:p w:rsidR="00ED277D" w:rsidRPr="00B400A6" w:rsidRDefault="00FA3AB2" w:rsidP="00A52B6B">
            <w:pPr>
              <w:pStyle w:val="a7"/>
              <w:numPr>
                <w:ilvl w:val="0"/>
                <w:numId w:val="26"/>
              </w:numPr>
              <w:autoSpaceDE w:val="0"/>
              <w:autoSpaceDN w:val="0"/>
              <w:bidi/>
              <w:adjustRightInd w:val="0"/>
              <w:rPr>
                <w:rFonts w:ascii="Lotus Linotype" w:cs="Lotus Linotype" w:hint="cs"/>
                <w:b/>
                <w:bCs/>
              </w:rPr>
            </w:pPr>
            <w:r w:rsidRPr="00B400A6">
              <w:rPr>
                <w:rFonts w:ascii="Lotus Linotype" w:cs="Lotus Linotype" w:hint="cs"/>
                <w:b/>
                <w:bCs/>
                <w:rtl/>
              </w:rPr>
              <w:t>تقديم</w:t>
            </w:r>
            <w:r w:rsidRPr="00B400A6">
              <w:rPr>
                <w:rFonts w:ascii="Lotus Linotype" w:cs="Lotus Linotype"/>
                <w:b/>
                <w:bCs/>
              </w:rPr>
              <w:t xml:space="preserve"> </w:t>
            </w:r>
            <w:r w:rsidRPr="00B400A6">
              <w:rPr>
                <w:rFonts w:ascii="Lotus Linotype" w:cs="Lotus Linotype" w:hint="cs"/>
                <w:b/>
                <w:bCs/>
                <w:rtl/>
              </w:rPr>
              <w:t>وصف</w:t>
            </w:r>
            <w:r w:rsidRPr="00B400A6">
              <w:rPr>
                <w:rFonts w:ascii="Lotus Linotype" w:cs="Lotus Linotype"/>
                <w:b/>
                <w:bCs/>
              </w:rPr>
              <w:t xml:space="preserve"> </w:t>
            </w:r>
            <w:r w:rsidRPr="00B400A6">
              <w:rPr>
                <w:rFonts w:ascii="Lotus Linotype" w:cs="Lotus Linotype" w:hint="cs"/>
                <w:b/>
                <w:bCs/>
                <w:rtl/>
              </w:rPr>
              <w:t>مختصر</w:t>
            </w:r>
            <w:r w:rsidRPr="00B400A6">
              <w:rPr>
                <w:rFonts w:ascii="Lotus Linotype" w:cs="Lotus Linotype"/>
                <w:b/>
                <w:bCs/>
              </w:rPr>
              <w:t xml:space="preserve"> </w:t>
            </w:r>
            <w:r w:rsidRPr="00B400A6">
              <w:rPr>
                <w:rFonts w:ascii="Lotus Linotype" w:cs="Lotus Linotype" w:hint="cs"/>
                <w:b/>
                <w:bCs/>
                <w:rtl/>
              </w:rPr>
              <w:t>وواضح</w:t>
            </w:r>
            <w:r w:rsidRPr="00B400A6">
              <w:rPr>
                <w:rFonts w:ascii="Lotus Linotype" w:cs="Lotus Linotype"/>
                <w:b/>
                <w:bCs/>
              </w:rPr>
              <w:t xml:space="preserve"> </w:t>
            </w:r>
            <w:r w:rsidRPr="00B400A6">
              <w:rPr>
                <w:rFonts w:ascii="Lotus Linotype" w:cs="Lotus Linotype" w:hint="cs"/>
                <w:b/>
                <w:bCs/>
                <w:rtl/>
              </w:rPr>
              <w:t>للأسس</w:t>
            </w:r>
            <w:r w:rsidRPr="00B400A6">
              <w:rPr>
                <w:rFonts w:ascii="Lotus Linotype" w:cs="Lotus Linotype"/>
                <w:b/>
                <w:bCs/>
              </w:rPr>
              <w:t xml:space="preserve"> </w:t>
            </w:r>
            <w:r w:rsidRPr="00B400A6">
              <w:rPr>
                <w:rFonts w:ascii="Lotus Linotype" w:cs="Lotus Linotype" w:hint="cs"/>
                <w:b/>
                <w:bCs/>
                <w:rtl/>
              </w:rPr>
              <w:t>الأساسية</w:t>
            </w:r>
            <w:r w:rsidRPr="00B400A6">
              <w:rPr>
                <w:rFonts w:ascii="Lotus Linotype" w:cs="Lotus Linotype"/>
                <w:b/>
                <w:bCs/>
              </w:rPr>
              <w:t xml:space="preserve"> </w:t>
            </w:r>
            <w:r w:rsidRPr="00B400A6">
              <w:rPr>
                <w:rFonts w:ascii="Lotus Linotype" w:cs="Lotus Linotype" w:hint="cs"/>
                <w:b/>
                <w:bCs/>
                <w:rtl/>
              </w:rPr>
              <w:t>والمهمة</w:t>
            </w:r>
            <w:r w:rsidRPr="00B400A6">
              <w:rPr>
                <w:rFonts w:ascii="Lotus Linotype" w:cs="Lotus Linotype"/>
                <w:b/>
                <w:bCs/>
              </w:rPr>
              <w:t xml:space="preserve"> </w:t>
            </w:r>
            <w:r w:rsidRPr="00B400A6">
              <w:rPr>
                <w:rFonts w:ascii="Lotus Linotype" w:cs="Lotus Linotype" w:hint="cs"/>
                <w:b/>
                <w:bCs/>
                <w:rtl/>
              </w:rPr>
              <w:t>للعمل</w:t>
            </w:r>
            <w:r w:rsidRPr="00B400A6">
              <w:rPr>
                <w:rFonts w:ascii="Lotus Linotype" w:cs="Lotus Linotype"/>
                <w:b/>
                <w:bCs/>
              </w:rPr>
              <w:t xml:space="preserve"> </w:t>
            </w:r>
            <w:r w:rsidRPr="00B400A6">
              <w:rPr>
                <w:rFonts w:ascii="Lotus Linotype" w:cs="Lotus Linotype" w:hint="cs"/>
                <w:b/>
                <w:bCs/>
                <w:rtl/>
              </w:rPr>
              <w:t>العلاجي</w:t>
            </w:r>
            <w:r w:rsidRPr="00B400A6">
              <w:rPr>
                <w:rFonts w:ascii="Lotus Linotype" w:cs="Lotus Linotype"/>
                <w:b/>
                <w:bCs/>
              </w:rPr>
              <w:t>.</w:t>
            </w:r>
            <w:r w:rsidR="00A52B6B" w:rsidRPr="00B400A6">
              <w:rPr>
                <w:rFonts w:ascii="Lotus Linotype" w:cs="Lotus Linotype"/>
                <w:b/>
                <w:bCs/>
              </w:rPr>
              <w:t xml:space="preserve"> </w:t>
            </w:r>
            <w:r w:rsidRPr="00B400A6">
              <w:rPr>
                <w:rFonts w:ascii="Lotus Linotype" w:cs="Lotus Linotype" w:hint="cs"/>
                <w:b/>
                <w:bCs/>
                <w:rtl/>
              </w:rPr>
              <w:t>عرض</w:t>
            </w:r>
            <w:r w:rsidRPr="00B400A6">
              <w:rPr>
                <w:rFonts w:ascii="Lotus Linotype" w:cs="Lotus Linotype"/>
                <w:b/>
                <w:bCs/>
              </w:rPr>
              <w:t xml:space="preserve"> </w:t>
            </w:r>
            <w:r w:rsidRPr="00B400A6">
              <w:rPr>
                <w:rFonts w:ascii="Lotus Linotype" w:cs="Lotus Linotype" w:hint="cs"/>
                <w:b/>
                <w:bCs/>
                <w:rtl/>
              </w:rPr>
              <w:t>كيفية</w:t>
            </w:r>
            <w:r w:rsidRPr="00B400A6">
              <w:rPr>
                <w:rFonts w:ascii="Lotus Linotype" w:cs="Lotus Linotype"/>
                <w:b/>
                <w:bCs/>
              </w:rPr>
              <w:t xml:space="preserve"> </w:t>
            </w:r>
            <w:r w:rsidRPr="00B400A6">
              <w:rPr>
                <w:rFonts w:ascii="Lotus Linotype" w:cs="Lotus Linotype" w:hint="cs"/>
                <w:b/>
                <w:bCs/>
                <w:rtl/>
              </w:rPr>
              <w:t>التعامل</w:t>
            </w:r>
            <w:r w:rsidRPr="00B400A6">
              <w:rPr>
                <w:rFonts w:ascii="Lotus Linotype" w:cs="Lotus Linotype"/>
                <w:b/>
                <w:bCs/>
              </w:rPr>
              <w:t xml:space="preserve"> </w:t>
            </w:r>
            <w:r w:rsidRPr="00B400A6">
              <w:rPr>
                <w:rFonts w:ascii="Lotus Linotype" w:cs="Lotus Linotype" w:hint="cs"/>
                <w:b/>
                <w:bCs/>
                <w:rtl/>
              </w:rPr>
              <w:t>مع</w:t>
            </w:r>
            <w:r w:rsidRPr="00B400A6">
              <w:rPr>
                <w:rFonts w:ascii="Lotus Linotype" w:cs="Lotus Linotype"/>
                <w:b/>
                <w:bCs/>
              </w:rPr>
              <w:t xml:space="preserve"> </w:t>
            </w:r>
            <w:r w:rsidRPr="00B400A6">
              <w:rPr>
                <w:rFonts w:ascii="Lotus Linotype" w:cs="Lotus Linotype" w:hint="cs"/>
                <w:b/>
                <w:bCs/>
                <w:rtl/>
              </w:rPr>
              <w:t>هذه</w:t>
            </w:r>
            <w:r w:rsidRPr="00B400A6">
              <w:rPr>
                <w:rFonts w:ascii="Lotus Linotype" w:cs="Lotus Linotype"/>
                <w:b/>
                <w:bCs/>
              </w:rPr>
              <w:t xml:space="preserve"> </w:t>
            </w:r>
            <w:r w:rsidRPr="00B400A6">
              <w:rPr>
                <w:rFonts w:ascii="Lotus Linotype" w:cs="Lotus Linotype" w:hint="cs"/>
                <w:b/>
                <w:bCs/>
                <w:rtl/>
              </w:rPr>
              <w:t>الأسس</w:t>
            </w:r>
            <w:r w:rsidRPr="00B400A6">
              <w:rPr>
                <w:rFonts w:ascii="Lotus Linotype" w:cs="Lotus Linotype"/>
                <w:b/>
                <w:bCs/>
              </w:rPr>
              <w:t xml:space="preserve"> </w:t>
            </w:r>
            <w:r w:rsidRPr="00B400A6">
              <w:rPr>
                <w:rFonts w:ascii="Lotus Linotype" w:cs="Lotus Linotype" w:hint="cs"/>
                <w:b/>
                <w:bCs/>
                <w:rtl/>
              </w:rPr>
              <w:t>والاستراتيجيات</w:t>
            </w:r>
            <w:r w:rsidRPr="00B400A6">
              <w:rPr>
                <w:rFonts w:ascii="Lotus Linotype" w:cs="Lotus Linotype"/>
                <w:b/>
                <w:bCs/>
              </w:rPr>
              <w:t xml:space="preserve"> </w:t>
            </w:r>
            <w:r w:rsidRPr="00B400A6">
              <w:rPr>
                <w:rFonts w:ascii="Lotus Linotype" w:cs="Lotus Linotype" w:hint="cs"/>
                <w:b/>
                <w:bCs/>
                <w:rtl/>
              </w:rPr>
              <w:t>والتقنيات</w:t>
            </w:r>
            <w:r w:rsidRPr="00B400A6">
              <w:rPr>
                <w:rFonts w:ascii="Lotus Linotype" w:cs="Lotus Linotype"/>
                <w:b/>
                <w:bCs/>
              </w:rPr>
              <w:t xml:space="preserve"> </w:t>
            </w:r>
            <w:r w:rsidRPr="00B400A6">
              <w:rPr>
                <w:rFonts w:ascii="Lotus Linotype" w:cs="Lotus Linotype" w:hint="cs"/>
                <w:b/>
                <w:bCs/>
                <w:rtl/>
              </w:rPr>
              <w:t>في</w:t>
            </w:r>
            <w:r w:rsidRPr="00B400A6">
              <w:rPr>
                <w:rFonts w:ascii="Lotus Linotype" w:cs="Lotus Linotype"/>
                <w:b/>
                <w:bCs/>
              </w:rPr>
              <w:t xml:space="preserve"> </w:t>
            </w:r>
            <w:r w:rsidRPr="00B400A6">
              <w:rPr>
                <w:rFonts w:ascii="Lotus Linotype" w:cs="Lotus Linotype" w:hint="cs"/>
                <w:b/>
                <w:bCs/>
                <w:rtl/>
              </w:rPr>
              <w:t>إطار</w:t>
            </w:r>
            <w:r w:rsidRPr="00B400A6">
              <w:rPr>
                <w:rFonts w:ascii="Lotus Linotype" w:cs="Lotus Linotype"/>
                <w:b/>
                <w:bCs/>
              </w:rPr>
              <w:t xml:space="preserve"> </w:t>
            </w:r>
            <w:r w:rsidRPr="00B400A6">
              <w:rPr>
                <w:rFonts w:ascii="Lotus Linotype" w:cs="Lotus Linotype" w:hint="cs"/>
                <w:b/>
                <w:bCs/>
                <w:rtl/>
              </w:rPr>
              <w:t>نموذج</w:t>
            </w:r>
            <w:r w:rsidR="00A52B6B" w:rsidRPr="00B400A6">
              <w:rPr>
                <w:rFonts w:ascii="Lotus Linotype" w:cs="Lotus Linotype" w:hint="cs"/>
                <w:b/>
                <w:bCs/>
                <w:rtl/>
              </w:rPr>
              <w:t xml:space="preserve"> </w:t>
            </w:r>
            <w:r w:rsidRPr="00B400A6">
              <w:rPr>
                <w:rFonts w:ascii="Lotus Linotype" w:cs="Lotus Linotype" w:hint="cs"/>
                <w:b/>
                <w:bCs/>
                <w:rtl/>
              </w:rPr>
              <w:t>تفاعلي</w:t>
            </w:r>
            <w:r w:rsidRPr="00B400A6">
              <w:rPr>
                <w:rFonts w:ascii="Lotus Linotype" w:cs="Lotus Linotype"/>
                <w:b/>
                <w:bCs/>
              </w:rPr>
              <w:t xml:space="preserve"> </w:t>
            </w:r>
            <w:r w:rsidRPr="00B400A6">
              <w:rPr>
                <w:rFonts w:ascii="Lotus Linotype" w:cs="Lotus Linotype" w:hint="cs"/>
                <w:b/>
                <w:bCs/>
                <w:rtl/>
              </w:rPr>
              <w:t>أو</w:t>
            </w:r>
            <w:r w:rsidRPr="00B400A6">
              <w:rPr>
                <w:rFonts w:ascii="Lotus Linotype" w:cs="Lotus Linotype"/>
                <w:b/>
                <w:bCs/>
              </w:rPr>
              <w:t xml:space="preserve"> </w:t>
            </w:r>
            <w:r w:rsidRPr="00B400A6">
              <w:rPr>
                <w:rFonts w:ascii="Lotus Linotype" w:cs="Lotus Linotype" w:hint="cs"/>
                <w:b/>
                <w:bCs/>
                <w:rtl/>
              </w:rPr>
              <w:t>عملياتي</w:t>
            </w:r>
            <w:r w:rsidR="00A52B6B" w:rsidRPr="00B400A6">
              <w:rPr>
                <w:b/>
                <w:bCs/>
                <w:sz w:val="14"/>
                <w:szCs w:val="14"/>
              </w:rPr>
              <w:t xml:space="preserve">  </w:t>
            </w:r>
            <w:r w:rsidRPr="00B400A6">
              <w:rPr>
                <w:b/>
                <w:bCs/>
                <w:sz w:val="14"/>
                <w:szCs w:val="14"/>
              </w:rPr>
              <w:t xml:space="preserve"> </w:t>
            </w:r>
            <w:r w:rsidRPr="00B400A6">
              <w:rPr>
                <w:rFonts w:ascii="Lotus Linotype" w:cs="Lotus Linotype" w:hint="cs"/>
                <w:b/>
                <w:bCs/>
                <w:rtl/>
              </w:rPr>
              <w:t>جعل</w:t>
            </w:r>
            <w:r w:rsidRPr="00B400A6">
              <w:rPr>
                <w:rFonts w:ascii="Lotus Linotype" w:cs="Lotus Linotype"/>
                <w:b/>
                <w:bCs/>
              </w:rPr>
              <w:t xml:space="preserve"> </w:t>
            </w:r>
            <w:r w:rsidRPr="00B400A6">
              <w:rPr>
                <w:rFonts w:ascii="Lotus Linotype" w:cs="Lotus Linotype" w:hint="cs"/>
                <w:b/>
                <w:bCs/>
                <w:rtl/>
              </w:rPr>
              <w:t>طرائق</w:t>
            </w:r>
            <w:r w:rsidRPr="00B400A6">
              <w:rPr>
                <w:rFonts w:ascii="Lotus Linotype" w:cs="Lotus Linotype"/>
                <w:b/>
                <w:bCs/>
              </w:rPr>
              <w:t xml:space="preserve"> </w:t>
            </w:r>
            <w:r w:rsidRPr="00B400A6">
              <w:rPr>
                <w:rFonts w:ascii="Lotus Linotype" w:cs="Lotus Linotype" w:hint="cs"/>
                <w:b/>
                <w:bCs/>
                <w:rtl/>
              </w:rPr>
              <w:t>التأهيل</w:t>
            </w:r>
            <w:r w:rsidRPr="00B400A6">
              <w:rPr>
                <w:rFonts w:ascii="Lotus Linotype" w:cs="Lotus Linotype"/>
                <w:b/>
                <w:bCs/>
              </w:rPr>
              <w:t xml:space="preserve"> </w:t>
            </w:r>
            <w:r w:rsidRPr="00B400A6">
              <w:rPr>
                <w:rFonts w:ascii="Lotus Linotype" w:cs="Lotus Linotype" w:hint="cs"/>
                <w:b/>
                <w:bCs/>
                <w:rtl/>
              </w:rPr>
              <w:t>وضبط</w:t>
            </w:r>
            <w:r w:rsidRPr="00B400A6">
              <w:rPr>
                <w:rFonts w:ascii="Lotus Linotype" w:cs="Lotus Linotype"/>
                <w:b/>
                <w:bCs/>
              </w:rPr>
              <w:t xml:space="preserve"> </w:t>
            </w:r>
            <w:r w:rsidRPr="00B400A6">
              <w:rPr>
                <w:rFonts w:ascii="Lotus Linotype" w:cs="Lotus Linotype" w:hint="cs"/>
                <w:b/>
                <w:bCs/>
                <w:rtl/>
              </w:rPr>
              <w:t>العملية</w:t>
            </w:r>
            <w:r w:rsidRPr="00B400A6">
              <w:rPr>
                <w:rFonts w:ascii="Lotus Linotype" w:cs="Lotus Linotype"/>
                <w:b/>
                <w:bCs/>
              </w:rPr>
              <w:t xml:space="preserve"> </w:t>
            </w:r>
            <w:r w:rsidRPr="00B400A6">
              <w:rPr>
                <w:rFonts w:ascii="Lotus Linotype" w:cs="Lotus Linotype" w:hint="cs"/>
                <w:b/>
                <w:bCs/>
                <w:rtl/>
              </w:rPr>
              <w:t>ممكنة</w:t>
            </w:r>
            <w:r w:rsidRPr="00B400A6">
              <w:rPr>
                <w:rFonts w:ascii="Lotus Linotype" w:cs="Lotus Linotype"/>
                <w:b/>
                <w:bCs/>
              </w:rPr>
              <w:t xml:space="preserve"> </w:t>
            </w:r>
            <w:r w:rsidRPr="00B400A6">
              <w:rPr>
                <w:rFonts w:ascii="Lotus Linotype" w:cs="Lotus Linotype" w:hint="cs"/>
                <w:b/>
                <w:bCs/>
                <w:rtl/>
              </w:rPr>
              <w:t>الاستخدام</w:t>
            </w:r>
            <w:r w:rsidRPr="00B400A6">
              <w:rPr>
                <w:rFonts w:ascii="Lotus Linotype" w:cs="Lotus Linotype"/>
                <w:b/>
                <w:bCs/>
              </w:rPr>
              <w:t xml:space="preserve"> </w:t>
            </w:r>
            <w:r w:rsidRPr="00B400A6">
              <w:rPr>
                <w:rFonts w:ascii="Lotus Linotype" w:cs="Lotus Linotype" w:hint="cs"/>
                <w:b/>
                <w:bCs/>
                <w:rtl/>
              </w:rPr>
              <w:t>على</w:t>
            </w:r>
            <w:r w:rsidRPr="00B400A6">
              <w:rPr>
                <w:rFonts w:ascii="Lotus Linotype" w:cs="Lotus Linotype"/>
                <w:b/>
                <w:bCs/>
              </w:rPr>
              <w:t xml:space="preserve"> </w:t>
            </w:r>
            <w:r w:rsidRPr="00B400A6">
              <w:rPr>
                <w:rFonts w:ascii="Lotus Linotype" w:cs="Lotus Linotype" w:hint="cs"/>
                <w:b/>
                <w:bCs/>
                <w:rtl/>
              </w:rPr>
              <w:t>أساس</w:t>
            </w:r>
            <w:r w:rsidRPr="00B400A6">
              <w:rPr>
                <w:rFonts w:ascii="Lotus Linotype" w:cs="Lotus Linotype"/>
                <w:b/>
                <w:bCs/>
              </w:rPr>
              <w:t xml:space="preserve"> </w:t>
            </w:r>
            <w:r w:rsidRPr="00B400A6">
              <w:rPr>
                <w:rFonts w:ascii="Lotus Linotype" w:cs="Lotus Linotype" w:hint="cs"/>
                <w:b/>
                <w:bCs/>
                <w:rtl/>
              </w:rPr>
              <w:t>كونها</w:t>
            </w:r>
            <w:r w:rsidRPr="00B400A6">
              <w:rPr>
                <w:rFonts w:ascii="Lotus Linotype" w:cs="Lotus Linotype"/>
                <w:b/>
                <w:bCs/>
              </w:rPr>
              <w:t xml:space="preserve"> </w:t>
            </w:r>
            <w:r w:rsidRPr="00B400A6">
              <w:rPr>
                <w:rFonts w:ascii="Lotus Linotype" w:cs="Lotus Linotype" w:hint="cs"/>
                <w:b/>
                <w:bCs/>
                <w:rtl/>
              </w:rPr>
              <w:t>تشكل</w:t>
            </w:r>
            <w:r w:rsidR="00A52B6B" w:rsidRPr="00B400A6">
              <w:rPr>
                <w:rFonts w:ascii="Lotus Linotype" w:cs="Lotus Linotype" w:hint="cs"/>
                <w:b/>
                <w:bCs/>
                <w:rtl/>
              </w:rPr>
              <w:t xml:space="preserve"> </w:t>
            </w:r>
            <w:r w:rsidRPr="00B400A6">
              <w:rPr>
                <w:rFonts w:ascii="Lotus Linotype" w:cs="Lotus Linotype" w:hint="cs"/>
                <w:b/>
                <w:bCs/>
                <w:rtl/>
              </w:rPr>
              <w:t>دعما</w:t>
            </w:r>
            <w:r w:rsidRPr="00B400A6">
              <w:rPr>
                <w:rFonts w:ascii="Lotus Linotype" w:cs="Lotus Linotype"/>
                <w:b/>
                <w:bCs/>
              </w:rPr>
              <w:t xml:space="preserve"> </w:t>
            </w:r>
            <w:r w:rsidRPr="00B400A6">
              <w:rPr>
                <w:rFonts w:ascii="Lotus Linotype" w:cs="Lotus Linotype" w:hint="cs"/>
                <w:b/>
                <w:bCs/>
                <w:rtl/>
              </w:rPr>
              <w:t>للضبط</w:t>
            </w:r>
            <w:r w:rsidRPr="00B400A6">
              <w:rPr>
                <w:rFonts w:ascii="Lotus Linotype" w:cs="Lotus Linotype"/>
                <w:b/>
                <w:bCs/>
              </w:rPr>
              <w:t xml:space="preserve"> </w:t>
            </w:r>
            <w:r w:rsidRPr="00B400A6">
              <w:rPr>
                <w:rFonts w:ascii="Lotus Linotype" w:cs="Lotus Linotype" w:hint="cs"/>
                <w:b/>
                <w:bCs/>
                <w:rtl/>
              </w:rPr>
              <w:t>الذاتي</w:t>
            </w:r>
            <w:r w:rsidRPr="00B400A6">
              <w:rPr>
                <w:rFonts w:ascii="Lotus Linotype" w:cs="Lotus Linotype"/>
                <w:b/>
                <w:bCs/>
              </w:rPr>
              <w:t xml:space="preserve"> </w:t>
            </w:r>
            <w:r w:rsidRPr="00B400A6">
              <w:rPr>
                <w:rFonts w:ascii="Lotus Linotype" w:cs="Lotus Linotype" w:hint="cs"/>
                <w:b/>
                <w:bCs/>
                <w:rtl/>
              </w:rPr>
              <w:t>للمعالج</w:t>
            </w:r>
            <w:r w:rsidRPr="00B400A6">
              <w:rPr>
                <w:rFonts w:ascii="Lotus Linotype" w:cs="Lotus Linotype"/>
                <w:b/>
                <w:bCs/>
              </w:rPr>
              <w:t xml:space="preserve"> </w:t>
            </w:r>
            <w:r w:rsidRPr="00B400A6">
              <w:rPr>
                <w:rFonts w:ascii="Lotus Linotype" w:cs="Lotus Linotype" w:hint="cs"/>
                <w:b/>
                <w:bCs/>
                <w:rtl/>
              </w:rPr>
              <w:t>ووسائل</w:t>
            </w:r>
            <w:r w:rsidRPr="00B400A6">
              <w:rPr>
                <w:rFonts w:ascii="Lotus Linotype" w:cs="Lotus Linotype"/>
                <w:b/>
                <w:bCs/>
              </w:rPr>
              <w:t xml:space="preserve"> </w:t>
            </w:r>
            <w:r w:rsidRPr="00B400A6">
              <w:rPr>
                <w:rFonts w:ascii="Lotus Linotype" w:cs="Lotus Linotype" w:hint="cs"/>
                <w:b/>
                <w:bCs/>
                <w:rtl/>
              </w:rPr>
              <w:t>للتأهيل</w:t>
            </w:r>
            <w:r w:rsidRPr="00B400A6">
              <w:rPr>
                <w:rFonts w:ascii="Lotus Linotype" w:cs="Lotus Linotype"/>
                <w:b/>
                <w:bCs/>
              </w:rPr>
              <w:t xml:space="preserve"> </w:t>
            </w:r>
            <w:r w:rsidRPr="00B400A6">
              <w:rPr>
                <w:rFonts w:ascii="Lotus Linotype" w:cs="Lotus Linotype" w:hint="cs"/>
                <w:b/>
                <w:bCs/>
                <w:rtl/>
              </w:rPr>
              <w:t>والتدريب</w:t>
            </w:r>
            <w:r w:rsidR="00A52B6B" w:rsidRPr="00B400A6">
              <w:rPr>
                <w:rFonts w:ascii="Lotus Linotype" w:cs="Lotus Linotype" w:hint="cs"/>
                <w:b/>
                <w:bCs/>
                <w:rtl/>
              </w:rPr>
              <w:t>.</w:t>
            </w:r>
          </w:p>
          <w:p w:rsidR="00395BFB" w:rsidRPr="00B400A6" w:rsidRDefault="00395BFB" w:rsidP="00395BFB">
            <w:pPr>
              <w:pStyle w:val="a7"/>
              <w:numPr>
                <w:ilvl w:val="0"/>
                <w:numId w:val="26"/>
              </w:numPr>
              <w:autoSpaceDE w:val="0"/>
              <w:autoSpaceDN w:val="0"/>
              <w:bidi/>
              <w:adjustRightInd w:val="0"/>
              <w:rPr>
                <w:rFonts w:ascii="Lotus Linotype" w:cs="Lotus Linotype" w:hint="cs"/>
                <w:b/>
                <w:bCs/>
              </w:rPr>
            </w:pPr>
            <w:r w:rsidRPr="00B400A6">
              <w:rPr>
                <w:rFonts w:ascii="Lotus Linotype" w:cs="Lotus Linotype" w:hint="cs"/>
                <w:b/>
                <w:bCs/>
                <w:rtl/>
              </w:rPr>
              <w:t>التعرف على ماهية العلاج النفسي والفردي والفرق بينه وبين العلاج النفسي الجمعي.</w:t>
            </w:r>
          </w:p>
          <w:p w:rsidR="00395BFB" w:rsidRPr="00B400A6" w:rsidRDefault="00395BFB" w:rsidP="00395BFB">
            <w:pPr>
              <w:pStyle w:val="a7"/>
              <w:numPr>
                <w:ilvl w:val="0"/>
                <w:numId w:val="26"/>
              </w:numPr>
              <w:autoSpaceDE w:val="0"/>
              <w:autoSpaceDN w:val="0"/>
              <w:bidi/>
              <w:adjustRightInd w:val="0"/>
              <w:rPr>
                <w:rFonts w:ascii="Lotus Linotype" w:cs="Lotus Linotype" w:hint="cs"/>
                <w:b/>
                <w:bCs/>
              </w:rPr>
            </w:pPr>
            <w:r w:rsidRPr="00B400A6">
              <w:rPr>
                <w:rFonts w:ascii="Lotus Linotype" w:cs="Lotus Linotype" w:hint="cs"/>
                <w:b/>
                <w:bCs/>
                <w:rtl/>
              </w:rPr>
              <w:t>تقديم أنواع العلاج النفسي الفردي والهدف منه .</w:t>
            </w:r>
          </w:p>
          <w:p w:rsidR="00ED277D" w:rsidRPr="00B400A6" w:rsidRDefault="00395BFB" w:rsidP="00C121EE">
            <w:pPr>
              <w:pStyle w:val="a7"/>
              <w:numPr>
                <w:ilvl w:val="0"/>
                <w:numId w:val="26"/>
              </w:numPr>
              <w:tabs>
                <w:tab w:val="left" w:pos="509"/>
              </w:tabs>
              <w:autoSpaceDE w:val="0"/>
              <w:autoSpaceDN w:val="0"/>
              <w:bidi/>
              <w:adjustRightInd w:val="0"/>
              <w:rPr>
                <w:rFonts w:ascii="Simplified Arabic" w:hAnsi="Simplified Arabic" w:cs="Simplified Arabic" w:hint="cs"/>
                <w:b/>
                <w:bCs/>
                <w:sz w:val="14"/>
                <w:szCs w:val="14"/>
              </w:rPr>
            </w:pPr>
            <w:r w:rsidRPr="00B400A6">
              <w:rPr>
                <w:rFonts w:ascii="Lotus Linotype" w:cs="Lotus Linotype" w:hint="cs"/>
                <w:b/>
                <w:bCs/>
                <w:rtl/>
              </w:rPr>
              <w:t>وصف</w:t>
            </w:r>
            <w:r w:rsidRPr="00B400A6">
              <w:rPr>
                <w:rFonts w:ascii="Lotus Linotype" w:cs="Lotus Linotype"/>
                <w:b/>
                <w:bCs/>
              </w:rPr>
              <w:t xml:space="preserve"> </w:t>
            </w:r>
            <w:r w:rsidRPr="00B400A6">
              <w:rPr>
                <w:rFonts w:ascii="Lotus Linotype" w:cs="Lotus Linotype" w:hint="cs"/>
                <w:b/>
                <w:bCs/>
                <w:rtl/>
              </w:rPr>
              <w:t>استراتيجيات</w:t>
            </w:r>
            <w:r w:rsidRPr="00B400A6">
              <w:rPr>
                <w:rFonts w:ascii="Lotus Linotype" w:cs="Lotus Linotype"/>
                <w:b/>
                <w:bCs/>
              </w:rPr>
              <w:t xml:space="preserve"> </w:t>
            </w:r>
            <w:r w:rsidRPr="00B400A6">
              <w:rPr>
                <w:rFonts w:ascii="Lotus Linotype" w:cs="Lotus Linotype" w:hint="cs"/>
                <w:b/>
                <w:bCs/>
                <w:rtl/>
              </w:rPr>
              <w:t>عيادية</w:t>
            </w:r>
            <w:r w:rsidRPr="00B400A6">
              <w:rPr>
                <w:rFonts w:ascii="Lotus Linotype" w:cs="Lotus Linotype"/>
                <w:b/>
                <w:bCs/>
              </w:rPr>
              <w:t xml:space="preserve"> </w:t>
            </w:r>
            <w:r w:rsidRPr="00B400A6">
              <w:rPr>
                <w:rFonts w:ascii="Lotus Linotype" w:cs="Lotus Linotype" w:hint="cs"/>
                <w:b/>
                <w:bCs/>
                <w:rtl/>
              </w:rPr>
              <w:t>تشخيصية</w:t>
            </w:r>
            <w:r w:rsidRPr="00B400A6">
              <w:rPr>
                <w:rFonts w:ascii="Lotus Linotype" w:cs="Lotus Linotype"/>
                <w:b/>
                <w:bCs/>
              </w:rPr>
              <w:t xml:space="preserve"> </w:t>
            </w:r>
            <w:r w:rsidRPr="00B400A6">
              <w:rPr>
                <w:rFonts w:ascii="Lotus Linotype" w:cs="Lotus Linotype" w:hint="cs"/>
                <w:b/>
                <w:bCs/>
                <w:rtl/>
              </w:rPr>
              <w:t>و</w:t>
            </w:r>
            <w:r w:rsidRPr="00B400A6">
              <w:rPr>
                <w:rFonts w:asciiTheme="minorHAnsi" w:hAnsiTheme="minorHAnsi" w:cs="Lotus Linotype" w:hint="cs"/>
                <w:b/>
                <w:bCs/>
                <w:rtl/>
              </w:rPr>
              <w:t xml:space="preserve">"تقنيات التحديد" </w:t>
            </w:r>
            <w:r w:rsidRPr="00B400A6">
              <w:rPr>
                <w:rFonts w:ascii="Lotus Linotype" w:cs="Lotus Linotype" w:hint="cs"/>
                <w:b/>
                <w:bCs/>
                <w:rtl/>
              </w:rPr>
              <w:t>الشخصية</w:t>
            </w:r>
            <w:r w:rsidRPr="00B400A6">
              <w:rPr>
                <w:rFonts w:ascii="Lotus Linotype" w:cs="Lotus Linotype"/>
                <w:b/>
                <w:bCs/>
              </w:rPr>
              <w:t xml:space="preserve"> </w:t>
            </w:r>
            <w:r w:rsidRPr="00B400A6">
              <w:rPr>
                <w:rFonts w:ascii="Lotus Linotype" w:cs="Lotus Linotype" w:hint="cs"/>
                <w:b/>
                <w:bCs/>
                <w:rtl/>
              </w:rPr>
              <w:t>للمجريات</w:t>
            </w:r>
            <w:r w:rsidRPr="00B400A6">
              <w:rPr>
                <w:rFonts w:ascii="Lotus Linotype" w:cs="Lotus Linotype"/>
                <w:b/>
                <w:bCs/>
              </w:rPr>
              <w:t xml:space="preserve"> </w:t>
            </w:r>
            <w:r w:rsidRPr="00B400A6">
              <w:rPr>
                <w:rFonts w:ascii="Lotus Linotype" w:cs="Lotus Linotype" w:hint="cs"/>
                <w:b/>
                <w:bCs/>
                <w:rtl/>
              </w:rPr>
              <w:t>العلاجية</w:t>
            </w:r>
            <w:r w:rsidRPr="00B400A6">
              <w:rPr>
                <w:rFonts w:ascii="Lotus Linotype" w:cs="Lotus Linotype"/>
                <w:b/>
                <w:bCs/>
              </w:rPr>
              <w:t xml:space="preserve"> </w:t>
            </w:r>
            <w:r w:rsidRPr="00B400A6">
              <w:rPr>
                <w:rFonts w:ascii="Lotus Linotype" w:cs="Lotus Linotype" w:hint="cs"/>
                <w:b/>
                <w:bCs/>
                <w:rtl/>
              </w:rPr>
              <w:t>وعرض</w:t>
            </w:r>
            <w:r w:rsidRPr="00B400A6">
              <w:rPr>
                <w:rFonts w:ascii="Lotus Linotype" w:cs="Lotus Linotype"/>
                <w:b/>
                <w:bCs/>
              </w:rPr>
              <w:t xml:space="preserve"> </w:t>
            </w:r>
            <w:r w:rsidRPr="00B400A6">
              <w:rPr>
                <w:rFonts w:ascii="Lotus Linotype" w:cs="Lotus Linotype" w:hint="cs"/>
                <w:b/>
                <w:bCs/>
                <w:rtl/>
              </w:rPr>
              <w:t>بعض</w:t>
            </w:r>
            <w:r w:rsidRPr="00B400A6">
              <w:rPr>
                <w:rFonts w:ascii="Lotus Linotype" w:cs="Lotus Linotype"/>
                <w:b/>
                <w:bCs/>
              </w:rPr>
              <w:t xml:space="preserve"> </w:t>
            </w:r>
            <w:r w:rsidRPr="00B400A6">
              <w:rPr>
                <w:rFonts w:ascii="Lotus Linotype" w:cs="Lotus Linotype" w:hint="cs"/>
                <w:b/>
                <w:bCs/>
                <w:rtl/>
              </w:rPr>
              <w:t>أدوات</w:t>
            </w:r>
            <w:r w:rsidRPr="00B400A6">
              <w:rPr>
                <w:rFonts w:ascii="Lotus Linotype" w:cs="Lotus Linotype"/>
                <w:b/>
                <w:bCs/>
              </w:rPr>
              <w:t xml:space="preserve"> </w:t>
            </w:r>
            <w:r w:rsidRPr="00B400A6">
              <w:rPr>
                <w:rFonts w:ascii="Lotus Linotype" w:cs="Lotus Linotype" w:hint="cs"/>
                <w:b/>
                <w:bCs/>
                <w:rtl/>
              </w:rPr>
              <w:t>الضبط</w:t>
            </w:r>
            <w:r w:rsidRPr="00B400A6">
              <w:rPr>
                <w:rFonts w:ascii="Lotus Linotype" w:cs="Lotus Linotype"/>
                <w:b/>
                <w:bCs/>
              </w:rPr>
              <w:t xml:space="preserve"> </w:t>
            </w:r>
            <w:r w:rsidRPr="00B400A6">
              <w:rPr>
                <w:rFonts w:ascii="Lotus Linotype" w:cs="Lotus Linotype" w:hint="cs"/>
                <w:b/>
                <w:bCs/>
                <w:rtl/>
              </w:rPr>
              <w:t>المبرهنة</w:t>
            </w:r>
            <w:r w:rsidRPr="00B400A6">
              <w:rPr>
                <w:rFonts w:ascii="Lotus Linotype" w:cs="Lotus Linotype"/>
                <w:b/>
                <w:bCs/>
              </w:rPr>
              <w:t>.</w:t>
            </w:r>
          </w:p>
          <w:p w:rsidR="00ED277D" w:rsidRPr="00B400A6" w:rsidRDefault="00395BFB" w:rsidP="00395BFB">
            <w:pPr>
              <w:pStyle w:val="a7"/>
              <w:numPr>
                <w:ilvl w:val="0"/>
                <w:numId w:val="26"/>
              </w:numPr>
              <w:tabs>
                <w:tab w:val="left" w:pos="509"/>
              </w:tabs>
              <w:autoSpaceDE w:val="0"/>
              <w:autoSpaceDN w:val="0"/>
              <w:bidi/>
              <w:adjustRightInd w:val="0"/>
              <w:rPr>
                <w:rFonts w:ascii="Simplified Arabic" w:hAnsi="Simplified Arabic" w:cs="Simplified Arabic" w:hint="cs"/>
                <w:b/>
                <w:bCs/>
                <w:sz w:val="20"/>
                <w:szCs w:val="20"/>
              </w:rPr>
            </w:pPr>
            <w:r w:rsidRPr="00B400A6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التعرف على النظريات النفسية التي من خلالها تتم عملية العلاج النفسي الفردي.</w:t>
            </w:r>
          </w:p>
          <w:p w:rsidR="00395BFB" w:rsidRPr="00395BFB" w:rsidRDefault="00395BFB" w:rsidP="00395BFB">
            <w:pPr>
              <w:pStyle w:val="a7"/>
              <w:numPr>
                <w:ilvl w:val="0"/>
                <w:numId w:val="26"/>
              </w:numPr>
              <w:tabs>
                <w:tab w:val="left" w:pos="509"/>
              </w:tabs>
              <w:autoSpaceDE w:val="0"/>
              <w:autoSpaceDN w:val="0"/>
              <w:bidi/>
              <w:adjustRightInd w:val="0"/>
              <w:rPr>
                <w:rFonts w:ascii="Simplified Arabic" w:hAnsi="Simplified Arabic" w:cs="Simplified Arabic"/>
                <w:rtl/>
              </w:rPr>
            </w:pPr>
            <w:r w:rsidRPr="00B400A6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 xml:space="preserve">التعرف على العلاقة ما بين المعالج النفسي والمريض وأنواعها وأهدافها وأساليبها. </w:t>
            </w:r>
          </w:p>
        </w:tc>
      </w:tr>
    </w:tbl>
    <w:p w:rsidR="00CE4F10" w:rsidRPr="002A47C3" w:rsidRDefault="00CE4F10" w:rsidP="00CE4F10">
      <w:pPr>
        <w:tabs>
          <w:tab w:val="left" w:pos="509"/>
        </w:tabs>
        <w:ind w:left="720"/>
        <w:rPr>
          <w:rFonts w:ascii="Simplified Arabic" w:hAnsi="Simplified Arabic" w:cs="Simplified Arabic"/>
          <w:sz w:val="8"/>
          <w:szCs w:val="8"/>
          <w:rtl/>
        </w:rPr>
      </w:pPr>
    </w:p>
    <w:tbl>
      <w:tblPr>
        <w:bidiVisual/>
        <w:tblW w:w="15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48"/>
        <w:gridCol w:w="3860"/>
        <w:gridCol w:w="3919"/>
        <w:gridCol w:w="1933"/>
        <w:gridCol w:w="1890"/>
        <w:gridCol w:w="1980"/>
        <w:gridCol w:w="1414"/>
      </w:tblGrid>
      <w:tr w:rsidR="00AD169F" w:rsidRPr="00C121EE" w:rsidTr="00C61AB0">
        <w:tc>
          <w:tcPr>
            <w:tcW w:w="548" w:type="dxa"/>
          </w:tcPr>
          <w:p w:rsidR="00AD169F" w:rsidRPr="00C121EE" w:rsidRDefault="00AD169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14996" w:type="dxa"/>
            <w:gridSpan w:val="6"/>
          </w:tcPr>
          <w:p w:rsidR="00AD169F" w:rsidRPr="00221806" w:rsidRDefault="00AD169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221806">
              <w:rPr>
                <w:rFonts w:ascii="Simplified Arabic" w:hAnsi="Simplified Arabic" w:cs="Simplified Arabic" w:hint="cs"/>
                <w:b/>
                <w:bCs/>
                <w:rtl/>
              </w:rPr>
              <w:t>أهداف الم</w:t>
            </w:r>
            <w:r w:rsidR="006F6DB6">
              <w:rPr>
                <w:rFonts w:ascii="Simplified Arabic" w:hAnsi="Simplified Arabic" w:cs="Simplified Arabic" w:hint="cs"/>
                <w:b/>
                <w:bCs/>
                <w:rtl/>
              </w:rPr>
              <w:t>ساق</w:t>
            </w:r>
            <w:r w:rsidRPr="00221806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 ومخرجاته</w:t>
            </w:r>
          </w:p>
        </w:tc>
      </w:tr>
      <w:tr w:rsidR="00221806" w:rsidRPr="00C121EE" w:rsidTr="00C61AB0">
        <w:trPr>
          <w:trHeight w:val="376"/>
        </w:trPr>
        <w:tc>
          <w:tcPr>
            <w:tcW w:w="548" w:type="dxa"/>
            <w:vMerge w:val="restart"/>
          </w:tcPr>
          <w:p w:rsidR="00221806" w:rsidRPr="00C121EE" w:rsidRDefault="009573D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#</w:t>
            </w:r>
          </w:p>
        </w:tc>
        <w:tc>
          <w:tcPr>
            <w:tcW w:w="3860" w:type="dxa"/>
            <w:vMerge w:val="restart"/>
            <w:vAlign w:val="center"/>
          </w:tcPr>
          <w:p w:rsidR="00221806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أهداف الم</w:t>
            </w:r>
            <w:r w:rsidR="006F6DB6">
              <w:rPr>
                <w:rFonts w:ascii="Simplified Arabic" w:hAnsi="Simplified Arabic" w:cs="Simplified Arabic" w:hint="cs"/>
                <w:b/>
                <w:bCs/>
                <w:rtl/>
              </w:rPr>
              <w:t>ساق</w:t>
            </w:r>
          </w:p>
          <w:p w:rsidR="005C0605" w:rsidRPr="009573DF" w:rsidRDefault="005C0605" w:rsidP="005C0605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مع </w:t>
            </w:r>
            <w:r w:rsidRPr="005C0605">
              <w:rPr>
                <w:rFonts w:ascii="Simplified Arabic" w:hAnsi="Simplified Arabic" w:cs="Simplified Arabic"/>
                <w:b/>
                <w:bCs/>
                <w:rtl/>
              </w:rPr>
              <w:t>نهاية هذه ال</w:t>
            </w:r>
            <w:r>
              <w:rPr>
                <w:rFonts w:ascii="Simplified Arabic" w:hAnsi="Simplified Arabic" w:cs="Simplified Arabic" w:hint="cs"/>
                <w:b/>
                <w:bCs/>
                <w:rtl/>
              </w:rPr>
              <w:t>مساق</w:t>
            </w:r>
            <w:r w:rsidRPr="005C0605">
              <w:rPr>
                <w:rFonts w:ascii="Simplified Arabic" w:hAnsi="Simplified Arabic" w:cs="Simplified Arabic"/>
                <w:b/>
                <w:bCs/>
                <w:rtl/>
              </w:rPr>
              <w:t>، سيتمكن الطلاب من ..</w:t>
            </w:r>
            <w:r>
              <w:rPr>
                <w:rFonts w:ascii="Simplified Arabic" w:hAnsi="Simplified Arabic" w:cs="Simplified Arabic" w:hint="cs"/>
                <w:b/>
                <w:bCs/>
                <w:rtl/>
              </w:rPr>
              <w:t>.</w:t>
            </w:r>
          </w:p>
        </w:tc>
        <w:tc>
          <w:tcPr>
            <w:tcW w:w="3919" w:type="dxa"/>
            <w:vMerge w:val="restart"/>
            <w:vAlign w:val="center"/>
          </w:tcPr>
          <w:p w:rsidR="00221806" w:rsidRPr="009573DF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مخرجات الم</w:t>
            </w:r>
            <w:r w:rsidR="006F6DB6">
              <w:rPr>
                <w:rFonts w:ascii="Simplified Arabic" w:hAnsi="Simplified Arabic" w:cs="Simplified Arabic" w:hint="cs"/>
                <w:b/>
                <w:bCs/>
                <w:rtl/>
              </w:rPr>
              <w:t>ساق</w:t>
            </w:r>
          </w:p>
        </w:tc>
        <w:tc>
          <w:tcPr>
            <w:tcW w:w="7217" w:type="dxa"/>
            <w:gridSpan w:val="4"/>
            <w:vAlign w:val="center"/>
          </w:tcPr>
          <w:p w:rsidR="00221806" w:rsidRPr="009573DF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نوع مخرجات التعليم (مختصر)</w:t>
            </w:r>
          </w:p>
        </w:tc>
      </w:tr>
      <w:tr w:rsidR="002A47C3" w:rsidRPr="00C121EE" w:rsidTr="00C61AB0">
        <w:trPr>
          <w:trHeight w:val="419"/>
        </w:trPr>
        <w:tc>
          <w:tcPr>
            <w:tcW w:w="548" w:type="dxa"/>
            <w:vMerge/>
          </w:tcPr>
          <w:p w:rsidR="002A47C3" w:rsidRPr="00C121EE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  <w:vMerge/>
            <w:vAlign w:val="center"/>
          </w:tcPr>
          <w:p w:rsidR="002A47C3" w:rsidRPr="009573DF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  <w:tc>
          <w:tcPr>
            <w:tcW w:w="3919" w:type="dxa"/>
            <w:vMerge/>
            <w:vAlign w:val="center"/>
          </w:tcPr>
          <w:p w:rsidR="002A47C3" w:rsidRPr="009573DF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  <w:tc>
          <w:tcPr>
            <w:tcW w:w="1933" w:type="dxa"/>
            <w:vAlign w:val="center"/>
          </w:tcPr>
          <w:p w:rsidR="002A47C3" w:rsidRPr="009573DF" w:rsidRDefault="002A47C3" w:rsidP="006B4FC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معرفه وفهم</w:t>
            </w:r>
          </w:p>
        </w:tc>
        <w:tc>
          <w:tcPr>
            <w:tcW w:w="1890" w:type="dxa"/>
            <w:vAlign w:val="center"/>
          </w:tcPr>
          <w:p w:rsidR="002A47C3" w:rsidRPr="009573DF" w:rsidRDefault="002A47C3" w:rsidP="006B4FC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مهارات ذهنية</w:t>
            </w:r>
          </w:p>
        </w:tc>
        <w:tc>
          <w:tcPr>
            <w:tcW w:w="1980" w:type="dxa"/>
            <w:vAlign w:val="center"/>
          </w:tcPr>
          <w:p w:rsidR="002A47C3" w:rsidRPr="009573DF" w:rsidRDefault="002A47C3" w:rsidP="006B4FC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مهارات تقنية وفنية</w:t>
            </w:r>
          </w:p>
        </w:tc>
        <w:tc>
          <w:tcPr>
            <w:tcW w:w="1414" w:type="dxa"/>
          </w:tcPr>
          <w:p w:rsidR="002A47C3" w:rsidRPr="009573DF" w:rsidRDefault="002A47C3" w:rsidP="00DD007A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مهارات عامة </w:t>
            </w:r>
          </w:p>
        </w:tc>
      </w:tr>
      <w:tr w:rsidR="00B400A6" w:rsidRPr="00C121EE" w:rsidTr="00C61AB0">
        <w:tc>
          <w:tcPr>
            <w:tcW w:w="548" w:type="dxa"/>
            <w:vAlign w:val="center"/>
          </w:tcPr>
          <w:p w:rsidR="00B400A6" w:rsidRPr="00C121EE" w:rsidRDefault="00B400A6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</w:tcPr>
          <w:p w:rsidR="00B400A6" w:rsidRPr="00C121EE" w:rsidRDefault="00B22209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مقدمة في العلاج النفسي بشكل عام وتعريف العلاج النفسي الفردي والفرق بينه وبين العلاج النفسي الجمعي </w:t>
            </w:r>
          </w:p>
        </w:tc>
        <w:tc>
          <w:tcPr>
            <w:tcW w:w="3919" w:type="dxa"/>
          </w:tcPr>
          <w:p w:rsidR="00B400A6" w:rsidRDefault="00B400A6" w:rsidP="00343EAE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</w:p>
          <w:p w:rsidR="00B400A6" w:rsidRDefault="00B400A6" w:rsidP="00343EAE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معرفة وفهم، مهارات ذهنية، مهارات ذهنية، مهارات عامة</w:t>
            </w:r>
          </w:p>
        </w:tc>
        <w:tc>
          <w:tcPr>
            <w:tcW w:w="1933" w:type="dxa"/>
          </w:tcPr>
          <w:p w:rsidR="00B400A6" w:rsidRPr="00C121EE" w:rsidRDefault="00B22209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القدرة على تعريف معنى العلاج النفسي بشكل علمي موضوعي</w:t>
            </w:r>
          </w:p>
        </w:tc>
        <w:tc>
          <w:tcPr>
            <w:tcW w:w="1890" w:type="dxa"/>
          </w:tcPr>
          <w:p w:rsidR="00B400A6" w:rsidRPr="00C121EE" w:rsidRDefault="00E054AB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مناقشة ماهية العلاج النفسي والمقارنة بينه وبين العلاج النفسي الجمعي</w:t>
            </w:r>
          </w:p>
        </w:tc>
        <w:tc>
          <w:tcPr>
            <w:tcW w:w="1980" w:type="dxa"/>
          </w:tcPr>
          <w:p w:rsidR="00B400A6" w:rsidRPr="00C121EE" w:rsidRDefault="0032580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معرفة أهمية العلاج النفسي الفردي </w:t>
            </w:r>
          </w:p>
        </w:tc>
        <w:tc>
          <w:tcPr>
            <w:tcW w:w="1414" w:type="dxa"/>
          </w:tcPr>
          <w:p w:rsidR="00B400A6" w:rsidRPr="00C121EE" w:rsidRDefault="00E054AB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فهم محتويات المساق بطريقة موضوعية </w:t>
            </w:r>
          </w:p>
        </w:tc>
      </w:tr>
      <w:tr w:rsidR="00B400A6" w:rsidRPr="00C121EE" w:rsidTr="00C61AB0">
        <w:tc>
          <w:tcPr>
            <w:tcW w:w="548" w:type="dxa"/>
            <w:vAlign w:val="center"/>
          </w:tcPr>
          <w:p w:rsidR="00B400A6" w:rsidRPr="00C121EE" w:rsidRDefault="00B400A6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</w:tcPr>
          <w:p w:rsidR="00B400A6" w:rsidRPr="00C121EE" w:rsidRDefault="00B22209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فهم العلاقة بين المعالج النفسي والمريض </w:t>
            </w:r>
            <w:r>
              <w:rPr>
                <w:rFonts w:ascii="Simplified Arabic" w:hAnsi="Simplified Arabic" w:cs="Simplified Arabic" w:hint="cs"/>
                <w:rtl/>
              </w:rPr>
              <w:br/>
              <w:t xml:space="preserve">تحديد أنواع العلاقة العلاجية والأدوات المستخدمة في عملية العلاج النفسي الفردي </w:t>
            </w:r>
          </w:p>
        </w:tc>
        <w:tc>
          <w:tcPr>
            <w:tcW w:w="3919" w:type="dxa"/>
          </w:tcPr>
          <w:p w:rsidR="00B400A6" w:rsidRDefault="00B400A6" w:rsidP="00343EAE">
            <w:pPr>
              <w:tabs>
                <w:tab w:val="left" w:pos="4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</w:p>
          <w:p w:rsidR="00B400A6" w:rsidRPr="004E60F6" w:rsidRDefault="00B400A6" w:rsidP="00343EAE">
            <w:pPr>
              <w:tabs>
                <w:tab w:val="left" w:pos="4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معرفة وفهم، مهارات ذهنية، مهارات ذهنية،</w:t>
            </w:r>
          </w:p>
        </w:tc>
        <w:tc>
          <w:tcPr>
            <w:tcW w:w="1933" w:type="dxa"/>
          </w:tcPr>
          <w:p w:rsidR="00B400A6" w:rsidRPr="00C121EE" w:rsidRDefault="00B22209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أن يستطيع فهم العلاقة الموضوعية بين المعالج النفسي والمريض</w:t>
            </w:r>
          </w:p>
        </w:tc>
        <w:tc>
          <w:tcPr>
            <w:tcW w:w="1890" w:type="dxa"/>
          </w:tcPr>
          <w:p w:rsidR="00B400A6" w:rsidRPr="00C121EE" w:rsidRDefault="00E054AB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تحديد خمس أدوات من أدوات العلاج النفسي الفردي المستخدمة في العملية </w:t>
            </w:r>
          </w:p>
        </w:tc>
        <w:tc>
          <w:tcPr>
            <w:tcW w:w="1980" w:type="dxa"/>
          </w:tcPr>
          <w:p w:rsidR="00B400A6" w:rsidRPr="00C121EE" w:rsidRDefault="0032580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استخدام أدوات العلاج النفسي الفردي بطريقة صحيحة </w:t>
            </w:r>
          </w:p>
        </w:tc>
        <w:tc>
          <w:tcPr>
            <w:tcW w:w="1414" w:type="dxa"/>
          </w:tcPr>
          <w:p w:rsidR="00B400A6" w:rsidRPr="00C121EE" w:rsidRDefault="00E054AB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توثيق العلاقة بين المعالج النفسي والعميل بطريقة </w:t>
            </w:r>
            <w:r>
              <w:rPr>
                <w:rFonts w:ascii="Simplified Arabic" w:hAnsi="Simplified Arabic" w:cs="Simplified Arabic" w:hint="cs"/>
                <w:rtl/>
              </w:rPr>
              <w:lastRenderedPageBreak/>
              <w:t xml:space="preserve">موضوعية </w:t>
            </w:r>
          </w:p>
        </w:tc>
      </w:tr>
      <w:tr w:rsidR="00B400A6" w:rsidRPr="00C121EE" w:rsidTr="00C61AB0">
        <w:tc>
          <w:tcPr>
            <w:tcW w:w="548" w:type="dxa"/>
            <w:vAlign w:val="center"/>
          </w:tcPr>
          <w:p w:rsidR="00B400A6" w:rsidRPr="00C121EE" w:rsidRDefault="00B400A6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</w:tcPr>
          <w:p w:rsidR="00B400A6" w:rsidRPr="00C121EE" w:rsidRDefault="00B22209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التعرف على نظريات العلاج النفسي وعلاقتها بالطرق الجديدة للعلاج النفسي </w:t>
            </w:r>
          </w:p>
        </w:tc>
        <w:tc>
          <w:tcPr>
            <w:tcW w:w="3919" w:type="dxa"/>
          </w:tcPr>
          <w:p w:rsidR="00B400A6" w:rsidRPr="00B52390" w:rsidRDefault="00B400A6" w:rsidP="00343EAE">
            <w:pPr>
              <w:tabs>
                <w:tab w:val="left" w:pos="4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معرفة وفهم، مهارات ذهنية، مهارات ذهنية،</w:t>
            </w:r>
          </w:p>
        </w:tc>
        <w:tc>
          <w:tcPr>
            <w:tcW w:w="1933" w:type="dxa"/>
          </w:tcPr>
          <w:p w:rsidR="00B400A6" w:rsidRPr="00C121EE" w:rsidRDefault="00B22209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معرفة وفهم أهم النظريات المتبعة في عملية العلاج النفسي الفردي</w:t>
            </w:r>
          </w:p>
        </w:tc>
        <w:tc>
          <w:tcPr>
            <w:tcW w:w="1890" w:type="dxa"/>
          </w:tcPr>
          <w:p w:rsidR="00B400A6" w:rsidRPr="00C121EE" w:rsidRDefault="00E054AB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مناقشة أهم نظريات العلاج النفسي الفردي </w:t>
            </w:r>
          </w:p>
        </w:tc>
        <w:tc>
          <w:tcPr>
            <w:tcW w:w="1980" w:type="dxa"/>
          </w:tcPr>
          <w:p w:rsidR="00B400A6" w:rsidRPr="00C121EE" w:rsidRDefault="0032580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استخدام نظريات العلاج النفسي في حل بعض القضايا</w:t>
            </w:r>
          </w:p>
        </w:tc>
        <w:tc>
          <w:tcPr>
            <w:tcW w:w="1414" w:type="dxa"/>
          </w:tcPr>
          <w:p w:rsidR="00B400A6" w:rsidRPr="00C121EE" w:rsidRDefault="00E054AB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فهم نظريات العلاج النفسي </w:t>
            </w:r>
          </w:p>
        </w:tc>
      </w:tr>
      <w:tr w:rsidR="00FC687A" w:rsidRPr="00C121EE" w:rsidTr="00C61AB0">
        <w:tc>
          <w:tcPr>
            <w:tcW w:w="548" w:type="dxa"/>
            <w:vAlign w:val="center"/>
          </w:tcPr>
          <w:p w:rsidR="00FC687A" w:rsidRPr="00C121EE" w:rsidRDefault="00FC687A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</w:tcPr>
          <w:p w:rsidR="00FC687A" w:rsidRPr="00C121EE" w:rsidRDefault="00FC687A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يدرك أهمية إستخدام نظريات علم النفس في عملية العلاج النفسي </w:t>
            </w:r>
          </w:p>
        </w:tc>
        <w:tc>
          <w:tcPr>
            <w:tcW w:w="3919" w:type="dxa"/>
          </w:tcPr>
          <w:p w:rsidR="00FC687A" w:rsidRDefault="00FC687A" w:rsidP="00343EAE">
            <w:pPr>
              <w:tabs>
                <w:tab w:val="left" w:pos="509"/>
              </w:tabs>
              <w:jc w:val="center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</w:p>
          <w:p w:rsidR="00FC687A" w:rsidRPr="00C121EE" w:rsidRDefault="00FC687A" w:rsidP="00343EAE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معرفة وفهم، مهارات ذهنية، مهارات ذهنية،</w:t>
            </w:r>
            <w:r>
              <w:rPr>
                <w:rFonts w:ascii="Simplified Arabic" w:hAnsi="Simplified Arabic" w:cs="Simplified Arabic" w:hint="cs"/>
                <w:rtl/>
              </w:rPr>
              <w:t xml:space="preserve"> ومهارات عامة</w:t>
            </w:r>
          </w:p>
        </w:tc>
        <w:tc>
          <w:tcPr>
            <w:tcW w:w="1933" w:type="dxa"/>
          </w:tcPr>
          <w:p w:rsidR="00FC687A" w:rsidRPr="00C121EE" w:rsidRDefault="00FC687A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معرفة كيفية استخدام نظريات علم النفس في العملية العلاجية </w:t>
            </w:r>
          </w:p>
        </w:tc>
        <w:tc>
          <w:tcPr>
            <w:tcW w:w="1890" w:type="dxa"/>
          </w:tcPr>
          <w:p w:rsidR="00FC687A" w:rsidRPr="00C121EE" w:rsidRDefault="00FC687A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كيفية استخدام نظريات العلاج النفسي بطريقة علمية في العملية العلاجية</w:t>
            </w:r>
          </w:p>
        </w:tc>
        <w:tc>
          <w:tcPr>
            <w:tcW w:w="1980" w:type="dxa"/>
          </w:tcPr>
          <w:p w:rsidR="00FC687A" w:rsidRPr="00C121EE" w:rsidRDefault="00FC687A" w:rsidP="0031075A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استخدام نظريات العلاج النفسي في حل بعض القضايا</w:t>
            </w:r>
          </w:p>
        </w:tc>
        <w:tc>
          <w:tcPr>
            <w:tcW w:w="1414" w:type="dxa"/>
          </w:tcPr>
          <w:p w:rsidR="00FC687A" w:rsidRPr="00C121EE" w:rsidRDefault="00FC687A" w:rsidP="0031075A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فهم محتويات المساق بطريقة موضوعية </w:t>
            </w:r>
          </w:p>
        </w:tc>
      </w:tr>
      <w:tr w:rsidR="00FC687A" w:rsidRPr="00C121EE" w:rsidTr="00C61AB0">
        <w:tc>
          <w:tcPr>
            <w:tcW w:w="548" w:type="dxa"/>
            <w:vAlign w:val="center"/>
          </w:tcPr>
          <w:p w:rsidR="00FC687A" w:rsidRPr="00C121EE" w:rsidRDefault="00FC687A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</w:tcPr>
          <w:p w:rsidR="00FC687A" w:rsidRPr="00C121EE" w:rsidRDefault="00FC687A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يدرك كيفية استخدام أدوات العلاج النفسي في العملية العلاجية </w:t>
            </w:r>
          </w:p>
        </w:tc>
        <w:tc>
          <w:tcPr>
            <w:tcW w:w="3919" w:type="dxa"/>
          </w:tcPr>
          <w:p w:rsidR="00FC687A" w:rsidRDefault="00FC687A" w:rsidP="00343EAE">
            <w:pPr>
              <w:tabs>
                <w:tab w:val="left" w:pos="509"/>
              </w:tabs>
              <w:jc w:val="center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</w:p>
          <w:p w:rsidR="00FC687A" w:rsidRPr="00C121EE" w:rsidRDefault="00FC687A" w:rsidP="00343EAE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معرفة وفهم، مهارات ذهنية، مهارات ذهنية،</w:t>
            </w:r>
            <w:r>
              <w:rPr>
                <w:rFonts w:ascii="Simplified Arabic" w:hAnsi="Simplified Arabic" w:cs="Simplified Arabic" w:hint="cs"/>
                <w:rtl/>
              </w:rPr>
              <w:t xml:space="preserve"> ومهارات عامة</w:t>
            </w:r>
          </w:p>
        </w:tc>
        <w:tc>
          <w:tcPr>
            <w:tcW w:w="1933" w:type="dxa"/>
          </w:tcPr>
          <w:p w:rsidR="00FC687A" w:rsidRPr="00C121EE" w:rsidRDefault="00FC687A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تحديد أدوات العلاج النفسي مثل أدات الملاحظة والمقابلة والإستماع الجيد</w:t>
            </w:r>
          </w:p>
        </w:tc>
        <w:tc>
          <w:tcPr>
            <w:tcW w:w="1890" w:type="dxa"/>
          </w:tcPr>
          <w:p w:rsidR="00FC687A" w:rsidRPr="00C121EE" w:rsidRDefault="00FC687A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استخدام أدوات العلاج النفسي بطريقة سليمة</w:t>
            </w:r>
          </w:p>
        </w:tc>
        <w:tc>
          <w:tcPr>
            <w:tcW w:w="1980" w:type="dxa"/>
          </w:tcPr>
          <w:p w:rsidR="00FC687A" w:rsidRPr="00C121EE" w:rsidRDefault="00FC687A" w:rsidP="0031075A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استخدام نظريات العلاج النفسي في حل بعض القضايا</w:t>
            </w:r>
          </w:p>
        </w:tc>
        <w:tc>
          <w:tcPr>
            <w:tcW w:w="1414" w:type="dxa"/>
          </w:tcPr>
          <w:p w:rsidR="00FC687A" w:rsidRPr="00C121EE" w:rsidRDefault="00FC687A" w:rsidP="0031075A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فهم محتويات المساق بطريقة موضوعية </w:t>
            </w:r>
          </w:p>
        </w:tc>
      </w:tr>
      <w:tr w:rsidR="00FC687A" w:rsidRPr="00C121EE" w:rsidTr="00C61AB0">
        <w:tc>
          <w:tcPr>
            <w:tcW w:w="548" w:type="dxa"/>
            <w:vAlign w:val="center"/>
          </w:tcPr>
          <w:p w:rsidR="00FC687A" w:rsidRPr="00C121EE" w:rsidRDefault="00FC687A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</w:tcPr>
          <w:p w:rsidR="00FC687A" w:rsidRPr="00C121EE" w:rsidRDefault="00FC687A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مناقشة حالات تخص العلاج النفسي بطريقة فردية </w:t>
            </w:r>
          </w:p>
        </w:tc>
        <w:tc>
          <w:tcPr>
            <w:tcW w:w="3919" w:type="dxa"/>
          </w:tcPr>
          <w:p w:rsidR="00FC687A" w:rsidRDefault="00FC687A" w:rsidP="00343EAE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</w:p>
          <w:p w:rsidR="00FC687A" w:rsidRDefault="00FC687A" w:rsidP="00343EAE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معرفة وفهم، مهارات ذهنية، مهارات ذهنية، مهارات عامة</w:t>
            </w:r>
          </w:p>
        </w:tc>
        <w:tc>
          <w:tcPr>
            <w:tcW w:w="1933" w:type="dxa"/>
          </w:tcPr>
          <w:p w:rsidR="00FC687A" w:rsidRPr="00C121EE" w:rsidRDefault="00FC687A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فهم ومعرفة أنواع الحالات التي تخص المعالج النفسي</w:t>
            </w:r>
          </w:p>
        </w:tc>
        <w:tc>
          <w:tcPr>
            <w:tcW w:w="1890" w:type="dxa"/>
          </w:tcPr>
          <w:p w:rsidR="00FC687A" w:rsidRDefault="00FC687A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</w:p>
          <w:p w:rsidR="00FC687A" w:rsidRPr="00C121EE" w:rsidRDefault="00FC687A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----</w:t>
            </w:r>
          </w:p>
        </w:tc>
        <w:tc>
          <w:tcPr>
            <w:tcW w:w="1980" w:type="dxa"/>
          </w:tcPr>
          <w:p w:rsidR="00FC687A" w:rsidRDefault="00FC687A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</w:p>
          <w:p w:rsidR="001F6D81" w:rsidRPr="00C121EE" w:rsidRDefault="001F6D81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-----</w:t>
            </w:r>
          </w:p>
        </w:tc>
        <w:tc>
          <w:tcPr>
            <w:tcW w:w="1414" w:type="dxa"/>
          </w:tcPr>
          <w:p w:rsidR="00FC687A" w:rsidRPr="00C121EE" w:rsidRDefault="00FC687A" w:rsidP="0031075A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فهم محتويات المساق بطريقة موضوعية </w:t>
            </w:r>
          </w:p>
        </w:tc>
      </w:tr>
    </w:tbl>
    <w:p w:rsidR="000B7F89" w:rsidRDefault="000B7F89">
      <w:pPr>
        <w:rPr>
          <w:rtl/>
        </w:rPr>
      </w:pPr>
    </w:p>
    <w:p w:rsidR="000B7F89" w:rsidRPr="0082778A" w:rsidRDefault="000B7F89">
      <w:pPr>
        <w:rPr>
          <w:sz w:val="2"/>
          <w:szCs w:val="2"/>
          <w:rtl/>
        </w:rPr>
      </w:pPr>
    </w:p>
    <w:p w:rsidR="000B7F89" w:rsidRPr="0082778A" w:rsidRDefault="000B7F89">
      <w:pPr>
        <w:rPr>
          <w:sz w:val="2"/>
          <w:szCs w:val="2"/>
        </w:rPr>
      </w:pPr>
    </w:p>
    <w:p w:rsidR="000B7F89" w:rsidRPr="0082778A" w:rsidRDefault="000B7F89">
      <w:pPr>
        <w:rPr>
          <w:sz w:val="8"/>
          <w:szCs w:val="8"/>
        </w:rPr>
      </w:pPr>
    </w:p>
    <w:p w:rsidR="0082778A" w:rsidRPr="0082778A" w:rsidRDefault="0082778A">
      <w:pPr>
        <w:rPr>
          <w:sz w:val="2"/>
          <w:szCs w:val="2"/>
        </w:rPr>
      </w:pPr>
    </w:p>
    <w:p w:rsidR="001F6D81" w:rsidRDefault="001F6D81" w:rsidP="00934899">
      <w:pPr>
        <w:shd w:val="clear" w:color="auto" w:fill="FFFFFF"/>
        <w:rPr>
          <w:b/>
          <w:bCs/>
          <w:u w:val="single"/>
        </w:rPr>
      </w:pPr>
    </w:p>
    <w:p w:rsidR="00D76850" w:rsidRDefault="00D76850" w:rsidP="00934899">
      <w:pPr>
        <w:shd w:val="clear" w:color="auto" w:fill="FFFFFF"/>
        <w:rPr>
          <w:b/>
          <w:bCs/>
          <w:u w:val="single"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174"/>
      </w:tblGrid>
      <w:tr w:rsidR="00934899" w:rsidRPr="00C53326" w:rsidTr="00C53326">
        <w:tc>
          <w:tcPr>
            <w:tcW w:w="14174" w:type="dxa"/>
          </w:tcPr>
          <w:p w:rsidR="00934899" w:rsidRPr="00C53326" w:rsidRDefault="00934899" w:rsidP="00C53326">
            <w:pPr>
              <w:shd w:val="clear" w:color="auto" w:fill="FFFFFF"/>
              <w:rPr>
                <w:b/>
                <w:bCs/>
                <w:rtl/>
              </w:rPr>
            </w:pPr>
            <w:r w:rsidRPr="00D77F3D">
              <w:rPr>
                <w:rFonts w:hint="cs"/>
                <w:b/>
                <w:bCs/>
                <w:sz w:val="28"/>
                <w:szCs w:val="28"/>
                <w:rtl/>
              </w:rPr>
              <w:t>تعريف المصطلحات</w:t>
            </w:r>
          </w:p>
          <w:p w:rsidR="00934899" w:rsidRPr="00C53326" w:rsidRDefault="00934899" w:rsidP="00934899">
            <w:pPr>
              <w:rPr>
                <w:b/>
                <w:bCs/>
                <w:u w:val="single"/>
                <w:rtl/>
              </w:rPr>
            </w:pPr>
          </w:p>
        </w:tc>
      </w:tr>
    </w:tbl>
    <w:p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174"/>
      </w:tblGrid>
      <w:tr w:rsidR="00934899" w:rsidRPr="00C53326" w:rsidTr="00C53326">
        <w:tc>
          <w:tcPr>
            <w:tcW w:w="14174" w:type="dxa"/>
          </w:tcPr>
          <w:p w:rsidR="00934899" w:rsidRPr="00C53326" w:rsidRDefault="00934899" w:rsidP="00934899">
            <w:pPr>
              <w:rPr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المعرفة والفه</w:t>
            </w:r>
            <w:r w:rsidR="00D77F3D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م: 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ت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عني المعارف والمفاهيم التي يكتسبها الطالب من </w:t>
            </w:r>
            <w:r w:rsidRPr="00C53326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المساق</w:t>
            </w:r>
          </w:p>
        </w:tc>
      </w:tr>
    </w:tbl>
    <w:p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174"/>
      </w:tblGrid>
      <w:tr w:rsidR="00934899" w:rsidRPr="00C53326" w:rsidTr="00C53326">
        <w:tc>
          <w:tcPr>
            <w:tcW w:w="14174" w:type="dxa"/>
          </w:tcPr>
          <w:p w:rsidR="00934899" w:rsidRPr="00C53326" w:rsidRDefault="00934899" w:rsidP="00D77F3D">
            <w:pPr>
              <w:rPr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lastRenderedPageBreak/>
              <w:t>المهارات الذهني</w:t>
            </w:r>
            <w:r w:rsidR="00D77F3D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ة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 ت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عني القدرات العقلية التي تتنامي بتحصيل المعارف والمناقشات الصفية، وما يصاحبها من الاستدلال والاستنتاج ، وما يكتسب الطالب من الأنشطة غير الصفية</w:t>
            </w:r>
          </w:p>
        </w:tc>
      </w:tr>
    </w:tbl>
    <w:p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174"/>
      </w:tblGrid>
      <w:tr w:rsidR="00934899" w:rsidRPr="00C53326" w:rsidTr="00C53326">
        <w:tc>
          <w:tcPr>
            <w:tcW w:w="14174" w:type="dxa"/>
          </w:tcPr>
          <w:p w:rsidR="00934899" w:rsidRPr="00C53326" w:rsidRDefault="00934899" w:rsidP="000A51EF">
            <w:pPr>
              <w:rPr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المهارات </w:t>
            </w:r>
            <w:r w:rsidR="000A51EF" w:rsidRPr="00C5332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التقنية والفنية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 ت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عني المهارات التي يكتسبها الطالب لتحويل ما حصله من معارف نظرية 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إ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لى قدرات ومهارات تطبيقية عملية، تمكنه من توظيف معارفه في أدائه المهني</w:t>
            </w:r>
          </w:p>
        </w:tc>
      </w:tr>
    </w:tbl>
    <w:p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Ind w:w="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148"/>
      </w:tblGrid>
      <w:tr w:rsidR="00934899" w:rsidRPr="00C53326" w:rsidTr="00C53326">
        <w:tc>
          <w:tcPr>
            <w:tcW w:w="14148" w:type="dxa"/>
          </w:tcPr>
          <w:p w:rsidR="00934899" w:rsidRPr="00C53326" w:rsidRDefault="00934899" w:rsidP="00C53326">
            <w:pPr>
              <w:pStyle w:val="a7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المهارات العامة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</w:rPr>
              <w:t xml:space="preserve">: 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وهي التي يكتسبها الطالب من البرنامج، </w:t>
            </w:r>
            <w:r w:rsidRPr="00C53326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ل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تمكنه من التواصل مع المؤسسات المجتمعية كالتفاعل معها</w:t>
            </w:r>
          </w:p>
        </w:tc>
      </w:tr>
    </w:tbl>
    <w:p w:rsidR="00934899" w:rsidRDefault="00934899" w:rsidP="00934899">
      <w:pPr>
        <w:pStyle w:val="a7"/>
        <w:bidi/>
        <w:spacing w:after="0" w:line="240" w:lineRule="auto"/>
        <w:ind w:left="283" w:right="-284"/>
        <w:jc w:val="both"/>
        <w:rPr>
          <w:rFonts w:ascii="Simplified Arabic" w:hAnsi="Simplified Arabic" w:cs="Simplified Arabic"/>
          <w:b/>
          <w:bCs/>
          <w:sz w:val="28"/>
          <w:szCs w:val="28"/>
          <w:rtl/>
        </w:rPr>
      </w:pPr>
    </w:p>
    <w:tbl>
      <w:tblPr>
        <w:bidiVisual/>
        <w:tblW w:w="0" w:type="auto"/>
        <w:tblInd w:w="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148"/>
      </w:tblGrid>
      <w:tr w:rsidR="00934899" w:rsidRPr="00C53326" w:rsidTr="00C53326">
        <w:tc>
          <w:tcPr>
            <w:tcW w:w="14148" w:type="dxa"/>
          </w:tcPr>
          <w:p w:rsidR="00934899" w:rsidRPr="00C53326" w:rsidRDefault="00934899" w:rsidP="00C53326">
            <w:pPr>
              <w:pStyle w:val="a7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الجوانب الوجدانية</w:t>
            </w: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>: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ونعني بها القيم والاتجاهات وأوجه التقدير التي توجه انفعالات الطالب وسلوكياته</w:t>
            </w:r>
          </w:p>
        </w:tc>
      </w:tr>
    </w:tbl>
    <w:p w:rsidR="00934899" w:rsidRDefault="00934899" w:rsidP="00934899">
      <w:pPr>
        <w:pStyle w:val="a7"/>
        <w:bidi/>
        <w:spacing w:after="0" w:line="240" w:lineRule="auto"/>
        <w:ind w:left="283" w:right="-284"/>
        <w:jc w:val="both"/>
        <w:rPr>
          <w:rFonts w:ascii="Simplified Arabic" w:hAnsi="Simplified Arabic" w:cs="Simplified Arabic"/>
          <w:b/>
          <w:bCs/>
          <w:sz w:val="28"/>
          <w:szCs w:val="28"/>
          <w:rtl/>
        </w:rPr>
      </w:pPr>
    </w:p>
    <w:tbl>
      <w:tblPr>
        <w:bidiVisual/>
        <w:tblW w:w="0" w:type="auto"/>
        <w:tblInd w:w="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138"/>
      </w:tblGrid>
      <w:tr w:rsidR="00C67FE4" w:rsidRPr="006B4FC0" w:rsidTr="00D77F3D">
        <w:tc>
          <w:tcPr>
            <w:tcW w:w="14138" w:type="dxa"/>
          </w:tcPr>
          <w:p w:rsidR="00C67FE4" w:rsidRPr="006B4FC0" w:rsidRDefault="00FA7AFA" w:rsidP="007B32B6">
            <w:pPr>
              <w:pStyle w:val="a7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تعريف </w:t>
            </w:r>
            <w:r w:rsidR="00191804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الأرقام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:( 0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لايستخدم)(1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بدرجة قليلة) (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2: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بدرجة متوسطة) (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1: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بدرجة كبيرة)</w:t>
            </w:r>
          </w:p>
        </w:tc>
      </w:tr>
    </w:tbl>
    <w:p w:rsidR="00C67FE4" w:rsidRPr="006B4FC0" w:rsidRDefault="00C67FE4" w:rsidP="00C67FE4">
      <w:pPr>
        <w:pStyle w:val="a7"/>
        <w:bidi/>
        <w:spacing w:after="0" w:line="240" w:lineRule="auto"/>
        <w:ind w:left="283" w:right="-284"/>
        <w:jc w:val="both"/>
        <w:rPr>
          <w:rFonts w:ascii="Simplified Arabic" w:hAnsi="Simplified Arabic" w:cs="Simplified Arabic"/>
          <w:sz w:val="28"/>
          <w:szCs w:val="28"/>
          <w:rtl/>
        </w:rPr>
      </w:pPr>
    </w:p>
    <w:p w:rsidR="00934899" w:rsidRPr="00813D4B" w:rsidRDefault="00934899" w:rsidP="00813D4B">
      <w:pPr>
        <w:shd w:val="clear" w:color="auto" w:fill="FFFFFF"/>
        <w:jc w:val="center"/>
        <w:rPr>
          <w:b/>
          <w:bCs/>
          <w:rtl/>
        </w:rPr>
      </w:pPr>
    </w:p>
    <w:sectPr w:rsidR="00934899" w:rsidRPr="00813D4B" w:rsidSect="00201B2C">
      <w:footerReference w:type="default" r:id="rId9"/>
      <w:pgSz w:w="16838" w:h="11906" w:orient="landscape"/>
      <w:pgMar w:top="1296" w:right="720" w:bottom="720" w:left="720" w:header="1008" w:footer="576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3F59" w:rsidRDefault="002E3F59" w:rsidP="002B17B3">
      <w:r>
        <w:separator/>
      </w:r>
    </w:p>
  </w:endnote>
  <w:endnote w:type="continuationSeparator" w:id="1">
    <w:p w:rsidR="002E3F59" w:rsidRDefault="002E3F59" w:rsidP="002B17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otus Linotype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44F5" w:rsidRDefault="00874EF7">
    <w:pPr>
      <w:pStyle w:val="a5"/>
      <w:jc w:val="right"/>
    </w:pPr>
    <w:r>
      <w:fldChar w:fldCharType="begin"/>
    </w:r>
    <w:r w:rsidR="00CD44F5">
      <w:instrText xml:space="preserve"> PAGE   \* MERGEFORMAT </w:instrText>
    </w:r>
    <w:r>
      <w:fldChar w:fldCharType="separate"/>
    </w:r>
    <w:r w:rsidR="005735AE">
      <w:rPr>
        <w:noProof/>
        <w:rtl/>
      </w:rPr>
      <w:t>2</w:t>
    </w:r>
    <w:r>
      <w:rPr>
        <w:noProof/>
      </w:rPr>
      <w:fldChar w:fldCharType="end"/>
    </w:r>
  </w:p>
  <w:p w:rsidR="00CD44F5" w:rsidRDefault="00CD44F5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3F59" w:rsidRDefault="002E3F59" w:rsidP="002B17B3">
      <w:r>
        <w:separator/>
      </w:r>
    </w:p>
  </w:footnote>
  <w:footnote w:type="continuationSeparator" w:id="1">
    <w:p w:rsidR="002E3F59" w:rsidRDefault="002E3F59" w:rsidP="002B17B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3BCF"/>
    <w:multiLevelType w:val="hybridMultilevel"/>
    <w:tmpl w:val="566A9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257FC"/>
    <w:multiLevelType w:val="hybridMultilevel"/>
    <w:tmpl w:val="B1F21524"/>
    <w:lvl w:ilvl="0" w:tplc="6374DD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B810C75C">
      <w:start w:val="8"/>
      <w:numFmt w:val="arabicAlpha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A12562"/>
    <w:multiLevelType w:val="hybridMultilevel"/>
    <w:tmpl w:val="BFAA4FE4"/>
    <w:lvl w:ilvl="0" w:tplc="FC62C63A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003FC"/>
    <w:multiLevelType w:val="hybridMultilevel"/>
    <w:tmpl w:val="00AAFC6E"/>
    <w:lvl w:ilvl="0" w:tplc="6B3C6FDE">
      <w:numFmt w:val="bullet"/>
      <w:lvlText w:val="-"/>
      <w:lvlJc w:val="left"/>
      <w:pPr>
        <w:ind w:left="618" w:hanging="360"/>
      </w:pPr>
      <w:rPr>
        <w:rFonts w:ascii="Lotus Linotype" w:eastAsia="Calibri" w:hAnsi="Calibri" w:cs="Lotus Linotype" w:hint="default"/>
      </w:rPr>
    </w:lvl>
    <w:lvl w:ilvl="1" w:tplc="04090003" w:tentative="1">
      <w:start w:val="1"/>
      <w:numFmt w:val="bullet"/>
      <w:lvlText w:val="o"/>
      <w:lvlJc w:val="left"/>
      <w:pPr>
        <w:ind w:left="13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8" w:hanging="360"/>
      </w:pPr>
      <w:rPr>
        <w:rFonts w:ascii="Wingdings" w:hAnsi="Wingdings" w:hint="default"/>
      </w:rPr>
    </w:lvl>
  </w:abstractNum>
  <w:abstractNum w:abstractNumId="4">
    <w:nsid w:val="07F8771B"/>
    <w:multiLevelType w:val="hybridMultilevel"/>
    <w:tmpl w:val="6CDE1A9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B02996"/>
    <w:multiLevelType w:val="hybridMultilevel"/>
    <w:tmpl w:val="603C5DC4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FF43395"/>
    <w:multiLevelType w:val="hybridMultilevel"/>
    <w:tmpl w:val="9B5A40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71B1E47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97270E"/>
    <w:multiLevelType w:val="hybridMultilevel"/>
    <w:tmpl w:val="A226339A"/>
    <w:lvl w:ilvl="0" w:tplc="E68876C4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9">
    <w:nsid w:val="184005C0"/>
    <w:multiLevelType w:val="hybridMultilevel"/>
    <w:tmpl w:val="6F9C2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9C53EF"/>
    <w:multiLevelType w:val="hybridMultilevel"/>
    <w:tmpl w:val="A1409B4A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9FA29C5"/>
    <w:multiLevelType w:val="hybridMultilevel"/>
    <w:tmpl w:val="207A5F50"/>
    <w:lvl w:ilvl="0" w:tplc="AFA86B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A754D4"/>
    <w:multiLevelType w:val="hybridMultilevel"/>
    <w:tmpl w:val="2FBCA2E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>
    <w:nsid w:val="38D346B6"/>
    <w:multiLevelType w:val="hybridMultilevel"/>
    <w:tmpl w:val="D8A6D4F2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393631"/>
    <w:multiLevelType w:val="hybridMultilevel"/>
    <w:tmpl w:val="57106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8A5070"/>
    <w:multiLevelType w:val="hybridMultilevel"/>
    <w:tmpl w:val="939A05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10C75C">
      <w:start w:val="8"/>
      <w:numFmt w:val="arabicAlpha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0AA0166"/>
    <w:multiLevelType w:val="hybridMultilevel"/>
    <w:tmpl w:val="8A9AC9EE"/>
    <w:lvl w:ilvl="0" w:tplc="4D4275C6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7">
    <w:nsid w:val="463C220D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3F0C27"/>
    <w:multiLevelType w:val="hybridMultilevel"/>
    <w:tmpl w:val="F1F6F398"/>
    <w:lvl w:ilvl="0" w:tplc="6234C3EC">
      <w:start w:val="1"/>
      <w:numFmt w:val="decimal"/>
      <w:lvlText w:val="%1."/>
      <w:lvlJc w:val="left"/>
      <w:pPr>
        <w:ind w:left="7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A35BF4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5D7247"/>
    <w:multiLevelType w:val="hybridMultilevel"/>
    <w:tmpl w:val="90021590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E4734B"/>
    <w:multiLevelType w:val="hybridMultilevel"/>
    <w:tmpl w:val="2EB076A8"/>
    <w:lvl w:ilvl="0" w:tplc="70946D14">
      <w:numFmt w:val="bullet"/>
      <w:lvlText w:val="-"/>
      <w:lvlJc w:val="left"/>
      <w:pPr>
        <w:ind w:left="720" w:hanging="360"/>
      </w:pPr>
      <w:rPr>
        <w:rFonts w:ascii="Simplified Arabic" w:eastAsia="Calibr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242161"/>
    <w:multiLevelType w:val="hybridMultilevel"/>
    <w:tmpl w:val="D8F85400"/>
    <w:lvl w:ilvl="0" w:tplc="B7EC8A7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6F6615"/>
    <w:multiLevelType w:val="hybridMultilevel"/>
    <w:tmpl w:val="603C5DC4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3461C9E"/>
    <w:multiLevelType w:val="hybridMultilevel"/>
    <w:tmpl w:val="DB225F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B361AB6"/>
    <w:multiLevelType w:val="hybridMultilevel"/>
    <w:tmpl w:val="99DC3070"/>
    <w:lvl w:ilvl="0" w:tplc="9FC27F00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10"/>
  </w:num>
  <w:num w:numId="2">
    <w:abstractNumId w:val="6"/>
  </w:num>
  <w:num w:numId="3">
    <w:abstractNumId w:val="14"/>
  </w:num>
  <w:num w:numId="4">
    <w:abstractNumId w:val="20"/>
  </w:num>
  <w:num w:numId="5">
    <w:abstractNumId w:val="2"/>
  </w:num>
  <w:num w:numId="6">
    <w:abstractNumId w:val="0"/>
  </w:num>
  <w:num w:numId="7">
    <w:abstractNumId w:val="5"/>
  </w:num>
  <w:num w:numId="8">
    <w:abstractNumId w:val="15"/>
  </w:num>
  <w:num w:numId="9">
    <w:abstractNumId w:val="1"/>
  </w:num>
  <w:num w:numId="10">
    <w:abstractNumId w:val="19"/>
  </w:num>
  <w:num w:numId="11">
    <w:abstractNumId w:val="4"/>
  </w:num>
  <w:num w:numId="12">
    <w:abstractNumId w:val="11"/>
  </w:num>
  <w:num w:numId="13">
    <w:abstractNumId w:val="23"/>
  </w:num>
  <w:num w:numId="14">
    <w:abstractNumId w:val="13"/>
  </w:num>
  <w:num w:numId="15">
    <w:abstractNumId w:val="12"/>
  </w:num>
  <w:num w:numId="16">
    <w:abstractNumId w:val="17"/>
  </w:num>
  <w:num w:numId="17">
    <w:abstractNumId w:val="7"/>
  </w:num>
  <w:num w:numId="18">
    <w:abstractNumId w:val="21"/>
  </w:num>
  <w:num w:numId="19">
    <w:abstractNumId w:val="18"/>
  </w:num>
  <w:num w:numId="20">
    <w:abstractNumId w:val="22"/>
  </w:num>
  <w:num w:numId="21">
    <w:abstractNumId w:val="16"/>
  </w:num>
  <w:num w:numId="22">
    <w:abstractNumId w:val="8"/>
  </w:num>
  <w:num w:numId="23">
    <w:abstractNumId w:val="25"/>
  </w:num>
  <w:num w:numId="24">
    <w:abstractNumId w:val="9"/>
  </w:num>
  <w:num w:numId="25">
    <w:abstractNumId w:val="24"/>
  </w:num>
  <w:num w:numId="2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gutterAtTop/>
  <w:attachedTemplate r:id="rId1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/>
  <w:rsids>
    <w:rsidRoot w:val="004E7254"/>
    <w:rsid w:val="00004A42"/>
    <w:rsid w:val="00006A89"/>
    <w:rsid w:val="000661DC"/>
    <w:rsid w:val="0008786F"/>
    <w:rsid w:val="000A51EF"/>
    <w:rsid w:val="000B7F89"/>
    <w:rsid w:val="000C6002"/>
    <w:rsid w:val="000D2708"/>
    <w:rsid w:val="000F3D78"/>
    <w:rsid w:val="00125779"/>
    <w:rsid w:val="00184603"/>
    <w:rsid w:val="00191804"/>
    <w:rsid w:val="001B135A"/>
    <w:rsid w:val="001B1F7A"/>
    <w:rsid w:val="001C136D"/>
    <w:rsid w:val="001F1B80"/>
    <w:rsid w:val="001F6D81"/>
    <w:rsid w:val="001F79A4"/>
    <w:rsid w:val="00201B2C"/>
    <w:rsid w:val="00203949"/>
    <w:rsid w:val="002055B5"/>
    <w:rsid w:val="00210B5C"/>
    <w:rsid w:val="00221806"/>
    <w:rsid w:val="0022609F"/>
    <w:rsid w:val="00226322"/>
    <w:rsid w:val="0022780A"/>
    <w:rsid w:val="00254ED5"/>
    <w:rsid w:val="00275549"/>
    <w:rsid w:val="002938BC"/>
    <w:rsid w:val="0029564B"/>
    <w:rsid w:val="002A1502"/>
    <w:rsid w:val="002A47C3"/>
    <w:rsid w:val="002B17B3"/>
    <w:rsid w:val="002B5B64"/>
    <w:rsid w:val="002C3242"/>
    <w:rsid w:val="002E3F59"/>
    <w:rsid w:val="002E7966"/>
    <w:rsid w:val="003047D1"/>
    <w:rsid w:val="0032580F"/>
    <w:rsid w:val="00334DA1"/>
    <w:rsid w:val="00343EAE"/>
    <w:rsid w:val="0034672B"/>
    <w:rsid w:val="0035080A"/>
    <w:rsid w:val="00385E68"/>
    <w:rsid w:val="00395BFB"/>
    <w:rsid w:val="003A53E6"/>
    <w:rsid w:val="003A574F"/>
    <w:rsid w:val="003B5B06"/>
    <w:rsid w:val="003D79E2"/>
    <w:rsid w:val="003F4010"/>
    <w:rsid w:val="0041081F"/>
    <w:rsid w:val="00414288"/>
    <w:rsid w:val="004638C0"/>
    <w:rsid w:val="00476EC0"/>
    <w:rsid w:val="004B674E"/>
    <w:rsid w:val="004D6B19"/>
    <w:rsid w:val="004E7254"/>
    <w:rsid w:val="00503146"/>
    <w:rsid w:val="005073A6"/>
    <w:rsid w:val="005125B0"/>
    <w:rsid w:val="0052491A"/>
    <w:rsid w:val="005574A2"/>
    <w:rsid w:val="005735AE"/>
    <w:rsid w:val="005B622E"/>
    <w:rsid w:val="005C0605"/>
    <w:rsid w:val="005F7512"/>
    <w:rsid w:val="00645BC1"/>
    <w:rsid w:val="006B3423"/>
    <w:rsid w:val="006B4FC0"/>
    <w:rsid w:val="006F08E7"/>
    <w:rsid w:val="006F5C74"/>
    <w:rsid w:val="006F6DB6"/>
    <w:rsid w:val="007227A3"/>
    <w:rsid w:val="007267AB"/>
    <w:rsid w:val="007415DD"/>
    <w:rsid w:val="0078666D"/>
    <w:rsid w:val="007904DB"/>
    <w:rsid w:val="007B32B6"/>
    <w:rsid w:val="007D3070"/>
    <w:rsid w:val="00813D4B"/>
    <w:rsid w:val="008244D7"/>
    <w:rsid w:val="0082778A"/>
    <w:rsid w:val="0083455C"/>
    <w:rsid w:val="00874EF7"/>
    <w:rsid w:val="008A7E86"/>
    <w:rsid w:val="0090570A"/>
    <w:rsid w:val="0093440A"/>
    <w:rsid w:val="00934899"/>
    <w:rsid w:val="00950984"/>
    <w:rsid w:val="009573DF"/>
    <w:rsid w:val="0097415C"/>
    <w:rsid w:val="009912E2"/>
    <w:rsid w:val="009950F7"/>
    <w:rsid w:val="009E4AC4"/>
    <w:rsid w:val="009F71AE"/>
    <w:rsid w:val="00A07056"/>
    <w:rsid w:val="00A277C9"/>
    <w:rsid w:val="00A42BAA"/>
    <w:rsid w:val="00A520DC"/>
    <w:rsid w:val="00A52B6B"/>
    <w:rsid w:val="00A87BD5"/>
    <w:rsid w:val="00AB6DD2"/>
    <w:rsid w:val="00AD169F"/>
    <w:rsid w:val="00AE4436"/>
    <w:rsid w:val="00B1083E"/>
    <w:rsid w:val="00B22209"/>
    <w:rsid w:val="00B400A6"/>
    <w:rsid w:val="00B548EA"/>
    <w:rsid w:val="00B84CAC"/>
    <w:rsid w:val="00B97398"/>
    <w:rsid w:val="00BA414F"/>
    <w:rsid w:val="00BA5B18"/>
    <w:rsid w:val="00BC2E37"/>
    <w:rsid w:val="00BC45B7"/>
    <w:rsid w:val="00BC4CA6"/>
    <w:rsid w:val="00C121EE"/>
    <w:rsid w:val="00C53326"/>
    <w:rsid w:val="00C61AB0"/>
    <w:rsid w:val="00C66898"/>
    <w:rsid w:val="00C67FE4"/>
    <w:rsid w:val="00C73353"/>
    <w:rsid w:val="00C74B65"/>
    <w:rsid w:val="00C832FB"/>
    <w:rsid w:val="00CB7F32"/>
    <w:rsid w:val="00CD44F5"/>
    <w:rsid w:val="00CE4F10"/>
    <w:rsid w:val="00CF4D04"/>
    <w:rsid w:val="00D142DB"/>
    <w:rsid w:val="00D76850"/>
    <w:rsid w:val="00D77F3D"/>
    <w:rsid w:val="00D95C9C"/>
    <w:rsid w:val="00DD007A"/>
    <w:rsid w:val="00DD2740"/>
    <w:rsid w:val="00E054AB"/>
    <w:rsid w:val="00E17D17"/>
    <w:rsid w:val="00E31704"/>
    <w:rsid w:val="00E37651"/>
    <w:rsid w:val="00E42BFE"/>
    <w:rsid w:val="00E57D07"/>
    <w:rsid w:val="00E60E6B"/>
    <w:rsid w:val="00E62959"/>
    <w:rsid w:val="00E85FD7"/>
    <w:rsid w:val="00E87967"/>
    <w:rsid w:val="00EA5990"/>
    <w:rsid w:val="00EB4BF0"/>
    <w:rsid w:val="00ED277D"/>
    <w:rsid w:val="00EF2BAD"/>
    <w:rsid w:val="00F011EE"/>
    <w:rsid w:val="00F0465A"/>
    <w:rsid w:val="00F33044"/>
    <w:rsid w:val="00F42F49"/>
    <w:rsid w:val="00F8672B"/>
    <w:rsid w:val="00F93A72"/>
    <w:rsid w:val="00FA3AB2"/>
    <w:rsid w:val="00FA7AFA"/>
    <w:rsid w:val="00FB14E7"/>
    <w:rsid w:val="00FC687A"/>
    <w:rsid w:val="00FC7993"/>
    <w:rsid w:val="00FD721C"/>
    <w:rsid w:val="00FE102D"/>
    <w:rsid w:val="00FE4C4B"/>
    <w:rsid w:val="00FF47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26322"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1B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2B17B3"/>
    <w:pPr>
      <w:tabs>
        <w:tab w:val="center" w:pos="4320"/>
        <w:tab w:val="right" w:pos="8640"/>
      </w:tabs>
    </w:pPr>
  </w:style>
  <w:style w:type="character" w:customStyle="1" w:styleId="Char">
    <w:name w:val="رأس صفحة Char"/>
    <w:link w:val="a4"/>
    <w:rsid w:val="002B17B3"/>
    <w:rPr>
      <w:sz w:val="24"/>
      <w:szCs w:val="24"/>
    </w:rPr>
  </w:style>
  <w:style w:type="paragraph" w:styleId="a5">
    <w:name w:val="footer"/>
    <w:basedOn w:val="a"/>
    <w:link w:val="Char0"/>
    <w:uiPriority w:val="99"/>
    <w:rsid w:val="002B17B3"/>
    <w:pPr>
      <w:tabs>
        <w:tab w:val="center" w:pos="4320"/>
        <w:tab w:val="right" w:pos="8640"/>
      </w:tabs>
    </w:pPr>
  </w:style>
  <w:style w:type="character" w:customStyle="1" w:styleId="Char0">
    <w:name w:val="تذييل صفحة Char"/>
    <w:link w:val="a5"/>
    <w:uiPriority w:val="99"/>
    <w:rsid w:val="002B17B3"/>
    <w:rPr>
      <w:sz w:val="24"/>
      <w:szCs w:val="24"/>
    </w:rPr>
  </w:style>
  <w:style w:type="paragraph" w:styleId="a6">
    <w:name w:val="Balloon Text"/>
    <w:basedOn w:val="a"/>
    <w:link w:val="Char1"/>
    <w:rsid w:val="002B17B3"/>
    <w:rPr>
      <w:rFonts w:ascii="Tahoma" w:hAnsi="Tahoma"/>
      <w:sz w:val="16"/>
      <w:szCs w:val="16"/>
    </w:rPr>
  </w:style>
  <w:style w:type="character" w:customStyle="1" w:styleId="Char1">
    <w:name w:val="نص في بالون Char"/>
    <w:link w:val="a6"/>
    <w:rsid w:val="002B17B3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011EE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anna\Downloads\&#1582;&#1591;&#1577;%20&#1578;&#1608;&#1589;&#1610;&#1601;%20&#1605;&#1587;&#1575;&#1602;-&#1603;.&#1605;.&#15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A871E-69BD-4B16-8F2F-2D9A0B9B1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خطة توصيف مساق-ك.م.ص</Template>
  <TotalTime>80</TotalTime>
  <Pages>3</Pages>
  <Words>573</Words>
  <Characters>3272</Characters>
  <Application>Microsoft Office Word</Application>
  <DocSecurity>0</DocSecurity>
  <Lines>27</Lines>
  <Paragraphs>7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Ahmed-Under</Company>
  <LinksUpToDate>false</LinksUpToDate>
  <CharactersWithSpaces>3838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Anwar Banna</dc:creator>
  <cp:lastModifiedBy>RG</cp:lastModifiedBy>
  <cp:revision>6</cp:revision>
  <cp:lastPrinted>2019-09-19T06:17:00Z</cp:lastPrinted>
  <dcterms:created xsi:type="dcterms:W3CDTF">2019-10-12T11:40:00Z</dcterms:created>
  <dcterms:modified xsi:type="dcterms:W3CDTF">2020-02-22T18:19:00Z</dcterms:modified>
</cp:coreProperties>
</file>